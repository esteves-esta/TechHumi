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F0C1189" w:rsidR="0060123F" w:rsidRDefault="25A84F53" w:rsidP="25A84F53">
      <w:pPr>
        <w:spacing w:line="240" w:lineRule="auto"/>
        <w:jc w:val="center"/>
        <w:rPr>
          <w:rFonts w:cs="Arial"/>
        </w:rPr>
      </w:pPr>
      <w:r w:rsidRPr="25A84F53">
        <w:rPr>
          <w:rFonts w:cs="Arial"/>
        </w:rPr>
        <w:t xml:space="preserve"> </w:t>
      </w: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72934BF" w14:textId="16611DE7" w:rsidR="55D1DB61" w:rsidRDefault="55D1DB61" w:rsidP="55D1DB61">
      <w:pPr>
        <w:pStyle w:val="NormalGrande"/>
      </w:pPr>
      <w:r>
        <w:t>Adriana elva huayhua marca</w:t>
      </w:r>
    </w:p>
    <w:p w14:paraId="06202E31" w14:textId="5E21AE69" w:rsidR="55D1DB61" w:rsidRDefault="55D1DB61" w:rsidP="55D1DB61">
      <w:pPr>
        <w:pStyle w:val="NormalGrande"/>
      </w:pPr>
      <w:r>
        <w:t>Fernanda esteves</w:t>
      </w:r>
    </w:p>
    <w:p w14:paraId="1F9C81E8" w14:textId="71C77F27" w:rsidR="55D1DB61" w:rsidRDefault="7FE5E8B7" w:rsidP="55D1DB61">
      <w:pPr>
        <w:pStyle w:val="NormalGrande"/>
      </w:pPr>
      <w:r>
        <w:t xml:space="preserve">Gustavo henrique MARTINS GONÇALVES </w:t>
      </w:r>
    </w:p>
    <w:p w14:paraId="44F00662" w14:textId="1230F58D" w:rsidR="55D1DB61" w:rsidRDefault="55D1DB61" w:rsidP="55D1DB61">
      <w:pPr>
        <w:pStyle w:val="NormalGrande"/>
      </w:pPr>
      <w:r>
        <w:t>Leticia lago mori</w:t>
      </w:r>
    </w:p>
    <w:p w14:paraId="63D91755" w14:textId="14D8ED6C" w:rsidR="55D1DB61" w:rsidRDefault="55D1DB61" w:rsidP="55D1DB61">
      <w:pPr>
        <w:pStyle w:val="NormalGrande"/>
      </w:pPr>
      <w:r>
        <w:t>Natalia medina oliveira juliano</w:t>
      </w:r>
    </w:p>
    <w:p w14:paraId="5C328A3C" w14:textId="5C34AB09" w:rsidR="55D1DB61" w:rsidRDefault="55D1DB61" w:rsidP="55D1DB61">
      <w:pPr>
        <w:pStyle w:val="NormalGrande"/>
      </w:pPr>
      <w:r>
        <w:t>Vitor leornado gonçalves de oliveira silva</w:t>
      </w:r>
    </w:p>
    <w:p w14:paraId="5CC22666" w14:textId="4ED053AA" w:rsidR="55D1DB61" w:rsidRDefault="55D1DB61" w:rsidP="55D1DB61">
      <w:pPr>
        <w:pStyle w:val="NormalGrande"/>
      </w:pPr>
    </w:p>
    <w:p w14:paraId="35493970" w14:textId="7234503B"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115AD8FE" w14:textId="6E7EE9BF" w:rsidR="55D1DB61" w:rsidRDefault="55D1DB61" w:rsidP="55D1DB61">
      <w:pPr>
        <w:pStyle w:val="NormalGrande"/>
      </w:pPr>
      <w:r>
        <w:t>Solução de iot para otimização da produtividade em ambientes de trabalho - techhumi</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4152E524" w14:textId="115BD608" w:rsidR="00370E34" w:rsidRDefault="00370E34" w:rsidP="00E07423">
      <w:pPr>
        <w:pStyle w:val="NormalGrande"/>
      </w:pPr>
    </w:p>
    <w:p w14:paraId="242D7012" w14:textId="77777777" w:rsidR="00A379BB" w:rsidRPr="004C56C6" w:rsidRDefault="00A379BB" w:rsidP="00E07423">
      <w:pPr>
        <w:pStyle w:val="NormalGrande"/>
      </w:pPr>
    </w:p>
    <w:p w14:paraId="471688E6" w14:textId="69F673B9" w:rsidR="55D1DB61" w:rsidRDefault="55D1DB61" w:rsidP="55D1DB61">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1E337497" w:rsidR="007C0DC9" w:rsidRDefault="005900C5" w:rsidP="003C596E">
      <w:pPr>
        <w:pStyle w:val="Sumrio1"/>
        <w:jc w:val="center"/>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192FB1">
        <w:t>3</w:t>
      </w:r>
    </w:p>
    <w:p w14:paraId="3AF54033" w14:textId="765CB06F"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192FB1">
        <w:rPr>
          <w:noProof/>
        </w:rPr>
        <w:t>3</w:t>
      </w:r>
    </w:p>
    <w:p w14:paraId="6DACBD51" w14:textId="05768FF0"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sidR="00192FB1">
        <w:rPr>
          <w:noProof/>
        </w:rPr>
        <w:t>4</w:t>
      </w:r>
    </w:p>
    <w:p w14:paraId="16E7BB19" w14:textId="375A78B3"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192FB1">
        <w:rPr>
          <w:noProof/>
        </w:rPr>
        <w:t>4</w:t>
      </w:r>
    </w:p>
    <w:p w14:paraId="53016C7F" w14:textId="766AEEDB"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743ABA">
        <w:rPr>
          <w:noProof/>
        </w:rPr>
        <w:t>5</w:t>
      </w:r>
    </w:p>
    <w:p w14:paraId="78AC29BD" w14:textId="558E9186"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743ABA">
        <w:rPr>
          <w:noProof/>
        </w:rPr>
        <w:t>6</w:t>
      </w:r>
    </w:p>
    <w:p w14:paraId="7FCA1D2F" w14:textId="5D207D1D" w:rsidR="007C0DC9" w:rsidRDefault="007C0DC9" w:rsidP="003C596E">
      <w:pPr>
        <w:pStyle w:val="Sumrio1"/>
        <w:jc w:val="center"/>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44D07D8D"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743ABA">
        <w:rPr>
          <w:noProof/>
        </w:rPr>
        <w:t>9</w:t>
      </w:r>
    </w:p>
    <w:p w14:paraId="2CED0FDB" w14:textId="5DAF188E"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743ABA">
        <w:rPr>
          <w:noProof/>
        </w:rPr>
        <w:t>10</w:t>
      </w:r>
    </w:p>
    <w:p w14:paraId="1D86157C" w14:textId="4E312AEC"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743ABA">
        <w:rPr>
          <w:noProof/>
        </w:rPr>
        <w:t>11</w:t>
      </w:r>
    </w:p>
    <w:p w14:paraId="3BF2F01E" w14:textId="3D033B82" w:rsidR="007C0DC9" w:rsidRDefault="007C0DC9" w:rsidP="003C596E">
      <w:pPr>
        <w:pStyle w:val="Sumrio1"/>
        <w:jc w:val="center"/>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743ABA">
        <w:t>12</w:t>
      </w:r>
    </w:p>
    <w:p w14:paraId="71F27FF8" w14:textId="47493645"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743ABA">
        <w:rPr>
          <w:noProof/>
        </w:rPr>
        <w:t>12</w:t>
      </w:r>
    </w:p>
    <w:p w14:paraId="7F243B76" w14:textId="3A5B0338"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743ABA">
        <w:rPr>
          <w:noProof/>
        </w:rPr>
        <w:t>13</w:t>
      </w:r>
    </w:p>
    <w:p w14:paraId="2C0A0D23" w14:textId="7777A7A7"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743ABA">
        <w:rPr>
          <w:noProof/>
        </w:rPr>
        <w:t>14</w:t>
      </w:r>
    </w:p>
    <w:p w14:paraId="18A6C784" w14:textId="531C903E"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743ABA">
        <w:rPr>
          <w:noProof/>
        </w:rPr>
        <w:t>21</w:t>
      </w:r>
    </w:p>
    <w:p w14:paraId="5140D796" w14:textId="5D85EFE7"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743ABA">
        <w:rPr>
          <w:noProof/>
        </w:rPr>
        <w:t>29</w:t>
      </w:r>
    </w:p>
    <w:p w14:paraId="3F9B7E04" w14:textId="2A639D3D" w:rsidR="007C0DC9" w:rsidRDefault="007C0DC9" w:rsidP="003C596E">
      <w:pPr>
        <w:pStyle w:val="Sumrio1"/>
        <w:jc w:val="center"/>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743ABA">
        <w:t>32</w:t>
      </w:r>
    </w:p>
    <w:p w14:paraId="4B3E4834" w14:textId="250BCD97"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743ABA">
        <w:rPr>
          <w:noProof/>
        </w:rPr>
        <w:t>32</w:t>
      </w:r>
      <w:r>
        <w:rPr>
          <w:noProof/>
        </w:rPr>
        <w:fldChar w:fldCharType="begin"/>
      </w:r>
      <w:r>
        <w:rPr>
          <w:noProof/>
        </w:rPr>
        <w:instrText xml:space="preserve"> PAGEREF _Toc512519606 \h </w:instrText>
      </w:r>
      <w:r>
        <w:rPr>
          <w:noProof/>
        </w:rPr>
      </w:r>
      <w:r>
        <w:rPr>
          <w:noProof/>
        </w:rPr>
        <w:fldChar w:fldCharType="separate"/>
      </w:r>
      <w:r>
        <w:rPr>
          <w:noProof/>
        </w:rPr>
        <w:fldChar w:fldCharType="end"/>
      </w:r>
    </w:p>
    <w:p w14:paraId="2F64CA2F" w14:textId="758FF678"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743ABA">
        <w:rPr>
          <w:noProof/>
        </w:rPr>
        <w:t>35</w:t>
      </w:r>
    </w:p>
    <w:p w14:paraId="48AD3801" w14:textId="303AAE83" w:rsidR="007C0DC9" w:rsidRDefault="007C0DC9" w:rsidP="003C596E">
      <w:pPr>
        <w:pStyle w:val="Sumrio1"/>
        <w:jc w:val="center"/>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3</w:t>
      </w:r>
      <w:r>
        <w:fldChar w:fldCharType="end"/>
      </w:r>
      <w:r w:rsidR="00743ABA">
        <w:t>7</w:t>
      </w:r>
    </w:p>
    <w:p w14:paraId="384A4A6B" w14:textId="13ED4FF8"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743ABA">
        <w:rPr>
          <w:noProof/>
        </w:rPr>
        <w:t>37</w:t>
      </w:r>
    </w:p>
    <w:p w14:paraId="1515AC5D" w14:textId="12434925"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743ABA">
        <w:rPr>
          <w:noProof/>
        </w:rPr>
        <w:t>37</w:t>
      </w:r>
    </w:p>
    <w:p w14:paraId="7B8215D1" w14:textId="58136079" w:rsidR="007C0DC9" w:rsidRDefault="007C0DC9" w:rsidP="003C596E">
      <w:pPr>
        <w:pStyle w:val="Sumrio2"/>
        <w:jc w:val="center"/>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743ABA">
        <w:rPr>
          <w:noProof/>
        </w:rPr>
        <w:t>38</w:t>
      </w:r>
    </w:p>
    <w:p w14:paraId="488BEF4E" w14:textId="434D9467" w:rsidR="007C0DC9" w:rsidRDefault="007C0DC9" w:rsidP="003C596E">
      <w:pPr>
        <w:pStyle w:val="Sumrio1"/>
        <w:jc w:val="center"/>
        <w:rPr>
          <w:rFonts w:asciiTheme="minorHAnsi" w:eastAsiaTheme="minorEastAsia" w:hAnsiTheme="minorHAnsi" w:cstheme="minorBidi"/>
          <w:b w:val="0"/>
          <w:caps w:val="0"/>
          <w:sz w:val="22"/>
          <w:szCs w:val="22"/>
          <w:lang w:eastAsia="pt-BR"/>
        </w:rPr>
      </w:pPr>
      <w:r>
        <w:t>ReferÊncias</w:t>
      </w:r>
      <w:r>
        <w:tab/>
      </w:r>
      <w:r w:rsidR="00743ABA">
        <w:t>39</w:t>
      </w:r>
    </w:p>
    <w:p w14:paraId="5F966359" w14:textId="1C08305B" w:rsidR="00370E34" w:rsidRDefault="005900C5" w:rsidP="003C596E">
      <w:pPr>
        <w:jc w:val="center"/>
        <w:rPr>
          <w:noProof/>
        </w:rPr>
      </w:pPr>
      <w:r>
        <w:fldChar w:fldCharType="end"/>
      </w:r>
    </w:p>
    <w:bookmarkStart w:id="2" w:name="_Toc121491440"/>
    <w:bookmarkStart w:id="3" w:name="_Toc124080445"/>
    <w:bookmarkEnd w:id="0"/>
    <w:bookmarkEnd w:id="1"/>
    <w:p w14:paraId="7338205A" w14:textId="77777777" w:rsidR="00370E34" w:rsidRDefault="003C596E" w:rsidP="003C596E">
      <w:pPr>
        <w:pStyle w:val="FolhadeRostodosCaptulos"/>
        <w:jc w:val="both"/>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bookmarkEnd w:id="2"/>
    <w:bookmarkEnd w:id="3"/>
    <w:p w14:paraId="284C3C49" w14:textId="77777777" w:rsidR="003E6F98" w:rsidRPr="00192CAB" w:rsidRDefault="00370E34" w:rsidP="55D1DB61">
      <w:pPr>
        <w:pStyle w:val="Ttulo2"/>
        <w:rPr>
          <w:b/>
        </w:rPr>
      </w:pPr>
      <w:r w:rsidRPr="00192CAB">
        <w:rPr>
          <w:b/>
        </w:rPr>
        <w:tab/>
      </w:r>
      <w:bookmarkStart w:id="4" w:name="_Toc512519588"/>
      <w:r w:rsidR="00F45590" w:rsidRPr="55D1DB61">
        <w:rPr>
          <w:b/>
        </w:rPr>
        <w:t>APRESENTAÇÃ</w:t>
      </w:r>
      <w:r w:rsidR="003F4E12" w:rsidRPr="55D1DB61">
        <w:rPr>
          <w:b/>
        </w:rPr>
        <w:t>O DO GRUPO</w:t>
      </w:r>
      <w:bookmarkEnd w:id="4"/>
      <w:r w:rsidR="001F502E" w:rsidRPr="55D1DB61">
        <w:rPr>
          <w:b/>
        </w:rPr>
        <w:t xml:space="preserve"> </w:t>
      </w:r>
    </w:p>
    <w:p w14:paraId="03F5C0DD" w14:textId="34EACBA4" w:rsidR="3D763709" w:rsidRDefault="5483855B" w:rsidP="5483855B">
      <w:pPr>
        <w:rPr>
          <w:noProof/>
        </w:rPr>
      </w:pPr>
      <w:r w:rsidRPr="5483855B">
        <w:rPr>
          <w:noProof/>
        </w:rPr>
        <w:t>O nosso grupo foi nomeado TechHumi, essa ideia vem da inspiração de unir a tecnologia e o bem estar de funcionários em seu ambiente de trabalho.</w:t>
      </w:r>
    </w:p>
    <w:p w14:paraId="14406343" w14:textId="5290D884" w:rsidR="5483855B" w:rsidRDefault="5483855B" w:rsidP="5483855B">
      <w:pPr>
        <w:rPr>
          <w:noProof/>
        </w:rPr>
      </w:pPr>
    </w:p>
    <w:p w14:paraId="759812E6" w14:textId="3F2C721A" w:rsidR="3D763709" w:rsidRDefault="3D763709" w:rsidP="3D763709">
      <w:pPr>
        <w:rPr>
          <w:noProof/>
        </w:rPr>
      </w:pPr>
      <w:r w:rsidRPr="3D763709">
        <w:rPr>
          <w:noProof/>
        </w:rPr>
        <w:t>O grupo é composto por:</w:t>
      </w:r>
    </w:p>
    <w:p w14:paraId="19368222" w14:textId="78E580D5" w:rsidR="00370E34" w:rsidRDefault="3D763709" w:rsidP="004C62EF">
      <w:pPr>
        <w:pStyle w:val="PargrafodaLista"/>
        <w:numPr>
          <w:ilvl w:val="0"/>
          <w:numId w:val="4"/>
        </w:numPr>
        <w:rPr>
          <w:noProof/>
        </w:rPr>
      </w:pPr>
      <w:r w:rsidRPr="3D763709">
        <w:rPr>
          <w:noProof/>
        </w:rPr>
        <w:t xml:space="preserve">Adriana Elva </w:t>
      </w:r>
    </w:p>
    <w:p w14:paraId="7776CDD5" w14:textId="250D1E53" w:rsidR="00370E34" w:rsidRDefault="3D763709" w:rsidP="004C62EF">
      <w:pPr>
        <w:pStyle w:val="PargrafodaLista"/>
        <w:numPr>
          <w:ilvl w:val="0"/>
          <w:numId w:val="4"/>
        </w:numPr>
        <w:rPr>
          <w:noProof/>
        </w:rPr>
      </w:pPr>
      <w:r w:rsidRPr="3D763709">
        <w:rPr>
          <w:noProof/>
        </w:rPr>
        <w:t>Fernada Esteves</w:t>
      </w:r>
    </w:p>
    <w:p w14:paraId="535BF7D4" w14:textId="526AF93A" w:rsidR="00370E34" w:rsidRDefault="3D763709" w:rsidP="004C62EF">
      <w:pPr>
        <w:pStyle w:val="PargrafodaLista"/>
        <w:numPr>
          <w:ilvl w:val="0"/>
          <w:numId w:val="4"/>
        </w:numPr>
        <w:rPr>
          <w:noProof/>
        </w:rPr>
      </w:pPr>
      <w:r w:rsidRPr="3D763709">
        <w:rPr>
          <w:noProof/>
        </w:rPr>
        <w:t>Gustavo Henrique</w:t>
      </w:r>
    </w:p>
    <w:p w14:paraId="7B2C33AC" w14:textId="3FDE628E" w:rsidR="00370E34" w:rsidRDefault="3D763709" w:rsidP="004C62EF">
      <w:pPr>
        <w:pStyle w:val="PargrafodaLista"/>
        <w:numPr>
          <w:ilvl w:val="0"/>
          <w:numId w:val="4"/>
        </w:numPr>
        <w:rPr>
          <w:noProof/>
        </w:rPr>
      </w:pPr>
      <w:r w:rsidRPr="3D763709">
        <w:rPr>
          <w:noProof/>
        </w:rPr>
        <w:t>Leticia Lago</w:t>
      </w:r>
    </w:p>
    <w:p w14:paraId="52041F2C" w14:textId="492FAB01" w:rsidR="00370E34" w:rsidRDefault="3D763709" w:rsidP="004C62EF">
      <w:pPr>
        <w:pStyle w:val="PargrafodaLista"/>
        <w:numPr>
          <w:ilvl w:val="0"/>
          <w:numId w:val="4"/>
        </w:numPr>
        <w:rPr>
          <w:noProof/>
        </w:rPr>
      </w:pPr>
      <w:r w:rsidRPr="3D763709">
        <w:rPr>
          <w:noProof/>
        </w:rPr>
        <w:t xml:space="preserve">Natalia Medina </w:t>
      </w:r>
    </w:p>
    <w:p w14:paraId="0D5A0543" w14:textId="7F8C4926" w:rsidR="00370E34" w:rsidRDefault="3D763709" w:rsidP="004C62EF">
      <w:pPr>
        <w:pStyle w:val="PargrafodaLista"/>
        <w:numPr>
          <w:ilvl w:val="0"/>
          <w:numId w:val="4"/>
        </w:numPr>
        <w:rPr>
          <w:noProof/>
        </w:rPr>
      </w:pPr>
      <w:r w:rsidRPr="3D763709">
        <w:rPr>
          <w:noProof/>
        </w:rPr>
        <w:t>Vitor Leonardo</w:t>
      </w:r>
    </w:p>
    <w:p w14:paraId="6A6BD113" w14:textId="71FE304F" w:rsidR="00370E34" w:rsidRDefault="00370E34" w:rsidP="55D1DB61">
      <w:pPr>
        <w:rPr>
          <w:noProof/>
        </w:rPr>
      </w:pPr>
    </w:p>
    <w:p w14:paraId="783E8E87" w14:textId="77DBB4C7" w:rsidR="7FE5E8B7" w:rsidRDefault="7FE5E8B7" w:rsidP="7FE5E8B7">
      <w:r>
        <w:rPr>
          <w:noProof/>
          <w:lang w:eastAsia="pt-BR"/>
        </w:rPr>
        <w:drawing>
          <wp:inline distT="0" distB="0" distL="0" distR="0" wp14:anchorId="10120EE1" wp14:editId="7E2BC5E1">
            <wp:extent cx="4572000" cy="952500"/>
            <wp:effectExtent l="0" t="0" r="0" b="0"/>
            <wp:docPr id="1238215138" name="Imagem 12382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6F789B" w14:textId="3379D130" w:rsidR="7FE5E8B7" w:rsidRDefault="5483855B" w:rsidP="7FE5E8B7">
      <w:r>
        <w:t>Acima está nosso logotipo ele pode ser explicado da seguinte maneira; o azul tende a passar confiança para o cliente, além de já estar associado com o mercado de tecnologia. A gota representa umidade, a água é vida, essencial para nós termos um bem-estar o que gera produtividade.</w:t>
      </w:r>
    </w:p>
    <w:p w14:paraId="3DE0EA45" w14:textId="08FE09AD" w:rsidR="7FE5E8B7" w:rsidRDefault="7FE5E8B7" w:rsidP="7FE5E8B7"/>
    <w:p w14:paraId="7C1EFBA3" w14:textId="1C6CB196" w:rsidR="00370E34" w:rsidRDefault="00370E34" w:rsidP="55D1DB61">
      <w:pPr>
        <w:rPr>
          <w:noProof/>
        </w:rPr>
      </w:pPr>
    </w:p>
    <w:p w14:paraId="12401465" w14:textId="7B3E4C1B" w:rsidR="00370E34" w:rsidRDefault="00370E34" w:rsidP="55D1DB61">
      <w:pPr>
        <w:rPr>
          <w:noProof/>
        </w:rPr>
      </w:pPr>
    </w:p>
    <w:p w14:paraId="353BC102" w14:textId="7A2772B0" w:rsidR="00370E34" w:rsidRDefault="00370E34" w:rsidP="55D1DB61">
      <w:pPr>
        <w:rPr>
          <w:noProof/>
        </w:rPr>
      </w:pPr>
    </w:p>
    <w:p w14:paraId="185CB7A9" w14:textId="7D66B89D" w:rsidR="00370E34" w:rsidRDefault="00370E34" w:rsidP="55D1DB61">
      <w:pPr>
        <w:rPr>
          <w:noProof/>
        </w:rPr>
      </w:pPr>
    </w:p>
    <w:p w14:paraId="32EF7F7E" w14:textId="618DFBEA" w:rsidR="00370E34" w:rsidRDefault="00370E34" w:rsidP="55D1DB61">
      <w:pPr>
        <w:rPr>
          <w:noProof/>
        </w:rPr>
      </w:pPr>
    </w:p>
    <w:p w14:paraId="765AF04C" w14:textId="0223452B" w:rsidR="00370E34" w:rsidRDefault="00370E34" w:rsidP="55D1DB61">
      <w:pPr>
        <w:rPr>
          <w:noProof/>
        </w:rPr>
      </w:pPr>
    </w:p>
    <w:p w14:paraId="41A7E5F6" w14:textId="630400AB" w:rsidR="00370E34" w:rsidRDefault="00370E34" w:rsidP="55D1DB61">
      <w:pPr>
        <w:rPr>
          <w:noProof/>
        </w:rPr>
      </w:pPr>
    </w:p>
    <w:p w14:paraId="771C9D97" w14:textId="0AAA4BEA" w:rsidR="00370E34" w:rsidRDefault="00370E34" w:rsidP="55D1DB61">
      <w:pPr>
        <w:rPr>
          <w:noProof/>
        </w:rPr>
      </w:pPr>
    </w:p>
    <w:p w14:paraId="2AB6FB09" w14:textId="7EB66CFE" w:rsidR="003F4E12" w:rsidRPr="00192CAB" w:rsidRDefault="5483855B" w:rsidP="003F4E12">
      <w:pPr>
        <w:pStyle w:val="Ttulo2"/>
        <w:rPr>
          <w:b/>
        </w:rPr>
      </w:pPr>
      <w:bookmarkStart w:id="5" w:name="_Toc124080447"/>
      <w:r w:rsidRPr="5483855B">
        <w:rPr>
          <w:b/>
        </w:rPr>
        <w:lastRenderedPageBreak/>
        <w:t>CONTEXTO</w:t>
      </w:r>
    </w:p>
    <w:p w14:paraId="4412213C" w14:textId="6B47DFCC" w:rsidR="5483855B" w:rsidRDefault="5483855B" w:rsidP="5483855B">
      <w:pPr>
        <w:rPr>
          <w:color w:val="FF0000"/>
        </w:rPr>
      </w:pPr>
    </w:p>
    <w:p w14:paraId="656BDAD0" w14:textId="7E43873A" w:rsidR="3D763709" w:rsidRDefault="5483855B" w:rsidP="3D763709">
      <w:r w:rsidRPr="5483855B">
        <w:rPr>
          <w:rFonts w:eastAsia="Arial" w:cs="Arial"/>
        </w:rPr>
        <w:t>A grande importância de implementarmos de forma inteligente esses medidores de temperatura e umidade é na prevenção, na redução de custos desnecessários e também na confiabilidade que um cliente pode ter em determinada empresa.</w:t>
      </w:r>
    </w:p>
    <w:p w14:paraId="62B70EB1" w14:textId="1B2E9E39" w:rsidR="5483855B" w:rsidRDefault="5483855B" w:rsidP="5483855B">
      <w:pPr>
        <w:rPr>
          <w:rFonts w:eastAsia="Arial" w:cs="Arial"/>
        </w:rPr>
      </w:pPr>
    </w:p>
    <w:p w14:paraId="1E184541" w14:textId="496852ED" w:rsidR="3D763709" w:rsidRDefault="5483855B" w:rsidP="5483855B">
      <w:pPr>
        <w:rPr>
          <w:rFonts w:eastAsia="Arial" w:cs="Arial"/>
        </w:rPr>
      </w:pPr>
      <w:r w:rsidRPr="5483855B">
        <w:rPr>
          <w:rFonts w:eastAsia="Arial" w:cs="Arial"/>
        </w:rPr>
        <w:t>A demanda do mercado é alta, pois estamos vivendo a revolução digital, pessoas estão sendo trocadas por máquinas. No entanto, se tornando benéfico para uma empresa, pois os gastos com danos serão mínimos e a produção, dependendo do caso, poderá ser realizado em menos tempo. Com a implementação de sensores tudo se torna mais fácil, seguro e rápido, gastos com erros vão ser minimizados e economia de dinheiro sendo realizada, com ajuda de equipamentos e sistemas inteligentes os dados serão mais precisos é o gerenciamento será mais eficaz.</w:t>
      </w:r>
    </w:p>
    <w:p w14:paraId="2477C615" w14:textId="1F390C7A" w:rsidR="5483855B" w:rsidRDefault="5483855B" w:rsidP="5483855B">
      <w:pPr>
        <w:rPr>
          <w:rFonts w:eastAsia="Arial" w:cs="Arial"/>
        </w:rPr>
      </w:pPr>
    </w:p>
    <w:p w14:paraId="37D9224C" w14:textId="6457D337" w:rsidR="4457601F" w:rsidRDefault="5483855B" w:rsidP="5483855B">
      <w:r w:rsidRPr="5483855B">
        <w:t>A tecnologia IOT vem revolucionando o mercado e traz consigo inovação e oferece inúmeras oportunidades de como podemos administrar com mais eficiência as máquinas. As tecnologias M2M e IOT vem crescendo cada vez mais nesses últimos anos, ganhando confiança cada vez mais pela sua praticidade, ajuda na informação e produtividade. Até 2020 se prevê um crescimento que até 50 bilhões de dispositivos estejam conectados ao IOT, o que representa uma indústria que valerá bilhões de dólares no futuro.</w:t>
      </w:r>
    </w:p>
    <w:p w14:paraId="0DD99940" w14:textId="3B11605C" w:rsidR="5483855B" w:rsidRDefault="5483855B" w:rsidP="5483855B">
      <w:pPr>
        <w:pStyle w:val="Ttulo2"/>
        <w:rPr>
          <w:b/>
        </w:rPr>
      </w:pPr>
      <w:r w:rsidRPr="5483855B">
        <w:rPr>
          <w:b/>
        </w:rPr>
        <w:t>Problema / justificativa do projeto</w:t>
      </w:r>
    </w:p>
    <w:p w14:paraId="3CCF4308" w14:textId="4E942800" w:rsidR="68914311" w:rsidRDefault="5483855B" w:rsidP="2E414002">
      <w:r w:rsidRPr="5483855B">
        <w:rPr>
          <w:rFonts w:eastAsia="Arial" w:cs="Arial"/>
        </w:rPr>
        <w:t xml:space="preserve">A temperatura no ambiente de trabalho causa grande impacto na vida dos trabalhadores. Ambientes fechados com ar condicionado como, escritórios e laboratórios, devem sempre receber a devida atenção para o conforto dos funcionários. Existe uma padronização determinada pelo governo através de </w:t>
      </w:r>
      <w:proofErr w:type="spellStart"/>
      <w:r w:rsidRPr="5483855B">
        <w:rPr>
          <w:rFonts w:eastAsia="Arial" w:cs="Arial"/>
        </w:rPr>
        <w:t>NRs</w:t>
      </w:r>
      <w:proofErr w:type="spellEnd"/>
      <w:r w:rsidRPr="5483855B">
        <w:rPr>
          <w:rFonts w:eastAsia="Arial" w:cs="Arial"/>
        </w:rPr>
        <w:t xml:space="preserve"> (Normas Regulamentadoras), onde um local corporativo deve estar no mínimo com 20°C á 23°C. Criadas pelo Ministério do Trabalho com o intuito de garantir a segurança e saúde dos funcionários, caso descumpridas, podem acarretar em punições para a empresa, por isso é sempre viável se manter dentro das normas</w:t>
      </w:r>
      <w:r w:rsidRPr="5483855B">
        <w:rPr>
          <w:rFonts w:ascii="Times New Roman" w:hAnsi="Times New Roman"/>
        </w:rPr>
        <w:t>.</w:t>
      </w:r>
      <w:r w:rsidRPr="5483855B">
        <w:rPr>
          <w:rFonts w:eastAsia="Arial" w:cs="Arial"/>
        </w:rPr>
        <w:t xml:space="preserve"> </w:t>
      </w:r>
    </w:p>
    <w:p w14:paraId="61222C48" w14:textId="0C3A0138" w:rsidR="3D763709" w:rsidRDefault="3D763709" w:rsidP="3D763709">
      <w:pPr>
        <w:rPr>
          <w:rFonts w:eastAsia="Arial" w:cs="Arial"/>
        </w:rPr>
      </w:pPr>
    </w:p>
    <w:p w14:paraId="378B738A" w14:textId="7A8E1105" w:rsidR="68914311" w:rsidRDefault="5483855B" w:rsidP="5483855B">
      <w:pPr>
        <w:rPr>
          <w:rFonts w:eastAsia="Arial" w:cs="Arial"/>
        </w:rPr>
      </w:pPr>
      <w:r w:rsidRPr="5483855B">
        <w:rPr>
          <w:rFonts w:eastAsia="Arial" w:cs="Arial"/>
        </w:rPr>
        <w:t xml:space="preserve">Um grande malefício atrelado à temperatura e umidade inadequada é a síndrome do edifício doente, uma síndrome estudada desde 1970, que tem a fadiga como principal diagnóstico, que nada mais é que o corpo tentando se defender das agressões causadas pela proliferação de bactérias no recinto. </w:t>
      </w:r>
    </w:p>
    <w:p w14:paraId="3E307648" w14:textId="530B48DF" w:rsidR="68914311" w:rsidRDefault="68914311" w:rsidP="5483855B">
      <w:pPr>
        <w:rPr>
          <w:rFonts w:eastAsia="Arial" w:cs="Arial"/>
        </w:rPr>
      </w:pPr>
    </w:p>
    <w:p w14:paraId="55FAC6F5" w14:textId="4FE76633" w:rsidR="68914311" w:rsidRDefault="5483855B" w:rsidP="5483855B">
      <w:pPr>
        <w:rPr>
          <w:rFonts w:eastAsia="Arial" w:cs="Arial"/>
        </w:rPr>
      </w:pPr>
      <w:r w:rsidRPr="5483855B">
        <w:rPr>
          <w:rFonts w:eastAsia="Arial" w:cs="Arial"/>
        </w:rPr>
        <w:t>Especialistas explicam que a síndrome do edifício doente não causa nenhuma doença específica, mas abre caminho para infecções bacterianas ou virais e para doenças respiratórias, como bronquite, asma e até pneumonia. Segundo estimativas essa síndrome atinge pelo menos 50% dos prédios no Brasil.</w:t>
      </w:r>
    </w:p>
    <w:p w14:paraId="295DB58C" w14:textId="094C03A9" w:rsidR="2E414002" w:rsidRDefault="2E414002" w:rsidP="2E414002">
      <w:pPr>
        <w:rPr>
          <w:rFonts w:eastAsia="Arial" w:cs="Arial"/>
        </w:rPr>
      </w:pPr>
    </w:p>
    <w:p w14:paraId="42E900E4" w14:textId="32BA03D5" w:rsidR="2E414002" w:rsidRDefault="2E414002" w:rsidP="2E414002">
      <w:pPr>
        <w:rPr>
          <w:rFonts w:eastAsia="Arial" w:cs="Arial"/>
        </w:rPr>
      </w:pPr>
      <w:r w:rsidRPr="2E414002">
        <w:rPr>
          <w:rFonts w:eastAsia="Arial" w:cs="Arial"/>
        </w:rPr>
        <w:t>Nossos principais objetivos visam:</w:t>
      </w:r>
    </w:p>
    <w:p w14:paraId="5299F1DE" w14:textId="3BFBAFA6" w:rsidR="68914311" w:rsidRDefault="5483855B" w:rsidP="004C62EF">
      <w:pPr>
        <w:pStyle w:val="PargrafodaLista"/>
        <w:numPr>
          <w:ilvl w:val="0"/>
          <w:numId w:val="3"/>
        </w:numPr>
      </w:pPr>
      <w:r w:rsidRPr="5483855B">
        <w:rPr>
          <w:rFonts w:eastAsia="Arial" w:cs="Arial"/>
        </w:rPr>
        <w:t>Cuidar da saúde e manter o local seguro;</w:t>
      </w:r>
    </w:p>
    <w:p w14:paraId="5A0E5553" w14:textId="434055FB" w:rsidR="68914311" w:rsidRDefault="3D763709" w:rsidP="004C62EF">
      <w:pPr>
        <w:pStyle w:val="PargrafodaLista"/>
        <w:numPr>
          <w:ilvl w:val="0"/>
          <w:numId w:val="3"/>
        </w:numPr>
      </w:pPr>
      <w:r w:rsidRPr="3D763709">
        <w:rPr>
          <w:rFonts w:eastAsia="Arial" w:cs="Arial"/>
        </w:rPr>
        <w:t>Melhorar a produtividade;</w:t>
      </w:r>
    </w:p>
    <w:p w14:paraId="186D88AC" w14:textId="027AC84D" w:rsidR="68914311" w:rsidRDefault="3D763709" w:rsidP="004C62EF">
      <w:pPr>
        <w:pStyle w:val="PargrafodaLista"/>
        <w:numPr>
          <w:ilvl w:val="0"/>
          <w:numId w:val="3"/>
        </w:numPr>
      </w:pPr>
      <w:r w:rsidRPr="3D763709">
        <w:rPr>
          <w:rFonts w:eastAsia="Arial" w:cs="Arial"/>
        </w:rPr>
        <w:t>Seguir regras normativas do Ministério do trabalho;</w:t>
      </w:r>
    </w:p>
    <w:p w14:paraId="61B51B66" w14:textId="12A4B1CB" w:rsidR="68914311" w:rsidRDefault="3D763709" w:rsidP="004C62EF">
      <w:pPr>
        <w:pStyle w:val="PargrafodaLista"/>
        <w:numPr>
          <w:ilvl w:val="0"/>
          <w:numId w:val="3"/>
        </w:numPr>
      </w:pPr>
      <w:r w:rsidRPr="3D763709">
        <w:rPr>
          <w:rFonts w:eastAsia="Arial" w:cs="Arial"/>
        </w:rPr>
        <w:t>Otimizar o processo.</w:t>
      </w:r>
    </w:p>
    <w:p w14:paraId="74FCC51A" w14:textId="77777777" w:rsidR="003F4E12" w:rsidRPr="00192CAB" w:rsidRDefault="5483855B" w:rsidP="003F4E12">
      <w:pPr>
        <w:pStyle w:val="Ttulo2"/>
        <w:rPr>
          <w:b/>
        </w:rPr>
      </w:pPr>
      <w:bookmarkStart w:id="6" w:name="_Toc512519591"/>
      <w:r w:rsidRPr="5483855B">
        <w:rPr>
          <w:b/>
        </w:rPr>
        <w:t>objetivo da solução</w:t>
      </w:r>
      <w:bookmarkEnd w:id="6"/>
    </w:p>
    <w:p w14:paraId="327851B6" w14:textId="0495667C" w:rsidR="68914311" w:rsidRDefault="5483855B" w:rsidP="5483855B">
      <w:pPr>
        <w:rPr>
          <w:rFonts w:eastAsia="Arial" w:cs="Arial"/>
        </w:rPr>
      </w:pPr>
      <w:r w:rsidRPr="5483855B">
        <w:rPr>
          <w:rFonts w:eastAsia="Arial" w:cs="Arial"/>
        </w:rPr>
        <w:t xml:space="preserve">O projeto funcionará com sensores que coletarão as informações de temperatura e umidade do ambiente, conectando o ar-condicionado e umidificador em uma só solução, onde o banco de dados irá receber todas as informações obtidas pelo Arduino (equipamento responsável em ligar os sensores com as demais tecnologias). </w:t>
      </w:r>
    </w:p>
    <w:p w14:paraId="191938AC" w14:textId="5B5E42BC" w:rsidR="68914311" w:rsidRDefault="68914311" w:rsidP="5483855B">
      <w:pPr>
        <w:rPr>
          <w:rFonts w:eastAsia="Arial" w:cs="Arial"/>
        </w:rPr>
      </w:pPr>
    </w:p>
    <w:p w14:paraId="598BD4E7" w14:textId="4460E3C1" w:rsidR="68914311" w:rsidRDefault="5483855B" w:rsidP="5483855B">
      <w:pPr>
        <w:rPr>
          <w:rFonts w:eastAsia="Arial" w:cs="Arial"/>
        </w:rPr>
      </w:pPr>
      <w:r w:rsidRPr="5483855B">
        <w:rPr>
          <w:rFonts w:eastAsia="Arial" w:cs="Arial"/>
        </w:rPr>
        <w:t>Depois de recebidas, o banco de dado irá se comunicar com um sistema hospedado em nuvem, que verificará se os dados recebidos estão dentro dos padrões aceitáveis e, se necessário, enviará as novas instruções ao equipamento que modificará o nível de umidade do local, deixando-o dentro das normas.</w:t>
      </w:r>
    </w:p>
    <w:p w14:paraId="38E8746B" w14:textId="3FBE8BAA" w:rsidR="68914311" w:rsidRDefault="68914311" w:rsidP="68914311">
      <w:pPr>
        <w:rPr>
          <w:color w:val="FF0000"/>
        </w:rPr>
      </w:pPr>
    </w:p>
    <w:p w14:paraId="1CD1137B" w14:textId="77777777" w:rsidR="003F4E12" w:rsidRPr="00192CAB" w:rsidRDefault="5483855B" w:rsidP="003F4E12">
      <w:pPr>
        <w:pStyle w:val="Ttulo2"/>
        <w:rPr>
          <w:b/>
        </w:rPr>
      </w:pPr>
      <w:bookmarkStart w:id="7" w:name="_Toc512519592"/>
      <w:r w:rsidRPr="5483855B">
        <w:rPr>
          <w:b/>
        </w:rPr>
        <w:lastRenderedPageBreak/>
        <w:t>diagrama da solução</w:t>
      </w:r>
      <w:bookmarkEnd w:id="7"/>
    </w:p>
    <w:p w14:paraId="0E79A762" w14:textId="5555D0B4" w:rsidR="55D1DB61" w:rsidRDefault="55D1DB61" w:rsidP="55D1DB61">
      <w:r>
        <w:rPr>
          <w:noProof/>
          <w:lang w:eastAsia="pt-BR"/>
        </w:rPr>
        <w:drawing>
          <wp:inline distT="0" distB="0" distL="0" distR="0" wp14:anchorId="47D492E2" wp14:editId="46D270C6">
            <wp:extent cx="4572000" cy="1838325"/>
            <wp:effectExtent l="0" t="0" r="0" b="0"/>
            <wp:docPr id="818090546" name="Imagem 81809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161045" w14:textId="0352C250" w:rsidR="5483855B" w:rsidRDefault="5483855B" w:rsidP="5483855B"/>
    <w:p w14:paraId="6DB74C88" w14:textId="7B291CC9" w:rsidR="7FE5E8B7" w:rsidRDefault="2E414002" w:rsidP="7FE5E8B7">
      <w:r>
        <w:t xml:space="preserve">O cliente através de um dispositivo de sua preferência, acessa o site, que está hospedado na nuvem. Através da aplicação ele tem a possibilidade de verificar gráficos de temperatura e umidade coletados pela solução. A partir, da coleta de dados, a solução consegue notificar o cliente quando for necessário </w:t>
      </w:r>
      <w:r w:rsidRPr="2E414002">
        <w:rPr>
          <w:rFonts w:eastAsia="Arial" w:cs="Arial"/>
        </w:rPr>
        <w:t>o ajuste de temperatura do local.</w:t>
      </w:r>
    </w:p>
    <w:p w14:paraId="1A32D09D" w14:textId="6B8505AD" w:rsidR="3D763709" w:rsidRDefault="3D763709" w:rsidP="3D763709">
      <w:pPr>
        <w:rPr>
          <w:rFonts w:eastAsia="Arial" w:cs="Arial"/>
        </w:rPr>
      </w:pPr>
    </w:p>
    <w:p w14:paraId="2867CA91" w14:textId="5AFC5791" w:rsidR="00370E34" w:rsidRPr="00203887" w:rsidRDefault="2E414002" w:rsidP="003C596E">
      <w:r w:rsidRPr="2E414002">
        <w:rPr>
          <w:rFonts w:eastAsia="Arial" w:cs="Arial"/>
        </w:rPr>
        <w:t>O foco da nossa aplicação é fazer o monitoramento automatizado do ambiente. Toda empresa visa ser reconhecida e líder de mercado, mas isso não possível sem os funcionários, por isso, as empresas buscam métodos de melhorar o desempenho de seus funcionários. Através de pesquisas, observamos que a infraestrutura do ambiente interfere na produtividade, pois, deve ser um local confortável e motivador para sua equipe trabalhar.</w:t>
      </w:r>
      <w:bookmarkEnd w:id="5"/>
    </w:p>
    <w:p w14:paraId="30D2D6E5" w14:textId="77777777" w:rsidR="00370E34" w:rsidRDefault="00124F5F" w:rsidP="004C62EF">
      <w:pPr>
        <w:pStyle w:val="Ttulo1"/>
        <w:numPr>
          <w:ilvl w:val="0"/>
          <w:numId w:val="18"/>
        </w:numPr>
      </w:pPr>
      <w:bookmarkStart w:id="8" w:name="_Toc512519593"/>
      <w:r>
        <w:lastRenderedPageBreak/>
        <w:t>PLANEJAMENTO DO PROJETO</w:t>
      </w:r>
      <w:bookmarkEnd w:id="8"/>
    </w:p>
    <w:p w14:paraId="238AEE34" w14:textId="77777777" w:rsidR="00370E34" w:rsidRPr="00192CAB" w:rsidRDefault="0406403B" w:rsidP="00124F5F">
      <w:pPr>
        <w:pStyle w:val="Ttulo2"/>
        <w:rPr>
          <w:b/>
        </w:rPr>
      </w:pPr>
      <w:bookmarkStart w:id="9" w:name="_Toc512519594"/>
      <w:r w:rsidRPr="0406403B">
        <w:rPr>
          <w:b/>
        </w:rPr>
        <w:t xml:space="preserve">Definição da Equipe do projeto </w:t>
      </w:r>
      <w:bookmarkEnd w:id="9"/>
    </w:p>
    <w:p w14:paraId="52F679A6" w14:textId="18CB2C00" w:rsidR="00370E34" w:rsidRDefault="00370E34" w:rsidP="00151454">
      <w:r>
        <w:tab/>
      </w:r>
      <w:r w:rsidR="55D1DB61">
        <w:t>Nosso projeto foi realizado utilizando a metodologia ágil, dessa forma nos utilizamos dos papéis requeridos. Foi decidido em grupo que esses papéis seriam atribuídos da seguinte maneira</w:t>
      </w:r>
      <w:r w:rsidR="55D1DB61" w:rsidRPr="5483855B">
        <w:t>:</w:t>
      </w:r>
    </w:p>
    <w:p w14:paraId="09E2F69D" w14:textId="4AE3312A" w:rsidR="00370E34" w:rsidRDefault="1B3E76E5" w:rsidP="004C62EF">
      <w:pPr>
        <w:pStyle w:val="PargrafodaLista"/>
        <w:numPr>
          <w:ilvl w:val="0"/>
          <w:numId w:val="5"/>
        </w:numPr>
      </w:pPr>
      <w:proofErr w:type="spellStart"/>
      <w:r>
        <w:t>Product</w:t>
      </w:r>
      <w:proofErr w:type="spellEnd"/>
      <w:r>
        <w:t xml:space="preserve"> </w:t>
      </w:r>
      <w:proofErr w:type="spellStart"/>
      <w:r>
        <w:t>Owner</w:t>
      </w:r>
      <w:proofErr w:type="spellEnd"/>
      <w:r>
        <w:t>: Gustavo Henrique;</w:t>
      </w:r>
    </w:p>
    <w:p w14:paraId="4078D8C3" w14:textId="42BFEC34" w:rsidR="55D1DB61" w:rsidRDefault="1B3E76E5" w:rsidP="004C62EF">
      <w:pPr>
        <w:pStyle w:val="PargrafodaLista"/>
        <w:numPr>
          <w:ilvl w:val="0"/>
          <w:numId w:val="5"/>
        </w:numPr>
      </w:pPr>
      <w:r>
        <w:t>Scrum Master: Vitor Leonardo;</w:t>
      </w:r>
    </w:p>
    <w:p w14:paraId="62982FE6" w14:textId="30F9525A" w:rsidR="55D1DB61" w:rsidRDefault="55D1DB61" w:rsidP="004C62EF">
      <w:pPr>
        <w:pStyle w:val="PargrafodaLista"/>
        <w:numPr>
          <w:ilvl w:val="0"/>
          <w:numId w:val="5"/>
        </w:numPr>
      </w:pPr>
      <w:r>
        <w:t xml:space="preserve">Time de Desenvolvimento: Adriana </w:t>
      </w:r>
      <w:proofErr w:type="spellStart"/>
      <w:r>
        <w:t>Elva</w:t>
      </w:r>
      <w:proofErr w:type="spellEnd"/>
      <w:r>
        <w:t xml:space="preserve"> </w:t>
      </w:r>
      <w:proofErr w:type="spellStart"/>
      <w:r>
        <w:t>Huayhua</w:t>
      </w:r>
      <w:proofErr w:type="spellEnd"/>
      <w:r>
        <w:t>, Fernanda Esteves, Leticia Lago, Natalia Medina.</w:t>
      </w:r>
    </w:p>
    <w:p w14:paraId="3B129AAF" w14:textId="784D9686" w:rsidR="55D1DB61" w:rsidRDefault="55D1DB61" w:rsidP="55D1DB61">
      <w:pPr>
        <w:ind w:left="360"/>
      </w:pPr>
    </w:p>
    <w:p w14:paraId="2A055E2F" w14:textId="628F85C0" w:rsidR="55D1DB61" w:rsidRDefault="55D1DB61" w:rsidP="55D1DB61">
      <w:r>
        <w:t>Após a determinação dos papéis do grupo em relação a metodologia ágil a</w:t>
      </w:r>
    </w:p>
    <w:p w14:paraId="7D79D78D" w14:textId="0612F344" w:rsidR="55D1DB61" w:rsidRDefault="7FE5E8B7" w:rsidP="55D1DB61">
      <w:r>
        <w:t xml:space="preserve">equipe decidiu como iria distribuir as tarefas por toda a duração do projeto. Essa divisão foi realizada pensando em criar a oportunidade para que todos os integrantes viessem a participar de diferentes partes do projeto.  </w:t>
      </w:r>
    </w:p>
    <w:p w14:paraId="5287CB65" w14:textId="625ADF78" w:rsidR="55D1DB61" w:rsidRDefault="55D1DB61" w:rsidP="55D1DB61"/>
    <w:p w14:paraId="7F3F3F6B" w14:textId="7D164955" w:rsidR="55D1DB61" w:rsidRDefault="7FE5E8B7" w:rsidP="55D1DB61">
      <w:r>
        <w:t xml:space="preserve">Decidimos em estruturar nossa divisão de tarefas da seguinte forma: em toda sprint interna do nosso projeto decidimos que seriam formadas 3 duplas sempre tentando criar duplas diferentes ou duplas com pelo menos 1 integrante técnico e outro não técnico. Essa escolha foi feita para permitir que os integrantes tivessem uma maior interação entre si. </w:t>
      </w:r>
    </w:p>
    <w:p w14:paraId="3367BB69" w14:textId="63C6037A" w:rsidR="55D1DB61" w:rsidRDefault="55D1DB61" w:rsidP="55D1DB61"/>
    <w:p w14:paraId="7F5D33A2" w14:textId="43CA9EA9" w:rsidR="55D1DB61" w:rsidRDefault="5483855B" w:rsidP="55D1DB61">
      <w:r>
        <w:t>Portanto visamos em nosso projeto ampliar e diversificar a participação dos membros da equipe. Além disso em atividades que se referiram a parte de análise do projeto tentamos executa-las em grupo para que assim todos os integrantes estivessem em total entendimento dos objetivos do projeto.</w:t>
      </w:r>
    </w:p>
    <w:p w14:paraId="36D8D2B1" w14:textId="3B761062" w:rsidR="00370E34" w:rsidRDefault="0406403B" w:rsidP="0406403B">
      <w:pPr>
        <w:pStyle w:val="Ttulo2"/>
        <w:rPr>
          <w:b/>
        </w:rPr>
      </w:pPr>
      <w:r w:rsidRPr="0406403B">
        <w:rPr>
          <w:b/>
        </w:rPr>
        <w:t>PROCESSO E FERRAMENTA DE GESTÃO DE PROJETOS</w:t>
      </w:r>
      <w:r w:rsidR="00370E34" w:rsidRPr="0406403B">
        <w:rPr>
          <w:i/>
          <w:color w:val="FF0000"/>
        </w:rPr>
        <w:t>.</w:t>
      </w:r>
    </w:p>
    <w:p w14:paraId="56F72E62" w14:textId="3ADA672C" w:rsidR="55D1DB61" w:rsidRDefault="55D1DB61" w:rsidP="55D1DB61"/>
    <w:p w14:paraId="3A46727F" w14:textId="296E2FF3" w:rsidR="55D1DB61" w:rsidRDefault="7FE5E8B7" w:rsidP="55D1DB61">
      <w:r>
        <w:t xml:space="preserve">Foi determinado em nossa equipe que nossas Sprints internas durariam 1 semana, e que as Sprint Reviews então seriam realizadas as sextas-feiras após as aulas. Realizamos as Daily Meetings após as aulas sempre que possível visando entender </w:t>
      </w:r>
      <w:r>
        <w:lastRenderedPageBreak/>
        <w:t xml:space="preserve">como estava o progresso de cada dupla, essas reuniões eram marcadas principalmente verbalmente e as vezes utilizando um aplicativo de mensagens (WhatsApp) como pode ser visto abaixo. </w:t>
      </w:r>
    </w:p>
    <w:p w14:paraId="162929FF" w14:textId="50571EDC" w:rsidR="1B3E76E5" w:rsidRDefault="1B3E76E5" w:rsidP="1B3E76E5"/>
    <w:p w14:paraId="570504E8" w14:textId="081E7E45" w:rsidR="7FE5E8B7" w:rsidRDefault="7FE5E8B7" w:rsidP="7FE5E8B7">
      <w:r>
        <w:rPr>
          <w:noProof/>
          <w:lang w:eastAsia="pt-BR"/>
        </w:rPr>
        <w:drawing>
          <wp:inline distT="0" distB="0" distL="0" distR="0" wp14:anchorId="14E51F16" wp14:editId="737744C0">
            <wp:extent cx="2571750" cy="4572000"/>
            <wp:effectExtent l="0" t="0" r="0" b="0"/>
            <wp:docPr id="535412614" name="Imagem 5354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E9D7FB9" w14:textId="61AA7E9D" w:rsidR="7FE5E8B7" w:rsidRDefault="7FE5E8B7" w:rsidP="7FE5E8B7">
      <w:pPr>
        <w:rPr>
          <w:i/>
          <w:iCs/>
          <w:sz w:val="22"/>
          <w:szCs w:val="22"/>
        </w:rPr>
      </w:pPr>
      <w:r w:rsidRPr="7FE5E8B7">
        <w:rPr>
          <w:i/>
          <w:iCs/>
          <w:sz w:val="22"/>
          <w:szCs w:val="22"/>
        </w:rPr>
        <w:t>Captura de Tela do grupo de WhatsApp da equipe datado de 10/04/19.</w:t>
      </w:r>
    </w:p>
    <w:p w14:paraId="56DA547E" w14:textId="4368328A" w:rsidR="7FE5E8B7" w:rsidRDefault="7FE5E8B7" w:rsidP="7FE5E8B7"/>
    <w:p w14:paraId="7D833993" w14:textId="6322B06E" w:rsidR="55D1DB61" w:rsidRDefault="7FE5E8B7" w:rsidP="55D1DB61">
      <w:r>
        <w:t xml:space="preserve">Utilizamos como ferramenta de gestão de atividades o </w:t>
      </w:r>
      <w:proofErr w:type="spellStart"/>
      <w:r>
        <w:t>Trello</w:t>
      </w:r>
      <w:proofErr w:type="spellEnd"/>
      <w:r>
        <w:t xml:space="preserve"> que utiliza o modelo </w:t>
      </w:r>
      <w:proofErr w:type="spellStart"/>
      <w:r>
        <w:t>Kaban</w:t>
      </w:r>
      <w:proofErr w:type="spellEnd"/>
      <w:r>
        <w:t>, que é um sistema de organização visual para acompanhar o fluxo do projeto</w:t>
      </w:r>
      <w:r w:rsidRPr="7FE5E8B7">
        <w:rPr>
          <w:b/>
          <w:bCs/>
        </w:rPr>
        <w:t xml:space="preserve">. </w:t>
      </w:r>
      <w:r>
        <w:t xml:space="preserve">Utilizando esta aplicação conseguimos então gerir as duplas da semana, o </w:t>
      </w:r>
      <w:proofErr w:type="spellStart"/>
      <w:r>
        <w:t>product</w:t>
      </w:r>
      <w:proofErr w:type="spellEnd"/>
      <w:r>
        <w:t xml:space="preserve"> backlog, as tarefas: a fazer, em progresso, concluídas e aprovadas (pelo professor orientador do projeto). Abaixo apresentamos um exemplo de como estava o nosso projeto na ferramenta </w:t>
      </w:r>
      <w:proofErr w:type="spellStart"/>
      <w:r>
        <w:t>Trello</w:t>
      </w:r>
      <w:proofErr w:type="spellEnd"/>
      <w:r>
        <w:t xml:space="preserve"> durante o mês de </w:t>
      </w:r>
      <w:proofErr w:type="gramStart"/>
      <w:r>
        <w:t>Maio</w:t>
      </w:r>
      <w:proofErr w:type="gramEnd"/>
      <w:r>
        <w:t xml:space="preserve"> de 2019.</w:t>
      </w:r>
    </w:p>
    <w:p w14:paraId="50FBAC31" w14:textId="069303F0" w:rsidR="55D1DB61" w:rsidRDefault="55D1DB61" w:rsidP="55D1DB61"/>
    <w:p w14:paraId="4C0344F3" w14:textId="6D712FA1" w:rsidR="1B3E76E5" w:rsidRDefault="1B3E76E5" w:rsidP="1B3E76E5">
      <w:r>
        <w:rPr>
          <w:noProof/>
          <w:lang w:eastAsia="pt-BR"/>
        </w:rPr>
        <w:lastRenderedPageBreak/>
        <w:drawing>
          <wp:inline distT="0" distB="0" distL="0" distR="0" wp14:anchorId="7515894F" wp14:editId="2A994C00">
            <wp:extent cx="5372100" cy="3133725"/>
            <wp:effectExtent l="0" t="0" r="0" b="0"/>
            <wp:docPr id="222467511" name="Imagem 22246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10CC746D" w14:textId="3733C062" w:rsidR="55D1DB61" w:rsidRDefault="0406403B" w:rsidP="0406403B">
      <w:pPr>
        <w:rPr>
          <w:i/>
          <w:iCs/>
          <w:sz w:val="20"/>
          <w:szCs w:val="20"/>
        </w:rPr>
      </w:pPr>
      <w:r w:rsidRPr="0406403B">
        <w:rPr>
          <w:i/>
          <w:iCs/>
          <w:sz w:val="22"/>
          <w:szCs w:val="22"/>
        </w:rPr>
        <w:t xml:space="preserve">Tela do aplicativo </w:t>
      </w:r>
      <w:proofErr w:type="spellStart"/>
      <w:r w:rsidRPr="0406403B">
        <w:rPr>
          <w:i/>
          <w:iCs/>
          <w:sz w:val="22"/>
          <w:szCs w:val="22"/>
        </w:rPr>
        <w:t>Trello</w:t>
      </w:r>
      <w:proofErr w:type="spellEnd"/>
      <w:r w:rsidRPr="0406403B">
        <w:rPr>
          <w:i/>
          <w:iCs/>
          <w:sz w:val="22"/>
          <w:szCs w:val="22"/>
        </w:rPr>
        <w:t xml:space="preserve"> do projeto </w:t>
      </w:r>
      <w:proofErr w:type="spellStart"/>
      <w:r w:rsidRPr="0406403B">
        <w:rPr>
          <w:i/>
          <w:iCs/>
          <w:sz w:val="22"/>
          <w:szCs w:val="22"/>
        </w:rPr>
        <w:t>TechHumi</w:t>
      </w:r>
      <w:proofErr w:type="spellEnd"/>
      <w:r w:rsidRPr="0406403B">
        <w:rPr>
          <w:i/>
          <w:iCs/>
          <w:sz w:val="22"/>
          <w:szCs w:val="22"/>
        </w:rPr>
        <w:t>.</w:t>
      </w:r>
    </w:p>
    <w:p w14:paraId="293D2D46" w14:textId="36A41B09" w:rsidR="55D1DB61" w:rsidRDefault="55D1DB61" w:rsidP="1B3E76E5">
      <w:pPr>
        <w:rPr>
          <w:i/>
          <w:iCs/>
          <w:sz w:val="22"/>
          <w:szCs w:val="22"/>
        </w:rPr>
      </w:pPr>
    </w:p>
    <w:p w14:paraId="175477C0" w14:textId="0BE78161" w:rsidR="55D1DB61" w:rsidRDefault="3D763709" w:rsidP="3D763709">
      <w:pPr>
        <w:rPr>
          <w:sz w:val="22"/>
          <w:szCs w:val="22"/>
        </w:rPr>
      </w:pPr>
      <w:r w:rsidRPr="3D763709">
        <w:rPr>
          <w:sz w:val="22"/>
          <w:szCs w:val="22"/>
        </w:rPr>
        <w:t>Em nossas Sprints Reviews abordamos os avanços nas tarefas e possíveis imprevistos ou empecilhos. Essas reuniões também eram usadas para realizar decisões sobre a próxima sprint como a escolha da nova dupla e sua tarefa. A tarefa sendo escolhida a partir dos itens colocadas na seção de ‘A Fazer’ na ferramenta de gerenciamento do projeto pelo Scrum Master.</w:t>
      </w:r>
    </w:p>
    <w:p w14:paraId="371799F5" w14:textId="77777777" w:rsidR="00EB4A20" w:rsidRPr="00192CAB" w:rsidRDefault="1B3E76E5" w:rsidP="002D45C8">
      <w:pPr>
        <w:pStyle w:val="Ttulo2"/>
        <w:rPr>
          <w:b/>
        </w:rPr>
      </w:pPr>
      <w:bookmarkStart w:id="10" w:name="_Toc512519596"/>
      <w:r w:rsidRPr="1B3E76E5">
        <w:rPr>
          <w:b/>
        </w:rPr>
        <w:t xml:space="preserve">Gestão dos Riscos do Projeto </w:t>
      </w:r>
      <w:bookmarkEnd w:id="10"/>
    </w:p>
    <w:p w14:paraId="39B1D224" w14:textId="08B10A36" w:rsidR="1B3E76E5" w:rsidRDefault="3D763709" w:rsidP="1B3E76E5">
      <w:r>
        <w:t>A equipe em conjunto levantou os principais riscos do projeto e definimos qual seria a probabilidade e impacto que tais riscos causariam em nosso projeto. Após essa etapa definimos quais seriam os planos para lidar com estes riscos. Abaixo se encontra a planilha com os dados mencionados.</w:t>
      </w:r>
    </w:p>
    <w:p w14:paraId="1D8E1AC2" w14:textId="007D5126" w:rsidR="0406403B" w:rsidRDefault="0406403B" w:rsidP="0406403B">
      <w:r>
        <w:rPr>
          <w:noProof/>
          <w:lang w:eastAsia="pt-BR"/>
        </w:rPr>
        <w:drawing>
          <wp:inline distT="0" distB="0" distL="0" distR="0" wp14:anchorId="5556CBF5" wp14:editId="30CCBEAE">
            <wp:extent cx="6168570" cy="822476"/>
            <wp:effectExtent l="0" t="0" r="0" b="0"/>
            <wp:docPr id="1022805358" name="Imagem 10228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68570" cy="822476"/>
                    </a:xfrm>
                    <a:prstGeom prst="rect">
                      <a:avLst/>
                    </a:prstGeom>
                  </pic:spPr>
                </pic:pic>
              </a:graphicData>
            </a:graphic>
          </wp:inline>
        </w:drawing>
      </w:r>
    </w:p>
    <w:p w14:paraId="12F4470F" w14:textId="2390B555" w:rsidR="1B3E76E5" w:rsidRDefault="0406403B" w:rsidP="0406403B">
      <w:pPr>
        <w:rPr>
          <w:i/>
          <w:iCs/>
          <w:sz w:val="20"/>
          <w:szCs w:val="20"/>
        </w:rPr>
      </w:pPr>
      <w:r w:rsidRPr="0406403B">
        <w:rPr>
          <w:i/>
          <w:iCs/>
          <w:sz w:val="22"/>
          <w:szCs w:val="22"/>
        </w:rPr>
        <w:t>Planilha de Riscos do Projeto.</w:t>
      </w:r>
    </w:p>
    <w:p w14:paraId="2586F690" w14:textId="2A8BE40E" w:rsidR="1B3E76E5" w:rsidRDefault="1B3E76E5" w:rsidP="1B3E76E5"/>
    <w:p w14:paraId="29785EC2" w14:textId="1330C020" w:rsidR="00EB4A20" w:rsidRPr="00192CAB" w:rsidRDefault="0406403B" w:rsidP="00EB4A20">
      <w:pPr>
        <w:pStyle w:val="Ttulo2"/>
        <w:rPr>
          <w:b/>
        </w:rPr>
      </w:pPr>
      <w:bookmarkStart w:id="11" w:name="_Toc512519597"/>
      <w:r w:rsidRPr="0406403B">
        <w:rPr>
          <w:b/>
        </w:rPr>
        <w:lastRenderedPageBreak/>
        <w:t xml:space="preserve">PRODUCT BACKLOG e requisitos </w:t>
      </w:r>
      <w:bookmarkEnd w:id="11"/>
    </w:p>
    <w:p w14:paraId="022EA2FD" w14:textId="5EA2B71D" w:rsidR="6EBC7888" w:rsidRDefault="3D763709" w:rsidP="3D763709">
      <w:r w:rsidRPr="3D763709">
        <w:t xml:space="preserve">Seguindo a metodologia ágil o </w:t>
      </w:r>
      <w:proofErr w:type="spellStart"/>
      <w:r w:rsidRPr="3D763709">
        <w:t>Product</w:t>
      </w:r>
      <w:proofErr w:type="spellEnd"/>
      <w:r w:rsidRPr="3D763709">
        <w:t xml:space="preserve"> </w:t>
      </w:r>
      <w:proofErr w:type="spellStart"/>
      <w:r w:rsidRPr="3D763709">
        <w:t>Owner</w:t>
      </w:r>
      <w:proofErr w:type="spellEnd"/>
      <w:r w:rsidRPr="3D763709">
        <w:t xml:space="preserve"> liderou a equipe no desenvolvimento da Planilha do </w:t>
      </w:r>
      <w:proofErr w:type="spellStart"/>
      <w:r w:rsidRPr="3D763709">
        <w:t>Product</w:t>
      </w:r>
      <w:proofErr w:type="spellEnd"/>
      <w:r w:rsidRPr="3D763709">
        <w:t xml:space="preserve"> Backlog. Neste documento foi detalhado as funcionalidades desejadas pelo cliente para o produto. Essas necessidades do projeto foram então detalhadas e classificadas de 1 a 5, respectivamente, de menor a maior importância. </w:t>
      </w:r>
    </w:p>
    <w:p w14:paraId="7E198D4F" w14:textId="10A06A9C" w:rsidR="7FE5E8B7" w:rsidRDefault="7FE5E8B7" w:rsidP="7FE5E8B7">
      <w:r>
        <w:rPr>
          <w:noProof/>
          <w:lang w:eastAsia="pt-BR"/>
        </w:rPr>
        <w:drawing>
          <wp:inline distT="0" distB="0" distL="0" distR="0" wp14:anchorId="2EF8085D" wp14:editId="5DD9C904">
            <wp:extent cx="5791202" cy="1266825"/>
            <wp:effectExtent l="0" t="0" r="0" b="0"/>
            <wp:docPr id="643836083" name="Imagem 6438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91202" cy="1266825"/>
                    </a:xfrm>
                    <a:prstGeom prst="rect">
                      <a:avLst/>
                    </a:prstGeom>
                  </pic:spPr>
                </pic:pic>
              </a:graphicData>
            </a:graphic>
          </wp:inline>
        </w:drawing>
      </w:r>
    </w:p>
    <w:p w14:paraId="3A556FBC" w14:textId="73B932BE" w:rsidR="6EBC7888" w:rsidRDefault="0406403B" w:rsidP="0406403B">
      <w:pPr>
        <w:rPr>
          <w:i/>
          <w:iCs/>
          <w:sz w:val="22"/>
          <w:szCs w:val="22"/>
        </w:rPr>
      </w:pPr>
      <w:r w:rsidRPr="0406403B">
        <w:rPr>
          <w:i/>
          <w:iCs/>
          <w:sz w:val="22"/>
          <w:szCs w:val="22"/>
        </w:rPr>
        <w:t xml:space="preserve">Planilha do </w:t>
      </w:r>
      <w:proofErr w:type="spellStart"/>
      <w:r w:rsidRPr="0406403B">
        <w:rPr>
          <w:i/>
          <w:iCs/>
          <w:sz w:val="22"/>
          <w:szCs w:val="22"/>
        </w:rPr>
        <w:t>Product</w:t>
      </w:r>
      <w:proofErr w:type="spellEnd"/>
      <w:r w:rsidRPr="0406403B">
        <w:rPr>
          <w:i/>
          <w:iCs/>
          <w:sz w:val="22"/>
          <w:szCs w:val="22"/>
        </w:rPr>
        <w:t xml:space="preserve"> Backlog.</w:t>
      </w:r>
    </w:p>
    <w:p w14:paraId="4572638F" w14:textId="5BB81EA5" w:rsidR="6EBC7888" w:rsidRDefault="6EBC7888" w:rsidP="6EBC7888">
      <w:pPr>
        <w:rPr>
          <w:i/>
          <w:iCs/>
          <w:sz w:val="22"/>
          <w:szCs w:val="22"/>
        </w:rPr>
      </w:pPr>
    </w:p>
    <w:p w14:paraId="37A761A9" w14:textId="7A97184C" w:rsidR="6EBC7888" w:rsidRDefault="7FE5E8B7" w:rsidP="7FE5E8B7">
      <w:pPr>
        <w:rPr>
          <w:sz w:val="22"/>
          <w:szCs w:val="22"/>
        </w:rPr>
      </w:pPr>
      <w:r w:rsidRPr="7FE5E8B7">
        <w:rPr>
          <w:sz w:val="22"/>
          <w:szCs w:val="22"/>
        </w:rPr>
        <w:t xml:space="preserve">Todos os itens presentes no </w:t>
      </w:r>
      <w:proofErr w:type="spellStart"/>
      <w:r w:rsidRPr="7FE5E8B7">
        <w:rPr>
          <w:sz w:val="22"/>
          <w:szCs w:val="22"/>
        </w:rPr>
        <w:t>Product</w:t>
      </w:r>
      <w:proofErr w:type="spellEnd"/>
      <w:r w:rsidRPr="7FE5E8B7">
        <w:rPr>
          <w:sz w:val="22"/>
          <w:szCs w:val="22"/>
        </w:rPr>
        <w:t xml:space="preserve"> Backlog podem então virar um ou mais requisitos do projeto. Os requisitos são condições que devem ser alcançados para satisfazer uma necessidade e tem que ser claros. </w:t>
      </w:r>
    </w:p>
    <w:p w14:paraId="3CCCF06B" w14:textId="5717D134" w:rsidR="6EBC7888" w:rsidRDefault="6EBC7888" w:rsidP="7FE5E8B7">
      <w:pPr>
        <w:rPr>
          <w:sz w:val="22"/>
          <w:szCs w:val="22"/>
        </w:rPr>
      </w:pPr>
    </w:p>
    <w:p w14:paraId="51F7234C" w14:textId="6B49056A" w:rsidR="6EBC7888" w:rsidRDefault="7FE5E8B7" w:rsidP="7FE5E8B7">
      <w:pPr>
        <w:rPr>
          <w:sz w:val="22"/>
          <w:szCs w:val="22"/>
        </w:rPr>
      </w:pPr>
      <w:r w:rsidRPr="7FE5E8B7">
        <w:rPr>
          <w:sz w:val="22"/>
          <w:szCs w:val="22"/>
        </w:rPr>
        <w:t xml:space="preserve">Os itens da Planilha de Requisitos foram definidos como funcionais, que são aqueles ligados a funcionalidade do sistema, e não funcionais, relacionados ao desempenho. Em seguida os requisitos são classificados em relação a prioridade de execução: Essencial - necessário para o projeto ser entregue; Importante - agrega diferencial ao sistema; </w:t>
      </w:r>
      <w:proofErr w:type="gramStart"/>
      <w:r w:rsidRPr="7FE5E8B7">
        <w:rPr>
          <w:sz w:val="22"/>
          <w:szCs w:val="22"/>
        </w:rPr>
        <w:t>e Desejável</w:t>
      </w:r>
      <w:proofErr w:type="gramEnd"/>
      <w:r w:rsidRPr="7FE5E8B7">
        <w:rPr>
          <w:sz w:val="22"/>
          <w:szCs w:val="22"/>
        </w:rPr>
        <w:t xml:space="preserve"> - diferencial que não gera impacto imediato para a aplicação.</w:t>
      </w:r>
    </w:p>
    <w:p w14:paraId="530EA6E4" w14:textId="67E2A799" w:rsidR="7FE5E8B7" w:rsidRDefault="7FE5E8B7" w:rsidP="7FE5E8B7">
      <w:r>
        <w:rPr>
          <w:noProof/>
          <w:lang w:eastAsia="pt-BR"/>
        </w:rPr>
        <w:drawing>
          <wp:inline distT="0" distB="0" distL="0" distR="0" wp14:anchorId="632910D8" wp14:editId="19AC2E18">
            <wp:extent cx="5829300" cy="2173843"/>
            <wp:effectExtent l="0" t="0" r="0" b="0"/>
            <wp:docPr id="64223913" name="Imagem 64223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2173843"/>
                    </a:xfrm>
                    <a:prstGeom prst="rect">
                      <a:avLst/>
                    </a:prstGeom>
                  </pic:spPr>
                </pic:pic>
              </a:graphicData>
            </a:graphic>
          </wp:inline>
        </w:drawing>
      </w:r>
    </w:p>
    <w:p w14:paraId="2C141EFE" w14:textId="103BDABD" w:rsidR="6EBC7888" w:rsidRDefault="0406403B" w:rsidP="0406403B">
      <w:pPr>
        <w:rPr>
          <w:i/>
          <w:iCs/>
          <w:sz w:val="22"/>
          <w:szCs w:val="22"/>
        </w:rPr>
      </w:pPr>
      <w:r w:rsidRPr="0406403B">
        <w:rPr>
          <w:i/>
          <w:iCs/>
          <w:sz w:val="22"/>
          <w:szCs w:val="22"/>
        </w:rPr>
        <w:t>Planilha de Requisitos</w:t>
      </w:r>
    </w:p>
    <w:p w14:paraId="3E6D5E56" w14:textId="4288E171" w:rsidR="6EBC7888" w:rsidRDefault="6EBC7888" w:rsidP="6EBC7888"/>
    <w:p w14:paraId="7166748A" w14:textId="77777777" w:rsidR="000C7251" w:rsidRPr="00192CAB" w:rsidRDefault="0406403B" w:rsidP="000C7251">
      <w:pPr>
        <w:pStyle w:val="Ttulo2"/>
        <w:rPr>
          <w:b/>
        </w:rPr>
      </w:pPr>
      <w:bookmarkStart w:id="12" w:name="_Toc512519598"/>
      <w:r w:rsidRPr="0406403B">
        <w:rPr>
          <w:b/>
        </w:rPr>
        <w:lastRenderedPageBreak/>
        <w:t xml:space="preserve">Sprints / sprint backlog </w:t>
      </w:r>
      <w:bookmarkEnd w:id="12"/>
    </w:p>
    <w:p w14:paraId="6129BDDA" w14:textId="349319C9" w:rsidR="6EBC7888" w:rsidRDefault="7FE5E8B7" w:rsidP="7FE5E8B7">
      <w:pPr>
        <w:rPr>
          <w:i/>
          <w:iCs/>
        </w:rPr>
      </w:pPr>
      <w:r w:rsidRPr="7FE5E8B7">
        <w:t xml:space="preserve">Baseado nas planilhas acima foi realizada a Sprint Backlog, onde é documentado quando serão realizadas determinadas atividades que o Scrum Master e o Time de Desenvolvimento se comprometeram em uma Sprint. </w:t>
      </w:r>
    </w:p>
    <w:p w14:paraId="3F87480E" w14:textId="4549FBD5" w:rsidR="6EBC7888" w:rsidRDefault="6EBC7888" w:rsidP="7FE5E8B7"/>
    <w:p w14:paraId="1B111BE3" w14:textId="3185F19E" w:rsidR="6EBC7888" w:rsidRDefault="0406403B" w:rsidP="7FE5E8B7">
      <w:pPr>
        <w:rPr>
          <w:i/>
          <w:iCs/>
        </w:rPr>
      </w:pPr>
      <w:r w:rsidRPr="0406403B">
        <w:t xml:space="preserve">Os itens do </w:t>
      </w:r>
      <w:proofErr w:type="spellStart"/>
      <w:r w:rsidRPr="0406403B">
        <w:t>Product</w:t>
      </w:r>
      <w:proofErr w:type="spellEnd"/>
      <w:r w:rsidRPr="0406403B">
        <w:t xml:space="preserve"> Backlog são separados em atividades para serem realizadas nas sprints e tem seu esforço estimado e seu nível de importância designado (de 1 a 5). O Scrum Master faz a monitoração da execução das sprint através das reuniões diárias e semanais de retrospectiva da sprint e dessa forma as sprint são reajustadas se necessário.</w:t>
      </w:r>
    </w:p>
    <w:p w14:paraId="7229CE9B" w14:textId="4B7160CD" w:rsidR="0406403B" w:rsidRDefault="0406403B" w:rsidP="0406403B">
      <w:r>
        <w:rPr>
          <w:noProof/>
          <w:lang w:eastAsia="pt-BR"/>
        </w:rPr>
        <w:drawing>
          <wp:inline distT="0" distB="0" distL="0" distR="0" wp14:anchorId="7A4C77C7" wp14:editId="70968FDE">
            <wp:extent cx="5648326" cy="2435840"/>
            <wp:effectExtent l="0" t="0" r="0" b="0"/>
            <wp:docPr id="833482213" name="Imagem 8334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48326" cy="2435840"/>
                    </a:xfrm>
                    <a:prstGeom prst="rect">
                      <a:avLst/>
                    </a:prstGeom>
                  </pic:spPr>
                </pic:pic>
              </a:graphicData>
            </a:graphic>
          </wp:inline>
        </w:drawing>
      </w:r>
    </w:p>
    <w:p w14:paraId="35864B8F" w14:textId="0DD6B111" w:rsidR="00370E34" w:rsidRDefault="0406403B" w:rsidP="003C596E">
      <w:r w:rsidRPr="0406403B">
        <w:rPr>
          <w:i/>
          <w:iCs/>
        </w:rPr>
        <w:t>Planilha de Sprint Backlog</w:t>
      </w:r>
      <w:r w:rsidR="003C596E">
        <w:rPr>
          <w:i/>
          <w:iCs/>
        </w:rPr>
        <w:t>.</w:t>
      </w:r>
    </w:p>
    <w:p w14:paraId="7C0D6DE9" w14:textId="77777777" w:rsidR="00370E34" w:rsidRPr="002E7274" w:rsidRDefault="00A53A93" w:rsidP="007B4A44">
      <w:pPr>
        <w:pStyle w:val="Ttulo1"/>
        <w:rPr>
          <w:color w:val="000000"/>
        </w:rPr>
      </w:pPr>
      <w:bookmarkStart w:id="13" w:name="_Toc512519599"/>
      <w:r>
        <w:rPr>
          <w:color w:val="000000"/>
        </w:rPr>
        <w:lastRenderedPageBreak/>
        <w:t>desenvolvimento do projeto</w:t>
      </w:r>
      <w:bookmarkEnd w:id="13"/>
    </w:p>
    <w:p w14:paraId="385B2FED" w14:textId="77777777" w:rsidR="00A66A93" w:rsidRPr="00192CAB" w:rsidRDefault="4457601F" w:rsidP="00A66A93">
      <w:pPr>
        <w:pStyle w:val="Ttulo2"/>
        <w:rPr>
          <w:b/>
        </w:rPr>
      </w:pPr>
      <w:bookmarkStart w:id="14" w:name="_Toc512519600"/>
      <w:r w:rsidRPr="4457601F">
        <w:rPr>
          <w:b/>
        </w:rPr>
        <w:t xml:space="preserve">Solução Técnica – Aquisição de dados via Arduino </w:t>
      </w:r>
      <w:bookmarkEnd w:id="14"/>
    </w:p>
    <w:p w14:paraId="2CE63DF4" w14:textId="246930DD" w:rsidR="00370E34" w:rsidRPr="00336677" w:rsidRDefault="00370E34" w:rsidP="3D763709">
      <w:pPr>
        <w:spacing w:line="240" w:lineRule="auto"/>
        <w:rPr>
          <w:color w:val="FF0000"/>
        </w:rPr>
      </w:pPr>
    </w:p>
    <w:p w14:paraId="4AD024E3" w14:textId="62381E84" w:rsidR="00370E34" w:rsidRPr="00336677" w:rsidRDefault="3D763709" w:rsidP="3D763709">
      <w:pPr>
        <w:rPr>
          <w:rFonts w:cs="Arial"/>
          <w:b/>
          <w:bCs/>
          <w:color w:val="000000" w:themeColor="text1"/>
        </w:rPr>
      </w:pPr>
      <w:r>
        <w:t xml:space="preserve">Nossa solução irá realizar a captura e exibição de dados sobre a temperatura e umidade de um determinado ambiente empresarial e exibirá alertas e notificações quando estes dados estiverem fora do padrão estabelecido. </w:t>
      </w:r>
    </w:p>
    <w:p w14:paraId="1D604E85" w14:textId="6ABDDE49" w:rsidR="00370E34" w:rsidRDefault="00370E34" w:rsidP="2C70D5E2">
      <w:bookmarkStart w:id="15" w:name="_Toc154569928"/>
    </w:p>
    <w:p w14:paraId="6D680E41" w14:textId="16719154" w:rsidR="00370E34" w:rsidRDefault="5483855B" w:rsidP="2C70D5E2">
      <w:r>
        <w:t xml:space="preserve">Esta aquisição de dados será realizada através da utilização do sensor DHT11, conectado na placa Arduino Uno. Este sensor foi escolhido por suas especificações se adequarem ao nosso objetivo, como o tempo de resposta rápido, de 2 segundos, e a faixa de medição de umidade de 20% a 90%, e a de temperatura de 0ºC a 50ºC. </w:t>
      </w:r>
    </w:p>
    <w:p w14:paraId="63CC5D51" w14:textId="5E05342B" w:rsidR="00370E34" w:rsidRDefault="00370E34" w:rsidP="2C70D5E2"/>
    <w:p w14:paraId="750AE5DC" w14:textId="2ED1397E" w:rsidR="005B14CE" w:rsidRDefault="5483855B" w:rsidP="5483855B">
      <w:r>
        <w:t xml:space="preserve">O Arduino estará conectado ao sensor por três fios Machos-Macho e sua fonte de energia será de um dispositivo desktop via conexão USB. Com o Arduino ligado os dados serão recebidos pelo código que será executado pela IDE Arduino que usará a biblioteca do sensor DHT11 e suas funções específicas para ler os dados da porta </w:t>
      </w:r>
      <w:proofErr w:type="gramStart"/>
      <w:r>
        <w:t>5 digital</w:t>
      </w:r>
      <w:proofErr w:type="gramEnd"/>
      <w:r>
        <w:t xml:space="preserve">. As informações recebidas pelo Arduino serão enviadas com o amparo de uma rede de internet e um servidor local. </w:t>
      </w:r>
    </w:p>
    <w:p w14:paraId="2B975C4F" w14:textId="68BD0BC1" w:rsidR="005B14CE" w:rsidRDefault="005B14CE" w:rsidP="5483855B"/>
    <w:p w14:paraId="3778C8C6" w14:textId="32B7AEB5" w:rsidR="005B14CE" w:rsidRDefault="005B14CE" w:rsidP="5483855B"/>
    <w:p w14:paraId="4BB62DB8" w14:textId="2DBF1480" w:rsidR="005B14CE" w:rsidRDefault="005B14CE" w:rsidP="5483855B"/>
    <w:p w14:paraId="168249A5" w14:textId="1B566A01" w:rsidR="005B14CE" w:rsidRDefault="005B14CE" w:rsidP="5483855B"/>
    <w:p w14:paraId="5D2D5971" w14:textId="747AF84F" w:rsidR="005B14CE" w:rsidRDefault="005B14CE" w:rsidP="5483855B"/>
    <w:p w14:paraId="2C94DE6B" w14:textId="64D0DB64" w:rsidR="005B14CE" w:rsidRDefault="005B14CE" w:rsidP="5483855B"/>
    <w:p w14:paraId="3B7D8550" w14:textId="63FD346D" w:rsidR="005B14CE" w:rsidRDefault="005B14CE" w:rsidP="5483855B"/>
    <w:p w14:paraId="03D11D1B" w14:textId="43CD950F" w:rsidR="005B14CE" w:rsidRDefault="005B14CE" w:rsidP="5483855B"/>
    <w:p w14:paraId="40DC2708" w14:textId="77777777" w:rsidR="00743ABA" w:rsidRDefault="00743ABA" w:rsidP="5483855B"/>
    <w:p w14:paraId="59E3C3CF" w14:textId="2D48C8E1" w:rsidR="005B14CE" w:rsidRDefault="005B14CE" w:rsidP="5483855B"/>
    <w:p w14:paraId="5C4F2126" w14:textId="77777777" w:rsidR="005B14CE" w:rsidRDefault="005B14CE" w:rsidP="5483855B"/>
    <w:p w14:paraId="33F3CD6E" w14:textId="77777777" w:rsidR="00A66A93" w:rsidRPr="00192CAB" w:rsidRDefault="4457601F" w:rsidP="00A66A93">
      <w:pPr>
        <w:pStyle w:val="Ttulo2"/>
        <w:rPr>
          <w:b/>
        </w:rPr>
      </w:pPr>
      <w:bookmarkStart w:id="16" w:name="_Toc512519601"/>
      <w:r w:rsidRPr="4457601F">
        <w:rPr>
          <w:b/>
        </w:rPr>
        <w:lastRenderedPageBreak/>
        <w:t xml:space="preserve">Solução Técnica - Aplicação </w:t>
      </w:r>
      <w:bookmarkEnd w:id="16"/>
    </w:p>
    <w:p w14:paraId="4A295ED2" w14:textId="6D007BD7" w:rsidR="3D763709" w:rsidRDefault="3D763709" w:rsidP="5483855B">
      <w:pPr>
        <w:spacing w:line="240" w:lineRule="auto"/>
        <w:jc w:val="left"/>
        <w:rPr>
          <w:rFonts w:cs="Arial"/>
          <w:b/>
          <w:bCs/>
          <w:color w:val="000000" w:themeColor="text1"/>
        </w:rPr>
      </w:pPr>
    </w:p>
    <w:p w14:paraId="3C72DF9F" w14:textId="6D007BD7" w:rsidR="5483855B" w:rsidRDefault="5483855B" w:rsidP="5483855B">
      <w:pPr>
        <w:spacing w:line="240" w:lineRule="auto"/>
        <w:jc w:val="left"/>
      </w:pPr>
      <w:r>
        <w:rPr>
          <w:noProof/>
          <w:lang w:eastAsia="pt-BR"/>
        </w:rPr>
        <w:drawing>
          <wp:inline distT="0" distB="0" distL="0" distR="0" wp14:anchorId="1B3E4009" wp14:editId="2C47C031">
            <wp:extent cx="5753098" cy="3487819"/>
            <wp:effectExtent l="0" t="0" r="0" b="0"/>
            <wp:docPr id="1776169216" name="Imagem 17761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3487819"/>
                    </a:xfrm>
                    <a:prstGeom prst="rect">
                      <a:avLst/>
                    </a:prstGeom>
                  </pic:spPr>
                </pic:pic>
              </a:graphicData>
            </a:graphic>
          </wp:inline>
        </w:drawing>
      </w:r>
    </w:p>
    <w:p w14:paraId="33D06E3D" w14:textId="6D007BD7" w:rsidR="5483855B" w:rsidRDefault="5483855B" w:rsidP="5483855B">
      <w:pPr>
        <w:spacing w:line="240" w:lineRule="auto"/>
        <w:jc w:val="left"/>
        <w:rPr>
          <w:rFonts w:cs="Arial"/>
          <w:b/>
          <w:bCs/>
          <w:color w:val="000000" w:themeColor="text1"/>
        </w:rPr>
      </w:pPr>
    </w:p>
    <w:p w14:paraId="4476F36A" w14:textId="62124B60" w:rsidR="5483855B" w:rsidRDefault="5483855B" w:rsidP="5483855B">
      <w:r>
        <w:t xml:space="preserve">Com a aquisição de dados funcionando iremos receber os dados por um servidor local, criado com o ambiente de desenvolvimento Node.js. E a partir desse servidor, e a rede de internet, que será feito a inserção dos dados para o banco no servidor nuvem da plataforma Azure. Nessa plataforma os dados serão armazenados no banco de dados SQL Server que já estará conectado com a aplicação web. </w:t>
      </w:r>
    </w:p>
    <w:p w14:paraId="26FE46A4" w14:textId="6A50D1AE" w:rsidR="5483855B" w:rsidRDefault="5483855B" w:rsidP="5483855B"/>
    <w:p w14:paraId="037DC5FB" w14:textId="2EA5F285" w:rsidR="5483855B" w:rsidRDefault="5483855B" w:rsidP="5483855B">
      <w:r>
        <w:t>Também ocorrerá o inverso desta comunicação quando a solução receber o horário de funcionamento da empresa para que os dispositivos sejam ligados ou desligados conforme o horário.</w:t>
      </w:r>
    </w:p>
    <w:p w14:paraId="78EE8072" w14:textId="0D255771" w:rsidR="5483855B" w:rsidRDefault="5483855B" w:rsidP="5483855B"/>
    <w:p w14:paraId="57484DD9" w14:textId="48CEE124" w:rsidR="3D763709" w:rsidRDefault="5483855B" w:rsidP="3D763709">
      <w:r>
        <w:t xml:space="preserve">A aplicação web hospedada na plataforma Azure poderá ser acessada por diversos tipos de dispositivos, de celulares a desktops. Isso será possível devido ao site ter sido desenvolvido de forma responsiva usando as linguagens de programação HTML, CSS e </w:t>
      </w:r>
      <w:proofErr w:type="spellStart"/>
      <w:r>
        <w:t>JavaScript</w:t>
      </w:r>
      <w:proofErr w:type="spellEnd"/>
      <w:r>
        <w:t xml:space="preserve">. </w:t>
      </w:r>
    </w:p>
    <w:p w14:paraId="195E0602" w14:textId="462B2583" w:rsidR="3D763709" w:rsidRDefault="3D763709" w:rsidP="3D763709"/>
    <w:p w14:paraId="0D50F161" w14:textId="6A34E09B" w:rsidR="3D763709" w:rsidRDefault="5483855B" w:rsidP="3D763709">
      <w:r>
        <w:t xml:space="preserve">Com o usuário logado ele terá no dashboard os gráficos e a temperatura em tempo real. Nesta tela também poderão ser vistos os avisos sobre mudanças de temperatura </w:t>
      </w:r>
      <w:r>
        <w:lastRenderedPageBreak/>
        <w:t>e umidade. Estes dados poderão estar em 3 categorias, Bom – dentro do limite de valores mínimos e máximos; Aceitável - ainda dentro do limite, mas indicando mudança; Crítico - saindo do limite. O objetivo é que os dados sempre se mantenham entre o Bom e o Aceitável, e os avisos serão feitos quando os dados entrarem na categoria Aceitável e Crítico.</w:t>
      </w:r>
    </w:p>
    <w:p w14:paraId="3A014152" w14:textId="7F4DD8F1" w:rsidR="00A66A93" w:rsidRDefault="00A66A93" w:rsidP="00B30672">
      <w:r>
        <w:rPr>
          <w:noProof/>
          <w:lang w:eastAsia="pt-BR"/>
        </w:rPr>
        <w:drawing>
          <wp:inline distT="0" distB="0" distL="0" distR="0" wp14:anchorId="6EE6FDBB" wp14:editId="33A87C6A">
            <wp:extent cx="5676902" cy="2992199"/>
            <wp:effectExtent l="0" t="0" r="0" b="0"/>
            <wp:docPr id="367579090" name="Imagem 367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76902" cy="2992199"/>
                    </a:xfrm>
                    <a:prstGeom prst="rect">
                      <a:avLst/>
                    </a:prstGeom>
                  </pic:spPr>
                </pic:pic>
              </a:graphicData>
            </a:graphic>
          </wp:inline>
        </w:drawing>
      </w:r>
    </w:p>
    <w:p w14:paraId="26BE84AA" w14:textId="1E1D6FA5" w:rsidR="0406403B" w:rsidRDefault="4457601F" w:rsidP="4457601F">
      <w:pPr>
        <w:pStyle w:val="Ttulo2"/>
        <w:rPr>
          <w:b/>
        </w:rPr>
      </w:pPr>
      <w:r w:rsidRPr="4457601F">
        <w:rPr>
          <w:b/>
        </w:rPr>
        <w:t>Banco de Dados</w:t>
      </w:r>
    </w:p>
    <w:p w14:paraId="22253A14" w14:textId="1A174F35" w:rsidR="0406403B" w:rsidRDefault="2E414002" w:rsidP="0406403B">
      <w:r>
        <w:t>Foi realizado para a criação do banco de dados da aplicação, com base nos requisitos e nas regras de negócio, a modelagem do banco de dados. A partir desta modelagem podemos ter uma visão macro de quais informações serão armazenadas no sistema.</w:t>
      </w:r>
    </w:p>
    <w:p w14:paraId="1573ECB6" w14:textId="17DBD38A" w:rsidR="0406403B" w:rsidRDefault="0406403B" w:rsidP="0406403B"/>
    <w:p w14:paraId="3F8C77C0" w14:textId="122EE58E" w:rsidR="0406403B" w:rsidRDefault="2E414002" w:rsidP="0406403B">
      <w:r>
        <w:t>Temos na modelagem conceitual o Diagrama de Entidade e Relacionamento que pode ser visto abaixo. Nele temos as entidades e seus atributos, ou as tabelas e seus campos, e como eles se relacionam. Esses relacionamentos também possuem a cardinalidade que informa, por exemplo, que a entidade empresa possui de 1 a vários funcionários.</w:t>
      </w:r>
    </w:p>
    <w:p w14:paraId="2015F841" w14:textId="782E210F" w:rsidR="0406403B" w:rsidRDefault="0406403B" w:rsidP="0406403B"/>
    <w:p w14:paraId="228ABD43" w14:textId="331AD383" w:rsidR="0406403B" w:rsidRDefault="00501224" w:rsidP="0406403B">
      <w:r>
        <w:rPr>
          <w:noProof/>
          <w:lang w:eastAsia="pt-BR"/>
        </w:rPr>
        <w:lastRenderedPageBreak/>
        <w:drawing>
          <wp:inline distT="0" distB="0" distL="0" distR="0" wp14:anchorId="66CC4441" wp14:editId="22BBC454">
            <wp:extent cx="5760720" cy="31375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37535"/>
                    </a:xfrm>
                    <a:prstGeom prst="rect">
                      <a:avLst/>
                    </a:prstGeom>
                    <a:noFill/>
                    <a:ln>
                      <a:noFill/>
                    </a:ln>
                  </pic:spPr>
                </pic:pic>
              </a:graphicData>
            </a:graphic>
          </wp:inline>
        </w:drawing>
      </w:r>
    </w:p>
    <w:p w14:paraId="31D48BAB" w14:textId="3F27662F" w:rsidR="3D763709" w:rsidRDefault="3D763709" w:rsidP="3D763709">
      <w:pPr>
        <w:rPr>
          <w:i/>
          <w:iCs/>
        </w:rPr>
      </w:pPr>
      <w:r w:rsidRPr="3D763709">
        <w:rPr>
          <w:i/>
          <w:iCs/>
        </w:rPr>
        <w:t>Modelo conceitual do Banco de Dados.</w:t>
      </w:r>
    </w:p>
    <w:p w14:paraId="6DFD1DCB" w14:textId="70F1BEC8" w:rsidR="0406403B" w:rsidRDefault="0406403B" w:rsidP="0406403B"/>
    <w:p w14:paraId="7A977686" w14:textId="18A7258D" w:rsidR="0406403B" w:rsidRDefault="2E414002" w:rsidP="0406403B">
      <w:r>
        <w:t>Em seguida realizamos a modelagem lógica onde temos as mesmas entidades, porém seus relacionamentos já estão representados com a inclusão de novas colunas. Estas colunas são as chaves estrangeiras que fazem referência a chave primária da tabela que faz parte do relacionamento. Temos por exemplo o relacionamento Empresa e Funcionário onde foi inserida uma chave estrangeira na entidade Funcionário que se refere a entidade Empresa.</w:t>
      </w:r>
    </w:p>
    <w:p w14:paraId="25FCB1A7" w14:textId="4378AD0F" w:rsidR="00A66A93" w:rsidRDefault="0088155E" w:rsidP="0406403B">
      <w:pPr>
        <w:spacing w:line="240" w:lineRule="auto"/>
        <w:jc w:val="left"/>
        <w:rPr>
          <w:rFonts w:cs="Arial"/>
          <w:b/>
          <w:bCs/>
          <w:color w:val="000000" w:themeColor="text1"/>
        </w:rPr>
      </w:pPr>
      <w:r>
        <w:rPr>
          <w:noProof/>
          <w:lang w:eastAsia="pt-BR"/>
        </w:rPr>
        <w:lastRenderedPageBreak/>
        <w:drawing>
          <wp:inline distT="0" distB="0" distL="0" distR="0" wp14:anchorId="43FECCCC" wp14:editId="514AF3D2">
            <wp:extent cx="5762625" cy="46863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86300"/>
                    </a:xfrm>
                    <a:prstGeom prst="rect">
                      <a:avLst/>
                    </a:prstGeom>
                    <a:noFill/>
                    <a:ln>
                      <a:noFill/>
                    </a:ln>
                  </pic:spPr>
                </pic:pic>
              </a:graphicData>
            </a:graphic>
          </wp:inline>
        </w:drawing>
      </w:r>
    </w:p>
    <w:p w14:paraId="1C67FDBB" w14:textId="5B0E192F" w:rsidR="3D763709" w:rsidRDefault="3D763709" w:rsidP="3D763709">
      <w:pPr>
        <w:spacing w:line="240" w:lineRule="auto"/>
        <w:jc w:val="left"/>
        <w:rPr>
          <w:i/>
          <w:iCs/>
        </w:rPr>
      </w:pPr>
      <w:r w:rsidRPr="3D763709">
        <w:rPr>
          <w:i/>
          <w:iCs/>
        </w:rPr>
        <w:t>Modelo Lógico do Banco de Dados.</w:t>
      </w:r>
    </w:p>
    <w:p w14:paraId="6A3817B3" w14:textId="77777777" w:rsidR="00E04392" w:rsidRDefault="00E04392" w:rsidP="00E04392"/>
    <w:p w14:paraId="354F4E6C" w14:textId="6FC4E293" w:rsidR="0406403B" w:rsidRDefault="2E414002" w:rsidP="0406403B">
      <w:r>
        <w:t xml:space="preserve">E com o embasamento obtidos por estas modelagens realizamos o Dicionário de Dados onde foi então documentado detalhes de cada tabela a ser criada e seus campos. Cada campo é detalhado informando o nome utilizado no modelo e o nome a ser usado no modelo físico; seu tamanho, tipo, restrição e descrição. Estas informações são importantes para analisar qual tipo de infraestrutura será necessária para armazenar as informações desejadas. </w:t>
      </w:r>
    </w:p>
    <w:p w14:paraId="030D6446" w14:textId="56D5999C" w:rsidR="2E414002" w:rsidRDefault="2E414002" w:rsidP="2E414002"/>
    <w:p w14:paraId="1F0CA127" w14:textId="447B0AE9" w:rsidR="2E414002" w:rsidRDefault="2E414002" w:rsidP="2E414002">
      <w:r>
        <w:rPr>
          <w:noProof/>
          <w:lang w:eastAsia="pt-BR"/>
        </w:rPr>
        <w:lastRenderedPageBreak/>
        <w:drawing>
          <wp:inline distT="0" distB="0" distL="0" distR="0" wp14:anchorId="25CAD576" wp14:editId="3CBFB747">
            <wp:extent cx="5610224" cy="1776572"/>
            <wp:effectExtent l="0" t="0" r="0" b="0"/>
            <wp:docPr id="359184811" name="Imagem 359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10224" cy="1776572"/>
                    </a:xfrm>
                    <a:prstGeom prst="rect">
                      <a:avLst/>
                    </a:prstGeom>
                  </pic:spPr>
                </pic:pic>
              </a:graphicData>
            </a:graphic>
          </wp:inline>
        </w:drawing>
      </w:r>
    </w:p>
    <w:p w14:paraId="20826067" w14:textId="1FA511BA" w:rsidR="2E414002" w:rsidRDefault="2E414002" w:rsidP="2E414002">
      <w:pPr>
        <w:rPr>
          <w:i/>
          <w:iCs/>
        </w:rPr>
      </w:pPr>
      <w:r w:rsidRPr="2E414002">
        <w:rPr>
          <w:i/>
          <w:iCs/>
        </w:rPr>
        <w:t>Dicionário de Dados – Tabela Ambiente.</w:t>
      </w:r>
    </w:p>
    <w:p w14:paraId="7EDC2525" w14:textId="7F2DD216" w:rsidR="2E414002" w:rsidRDefault="2E414002" w:rsidP="2E414002">
      <w:pPr>
        <w:rPr>
          <w:i/>
          <w:iCs/>
        </w:rPr>
      </w:pPr>
    </w:p>
    <w:p w14:paraId="71E9FC41" w14:textId="19B0F6F3" w:rsidR="2E414002" w:rsidRDefault="2E414002" w:rsidP="2E414002">
      <w:r>
        <w:rPr>
          <w:noProof/>
          <w:lang w:eastAsia="pt-BR"/>
        </w:rPr>
        <w:drawing>
          <wp:inline distT="0" distB="0" distL="0" distR="0" wp14:anchorId="22289AA2" wp14:editId="10F1FDAE">
            <wp:extent cx="5638798" cy="2619692"/>
            <wp:effectExtent l="0" t="0" r="0" b="0"/>
            <wp:docPr id="2046469187" name="Imagem 20464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38798" cy="2619692"/>
                    </a:xfrm>
                    <a:prstGeom prst="rect">
                      <a:avLst/>
                    </a:prstGeom>
                  </pic:spPr>
                </pic:pic>
              </a:graphicData>
            </a:graphic>
          </wp:inline>
        </w:drawing>
      </w:r>
    </w:p>
    <w:p w14:paraId="5FEA584D" w14:textId="0CB744D5" w:rsidR="2E414002" w:rsidRDefault="2E414002" w:rsidP="2E414002">
      <w:pPr>
        <w:rPr>
          <w:i/>
          <w:iCs/>
        </w:rPr>
      </w:pPr>
      <w:r w:rsidRPr="2E414002">
        <w:rPr>
          <w:i/>
          <w:iCs/>
        </w:rPr>
        <w:t>Dicionário de Dados – Tabela Empresa.</w:t>
      </w:r>
    </w:p>
    <w:p w14:paraId="792AC1FF" w14:textId="6F0ACFF4" w:rsidR="2E414002" w:rsidRDefault="2E414002" w:rsidP="2E414002">
      <w:r>
        <w:rPr>
          <w:noProof/>
          <w:lang w:eastAsia="pt-BR"/>
        </w:rPr>
        <w:drawing>
          <wp:inline distT="0" distB="0" distL="0" distR="0" wp14:anchorId="782F4F7F" wp14:editId="0F55F048">
            <wp:extent cx="5648326" cy="3130114"/>
            <wp:effectExtent l="0" t="0" r="0" b="0"/>
            <wp:docPr id="595455017" name="Imagem 5954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48326" cy="3130114"/>
                    </a:xfrm>
                    <a:prstGeom prst="rect">
                      <a:avLst/>
                    </a:prstGeom>
                  </pic:spPr>
                </pic:pic>
              </a:graphicData>
            </a:graphic>
          </wp:inline>
        </w:drawing>
      </w:r>
    </w:p>
    <w:p w14:paraId="3C7E7A33" w14:textId="51555E66" w:rsidR="2E414002" w:rsidRDefault="2E414002" w:rsidP="2E414002">
      <w:pPr>
        <w:rPr>
          <w:i/>
          <w:iCs/>
        </w:rPr>
      </w:pPr>
      <w:r w:rsidRPr="2E414002">
        <w:rPr>
          <w:i/>
          <w:iCs/>
        </w:rPr>
        <w:lastRenderedPageBreak/>
        <w:t>Dicionário de Dados – Tabela Endereço.</w:t>
      </w:r>
    </w:p>
    <w:p w14:paraId="66817914" w14:textId="3949FCD0" w:rsidR="2E414002" w:rsidRDefault="2E414002" w:rsidP="2E414002">
      <w:r>
        <w:rPr>
          <w:noProof/>
          <w:lang w:eastAsia="pt-BR"/>
        </w:rPr>
        <w:drawing>
          <wp:inline distT="0" distB="0" distL="0" distR="0" wp14:anchorId="7A42317F" wp14:editId="7BB49194">
            <wp:extent cx="5715000" cy="1666875"/>
            <wp:effectExtent l="0" t="0" r="0" b="0"/>
            <wp:docPr id="104149260" name="Imagem 10414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15000" cy="1666875"/>
                    </a:xfrm>
                    <a:prstGeom prst="rect">
                      <a:avLst/>
                    </a:prstGeom>
                  </pic:spPr>
                </pic:pic>
              </a:graphicData>
            </a:graphic>
          </wp:inline>
        </w:drawing>
      </w:r>
    </w:p>
    <w:p w14:paraId="07E4A2BC" w14:textId="406CD6F6" w:rsidR="2E414002" w:rsidRDefault="2E414002" w:rsidP="2E414002">
      <w:pPr>
        <w:rPr>
          <w:i/>
          <w:iCs/>
        </w:rPr>
      </w:pPr>
      <w:r w:rsidRPr="2E414002">
        <w:rPr>
          <w:i/>
          <w:iCs/>
        </w:rPr>
        <w:t>Dicionário de Dados – Tabela Funcionamento.</w:t>
      </w:r>
    </w:p>
    <w:p w14:paraId="736CF6CE" w14:textId="68228A4E" w:rsidR="2E414002" w:rsidRDefault="2E414002" w:rsidP="2E414002">
      <w:pPr>
        <w:rPr>
          <w:i/>
          <w:iCs/>
        </w:rPr>
      </w:pPr>
    </w:p>
    <w:p w14:paraId="67CFB5DF" w14:textId="4ADCC7EC" w:rsidR="2E414002" w:rsidRDefault="2E414002" w:rsidP="2E414002">
      <w:r>
        <w:rPr>
          <w:noProof/>
          <w:lang w:eastAsia="pt-BR"/>
        </w:rPr>
        <w:drawing>
          <wp:inline distT="0" distB="0" distL="0" distR="0" wp14:anchorId="5E9105D2" wp14:editId="30712FDF">
            <wp:extent cx="5553074" cy="2036128"/>
            <wp:effectExtent l="0" t="0" r="0" b="0"/>
            <wp:docPr id="1559833218" name="Imagem 155983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53074" cy="2036128"/>
                    </a:xfrm>
                    <a:prstGeom prst="rect">
                      <a:avLst/>
                    </a:prstGeom>
                  </pic:spPr>
                </pic:pic>
              </a:graphicData>
            </a:graphic>
          </wp:inline>
        </w:drawing>
      </w:r>
    </w:p>
    <w:p w14:paraId="6C02D1C4" w14:textId="1A3FECD7" w:rsidR="2E414002" w:rsidRDefault="2E414002" w:rsidP="2E414002">
      <w:pPr>
        <w:rPr>
          <w:i/>
          <w:iCs/>
        </w:rPr>
      </w:pPr>
      <w:r w:rsidRPr="2E414002">
        <w:rPr>
          <w:i/>
          <w:iCs/>
        </w:rPr>
        <w:t>Dicionário de Dados – Tabela Funcionário.</w:t>
      </w:r>
    </w:p>
    <w:p w14:paraId="3206A4C9" w14:textId="3588DE3B" w:rsidR="2E414002" w:rsidRDefault="2E414002" w:rsidP="2E414002">
      <w:pPr>
        <w:rPr>
          <w:i/>
          <w:iCs/>
        </w:rPr>
      </w:pPr>
    </w:p>
    <w:p w14:paraId="5E96B914" w14:textId="1AE16384" w:rsidR="2E414002" w:rsidRDefault="2E414002" w:rsidP="2E414002">
      <w:r>
        <w:rPr>
          <w:noProof/>
          <w:lang w:eastAsia="pt-BR"/>
        </w:rPr>
        <w:drawing>
          <wp:inline distT="0" distB="0" distL="0" distR="0" wp14:anchorId="76504FCF" wp14:editId="3F495E0E">
            <wp:extent cx="5610224" cy="1858387"/>
            <wp:effectExtent l="0" t="0" r="0" b="0"/>
            <wp:docPr id="1486953068" name="Imagem 1486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0224" cy="1858387"/>
                    </a:xfrm>
                    <a:prstGeom prst="rect">
                      <a:avLst/>
                    </a:prstGeom>
                  </pic:spPr>
                </pic:pic>
              </a:graphicData>
            </a:graphic>
          </wp:inline>
        </w:drawing>
      </w:r>
    </w:p>
    <w:p w14:paraId="55C0B209" w14:textId="09A0FE28" w:rsidR="2E414002" w:rsidRDefault="2E414002" w:rsidP="2E414002">
      <w:pPr>
        <w:rPr>
          <w:i/>
          <w:iCs/>
        </w:rPr>
      </w:pPr>
      <w:r w:rsidRPr="2E414002">
        <w:rPr>
          <w:i/>
          <w:iCs/>
        </w:rPr>
        <w:t>Dicionário de Dados – Tabela Login.</w:t>
      </w:r>
    </w:p>
    <w:p w14:paraId="75D873BD" w14:textId="09A0FE28" w:rsidR="2E414002" w:rsidRDefault="2E414002" w:rsidP="2E414002">
      <w:r>
        <w:rPr>
          <w:noProof/>
          <w:lang w:eastAsia="pt-BR"/>
        </w:rPr>
        <w:lastRenderedPageBreak/>
        <w:drawing>
          <wp:inline distT="0" distB="0" distL="0" distR="0" wp14:anchorId="69A98B81" wp14:editId="181FBBFD">
            <wp:extent cx="4572000" cy="1543050"/>
            <wp:effectExtent l="0" t="0" r="0" b="0"/>
            <wp:docPr id="1484824419" name="Imagem 14848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C1E5325" w14:textId="5AA616A4" w:rsidR="2E414002" w:rsidRDefault="2E414002" w:rsidP="2E414002">
      <w:pPr>
        <w:rPr>
          <w:i/>
          <w:iCs/>
        </w:rPr>
      </w:pPr>
      <w:r w:rsidRPr="2E414002">
        <w:rPr>
          <w:i/>
          <w:iCs/>
        </w:rPr>
        <w:t>Dicionário de Dados – Tabela Sensor.</w:t>
      </w:r>
    </w:p>
    <w:p w14:paraId="5F4C8045" w14:textId="08584C31" w:rsidR="2E414002" w:rsidRDefault="2E414002" w:rsidP="2E414002">
      <w:pPr>
        <w:rPr>
          <w:i/>
          <w:iCs/>
        </w:rPr>
      </w:pPr>
    </w:p>
    <w:p w14:paraId="4A16290A" w14:textId="70372BFB" w:rsidR="0406403B" w:rsidRDefault="2E414002" w:rsidP="0406403B">
      <w:r>
        <w:t>Em seguida é realizado o modelo físico do banco de dados em que as estruturas modeladas e descritas serão desenvolvidas com a linguagem de programação SQL. Abaixo podemos ver o código de criação das tabelas.</w:t>
      </w:r>
    </w:p>
    <w:p w14:paraId="2AAEC297" w14:textId="51ECCFC4" w:rsidR="0406403B" w:rsidRDefault="0406403B" w:rsidP="0406403B"/>
    <w:p w14:paraId="28412921" w14:textId="25A3446F" w:rsidR="2E414002" w:rsidRDefault="2E414002" w:rsidP="2E414002">
      <w:pPr>
        <w:rPr>
          <w:rFonts w:eastAsia="Arial" w:cs="Arial"/>
          <w:i/>
          <w:iCs/>
          <w:sz w:val="20"/>
          <w:szCs w:val="20"/>
        </w:rPr>
      </w:pPr>
      <w:proofErr w:type="spellStart"/>
      <w:r w:rsidRPr="2E414002">
        <w:rPr>
          <w:rFonts w:eastAsia="Arial" w:cs="Arial"/>
          <w:i/>
          <w:iCs/>
          <w:sz w:val="20"/>
          <w:szCs w:val="20"/>
        </w:rPr>
        <w:t>create</w:t>
      </w:r>
      <w:proofErr w:type="spellEnd"/>
      <w:r w:rsidRPr="2E414002">
        <w:rPr>
          <w:rFonts w:eastAsia="Arial" w:cs="Arial"/>
          <w:i/>
          <w:iCs/>
          <w:sz w:val="20"/>
          <w:szCs w:val="20"/>
        </w:rPr>
        <w:t xml:space="preserve"> </w:t>
      </w:r>
      <w:proofErr w:type="spellStart"/>
      <w:r w:rsidRPr="2E414002">
        <w:rPr>
          <w:rFonts w:eastAsia="Arial" w:cs="Arial"/>
          <w:i/>
          <w:iCs/>
          <w:sz w:val="20"/>
          <w:szCs w:val="20"/>
        </w:rPr>
        <w:t>table</w:t>
      </w:r>
      <w:proofErr w:type="spellEnd"/>
      <w:r w:rsidRPr="2E414002">
        <w:rPr>
          <w:rFonts w:eastAsia="Arial" w:cs="Arial"/>
          <w:i/>
          <w:iCs/>
          <w:sz w:val="20"/>
          <w:szCs w:val="20"/>
        </w:rPr>
        <w:t xml:space="preserve"> </w:t>
      </w:r>
      <w:proofErr w:type="gramStart"/>
      <w:r w:rsidRPr="2E414002">
        <w:rPr>
          <w:rFonts w:eastAsia="Arial" w:cs="Arial"/>
          <w:i/>
          <w:iCs/>
          <w:sz w:val="20"/>
          <w:szCs w:val="20"/>
        </w:rPr>
        <w:t>Empresa(</w:t>
      </w:r>
      <w:proofErr w:type="gramEnd"/>
    </w:p>
    <w:p w14:paraId="22FE755E" w14:textId="24EB1B5C" w:rsidR="2E414002" w:rsidRDefault="2E414002" w:rsidP="2E414002">
      <w:pPr>
        <w:rPr>
          <w:rFonts w:eastAsia="Arial" w:cs="Arial"/>
          <w:i/>
          <w:iCs/>
          <w:sz w:val="20"/>
          <w:szCs w:val="20"/>
        </w:rPr>
      </w:pPr>
      <w:proofErr w:type="spellStart"/>
      <w:r w:rsidRPr="2E414002">
        <w:rPr>
          <w:rFonts w:eastAsia="Arial" w:cs="Arial"/>
          <w:i/>
          <w:iCs/>
          <w:sz w:val="20"/>
          <w:szCs w:val="20"/>
        </w:rPr>
        <w:t>idEmpresa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primary</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identity</w:t>
      </w:r>
      <w:proofErr w:type="spellEnd"/>
      <w:r w:rsidRPr="2E414002">
        <w:rPr>
          <w:rFonts w:eastAsia="Arial" w:cs="Arial"/>
          <w:i/>
          <w:iCs/>
          <w:sz w:val="20"/>
          <w:szCs w:val="20"/>
        </w:rPr>
        <w:t>(</w:t>
      </w:r>
      <w:proofErr w:type="gramEnd"/>
      <w:r w:rsidRPr="2E414002">
        <w:rPr>
          <w:rFonts w:eastAsia="Arial" w:cs="Arial"/>
          <w:i/>
          <w:iCs/>
          <w:sz w:val="20"/>
          <w:szCs w:val="20"/>
        </w:rPr>
        <w:t>1,1),</w:t>
      </w:r>
    </w:p>
    <w:p w14:paraId="1C81180A" w14:textId="2F06330A" w:rsidR="2E414002" w:rsidRDefault="2E414002" w:rsidP="2E414002">
      <w:pPr>
        <w:rPr>
          <w:rFonts w:eastAsia="Arial" w:cs="Arial"/>
          <w:i/>
          <w:iCs/>
          <w:sz w:val="20"/>
          <w:szCs w:val="20"/>
        </w:rPr>
      </w:pPr>
      <w:proofErr w:type="spellStart"/>
      <w:r w:rsidRPr="2E414002">
        <w:rPr>
          <w:rFonts w:eastAsia="Arial" w:cs="Arial"/>
          <w:i/>
          <w:iCs/>
          <w:sz w:val="20"/>
          <w:szCs w:val="20"/>
        </w:rPr>
        <w:t>nomeEmpresa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5FE49A5" w14:textId="0950D122" w:rsidR="2E414002" w:rsidRDefault="2E414002" w:rsidP="2E414002">
      <w:pPr>
        <w:rPr>
          <w:rFonts w:eastAsia="Arial" w:cs="Arial"/>
          <w:i/>
          <w:iCs/>
          <w:sz w:val="20"/>
          <w:szCs w:val="20"/>
        </w:rPr>
      </w:pPr>
      <w:proofErr w:type="spellStart"/>
      <w:r w:rsidRPr="2E414002">
        <w:rPr>
          <w:rFonts w:eastAsia="Arial" w:cs="Arial"/>
          <w:i/>
          <w:iCs/>
          <w:sz w:val="20"/>
          <w:szCs w:val="20"/>
        </w:rPr>
        <w:t>cnpjEmpresa</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5BBF771" w14:textId="5578AE65" w:rsidR="2E414002" w:rsidRDefault="2E414002" w:rsidP="2E414002">
      <w:pPr>
        <w:rPr>
          <w:rFonts w:eastAsia="Arial" w:cs="Arial"/>
          <w:i/>
          <w:iCs/>
          <w:sz w:val="20"/>
          <w:szCs w:val="20"/>
        </w:rPr>
      </w:pPr>
      <w:proofErr w:type="spellStart"/>
      <w:r w:rsidRPr="2E414002">
        <w:rPr>
          <w:rFonts w:eastAsia="Arial" w:cs="Arial"/>
          <w:i/>
          <w:iCs/>
          <w:sz w:val="20"/>
          <w:szCs w:val="20"/>
        </w:rPr>
        <w:t>nomeRepresentante</w:t>
      </w:r>
      <w:proofErr w:type="spellEnd"/>
      <w:r w:rsidRPr="2E414002">
        <w:rPr>
          <w:rFonts w:eastAsia="Arial" w:cs="Arial"/>
          <w:i/>
          <w:iCs/>
          <w:sz w:val="20"/>
          <w:szCs w:val="20"/>
        </w:rPr>
        <w:t xml:space="preserve"> </w:t>
      </w:r>
      <w:proofErr w:type="spellStart"/>
      <w:r w:rsidRPr="2E414002">
        <w:rPr>
          <w:rFonts w:eastAsia="Arial" w:cs="Arial"/>
          <w:i/>
          <w:iCs/>
          <w:sz w:val="20"/>
          <w:szCs w:val="20"/>
        </w:rPr>
        <w:t>varchar</w:t>
      </w:r>
      <w:proofErr w:type="spellEnd"/>
      <w:r w:rsidRPr="2E414002">
        <w:rPr>
          <w:rFonts w:eastAsia="Arial" w:cs="Arial"/>
          <w:i/>
          <w:iCs/>
          <w:sz w:val="20"/>
          <w:szCs w:val="20"/>
        </w:rPr>
        <w:t xml:space="preserve"> (60)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767DCE7" w14:textId="70B61D97" w:rsidR="2E414002" w:rsidRDefault="2E414002" w:rsidP="2E414002">
      <w:pPr>
        <w:rPr>
          <w:rFonts w:eastAsia="Arial" w:cs="Arial"/>
          <w:i/>
          <w:iCs/>
          <w:sz w:val="20"/>
          <w:szCs w:val="20"/>
        </w:rPr>
      </w:pPr>
      <w:proofErr w:type="spellStart"/>
      <w:r w:rsidRPr="2E414002">
        <w:rPr>
          <w:rFonts w:eastAsia="Arial" w:cs="Arial"/>
          <w:i/>
          <w:iCs/>
          <w:sz w:val="20"/>
          <w:szCs w:val="20"/>
        </w:rPr>
        <w:t>emailRepresentante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80)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515841DD" w14:textId="53000728" w:rsidR="2E414002" w:rsidRDefault="2E414002" w:rsidP="2E414002">
      <w:pPr>
        <w:rPr>
          <w:rFonts w:eastAsia="Arial" w:cs="Arial"/>
          <w:i/>
          <w:iCs/>
          <w:sz w:val="20"/>
          <w:szCs w:val="20"/>
        </w:rPr>
      </w:pPr>
      <w:r w:rsidRPr="2E414002">
        <w:rPr>
          <w:rFonts w:eastAsia="Arial" w:cs="Arial"/>
          <w:i/>
          <w:iCs/>
          <w:sz w:val="20"/>
          <w:szCs w:val="20"/>
        </w:rPr>
        <w:t xml:space="preserve">telefoneEmpresa1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r w:rsidRPr="2E414002">
        <w:rPr>
          <w:rFonts w:eastAsia="Arial" w:cs="Arial"/>
          <w:i/>
          <w:iCs/>
          <w:sz w:val="20"/>
          <w:szCs w:val="20"/>
        </w:rPr>
        <w:t>,</w:t>
      </w:r>
    </w:p>
    <w:p w14:paraId="160D80F3" w14:textId="0136AEB2" w:rsidR="2E414002" w:rsidRDefault="2E414002" w:rsidP="2E414002">
      <w:pPr>
        <w:rPr>
          <w:rFonts w:eastAsia="Arial" w:cs="Arial"/>
          <w:i/>
          <w:iCs/>
          <w:sz w:val="20"/>
          <w:szCs w:val="20"/>
        </w:rPr>
      </w:pPr>
      <w:r w:rsidRPr="2E414002">
        <w:rPr>
          <w:rFonts w:eastAsia="Arial" w:cs="Arial"/>
          <w:i/>
          <w:iCs/>
          <w:sz w:val="20"/>
          <w:szCs w:val="20"/>
        </w:rPr>
        <w:t xml:space="preserve">telefoneEmpresa2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20) </w:t>
      </w:r>
      <w:proofErr w:type="spellStart"/>
      <w:r w:rsidRPr="2E414002">
        <w:rPr>
          <w:rFonts w:eastAsia="Arial" w:cs="Arial"/>
          <w:i/>
          <w:iCs/>
          <w:sz w:val="20"/>
          <w:szCs w:val="20"/>
        </w:rPr>
        <w:t>unique</w:t>
      </w:r>
      <w:proofErr w:type="spellEnd"/>
    </w:p>
    <w:p w14:paraId="2B8F1C1A" w14:textId="3302C1F4" w:rsidR="2E414002" w:rsidRDefault="2E414002" w:rsidP="2E414002">
      <w:pPr>
        <w:rPr>
          <w:rFonts w:eastAsia="Arial" w:cs="Arial"/>
          <w:i/>
          <w:iCs/>
          <w:sz w:val="20"/>
          <w:szCs w:val="20"/>
        </w:rPr>
      </w:pPr>
      <w:r w:rsidRPr="2E414002">
        <w:rPr>
          <w:rFonts w:eastAsia="Arial" w:cs="Arial"/>
          <w:i/>
          <w:iCs/>
          <w:sz w:val="20"/>
          <w:szCs w:val="20"/>
        </w:rPr>
        <w:t>);</w:t>
      </w:r>
    </w:p>
    <w:p w14:paraId="331CBC8B" w14:textId="135E9D33" w:rsidR="2E414002" w:rsidRDefault="2E414002" w:rsidP="2E414002">
      <w:pPr>
        <w:rPr>
          <w:rFonts w:eastAsia="Arial" w:cs="Arial"/>
          <w:i/>
          <w:iCs/>
          <w:sz w:val="20"/>
          <w:szCs w:val="20"/>
        </w:rPr>
      </w:pPr>
      <w:r w:rsidRPr="2E414002">
        <w:rPr>
          <w:rFonts w:eastAsia="Arial" w:cs="Arial"/>
          <w:i/>
          <w:iCs/>
          <w:sz w:val="20"/>
          <w:szCs w:val="20"/>
        </w:rPr>
        <w:t xml:space="preserve"> </w:t>
      </w:r>
    </w:p>
    <w:p w14:paraId="69B5DEA9" w14:textId="32AE803F"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Endereco</w:t>
      </w:r>
      <w:proofErr w:type="spellEnd"/>
      <w:r w:rsidRPr="00376950">
        <w:rPr>
          <w:rFonts w:eastAsia="Arial" w:cs="Arial"/>
          <w:i/>
          <w:iCs/>
          <w:sz w:val="20"/>
          <w:szCs w:val="20"/>
          <w:lang w:val="en-GB"/>
        </w:rPr>
        <w:t>(</w:t>
      </w:r>
      <w:proofErr w:type="gramEnd"/>
    </w:p>
    <w:p w14:paraId="57E1A11B" w14:textId="3D6CC1C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idEndereco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0E363CCB" w14:textId="2162526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logradouro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34318F50" w14:textId="538CC37A"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numero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15) not null,</w:t>
      </w:r>
    </w:p>
    <w:p w14:paraId="34B499A1" w14:textId="5AB2CE0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complemento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30) not null,</w:t>
      </w:r>
    </w:p>
    <w:p w14:paraId="4D0A08DA" w14:textId="1853D37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bairro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50) not null,</w:t>
      </w:r>
    </w:p>
    <w:p w14:paraId="0436841D" w14:textId="2E211B82"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cidade</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not null,</w:t>
      </w:r>
    </w:p>
    <w:p w14:paraId="292968BC" w14:textId="0D78187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uf</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char(</w:t>
      </w:r>
      <w:proofErr w:type="gramEnd"/>
      <w:r w:rsidRPr="00376950">
        <w:rPr>
          <w:rFonts w:eastAsia="Arial" w:cs="Arial"/>
          <w:i/>
          <w:iCs/>
          <w:sz w:val="20"/>
          <w:szCs w:val="20"/>
          <w:lang w:val="en-GB"/>
        </w:rPr>
        <w:t>2) not null,</w:t>
      </w:r>
    </w:p>
    <w:p w14:paraId="7246B2D9" w14:textId="560F4512"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cep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12) not null,</w:t>
      </w:r>
    </w:p>
    <w:p w14:paraId="13E02F4E" w14:textId="61B4A786" w:rsidR="2E414002" w:rsidRDefault="2E414002" w:rsidP="2E414002">
      <w:pPr>
        <w:rPr>
          <w:rFonts w:eastAsia="Arial" w:cs="Arial"/>
          <w:i/>
          <w:iCs/>
          <w:sz w:val="20"/>
          <w:szCs w:val="20"/>
        </w:rPr>
      </w:pPr>
      <w:r w:rsidRPr="2E414002">
        <w:rPr>
          <w:rFonts w:eastAsia="Arial" w:cs="Arial"/>
          <w:i/>
          <w:iCs/>
          <w:sz w:val="20"/>
          <w:szCs w:val="20"/>
        </w:rPr>
        <w:t xml:space="preserve">referencia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 xml:space="preserve">35)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027CC8AB" w14:textId="7F58BD15"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60F17E1A" w14:textId="79806DD4" w:rsidR="2E414002" w:rsidRDefault="2E414002" w:rsidP="2E414002">
      <w:pPr>
        <w:rPr>
          <w:rFonts w:eastAsia="Arial" w:cs="Arial"/>
          <w:i/>
          <w:iCs/>
          <w:sz w:val="20"/>
          <w:szCs w:val="20"/>
        </w:rPr>
      </w:pPr>
      <w:r w:rsidRPr="2E414002">
        <w:rPr>
          <w:rFonts w:eastAsia="Arial" w:cs="Arial"/>
          <w:i/>
          <w:iCs/>
          <w:sz w:val="20"/>
          <w:szCs w:val="20"/>
        </w:rPr>
        <w:t>);</w:t>
      </w:r>
    </w:p>
    <w:p w14:paraId="4C171175" w14:textId="3B7C1FF1" w:rsidR="2E414002" w:rsidRDefault="2E414002" w:rsidP="2E414002">
      <w:pPr>
        <w:rPr>
          <w:rFonts w:eastAsia="Arial" w:cs="Arial"/>
          <w:i/>
          <w:iCs/>
          <w:sz w:val="20"/>
          <w:szCs w:val="20"/>
        </w:rPr>
      </w:pPr>
    </w:p>
    <w:p w14:paraId="754044A9" w14:textId="404910A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Funcionario</w:t>
      </w:r>
      <w:proofErr w:type="spellEnd"/>
      <w:r w:rsidRPr="00376950">
        <w:rPr>
          <w:rFonts w:eastAsia="Arial" w:cs="Arial"/>
          <w:i/>
          <w:iCs/>
          <w:sz w:val="20"/>
          <w:szCs w:val="20"/>
          <w:lang w:val="en-GB"/>
        </w:rPr>
        <w:t>(</w:t>
      </w:r>
      <w:proofErr w:type="gramEnd"/>
    </w:p>
    <w:p w14:paraId="07323BEE" w14:textId="612F9123"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idFuncionario</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5606D830" w14:textId="59C16161" w:rsidR="2E414002" w:rsidRDefault="2E414002" w:rsidP="2E414002">
      <w:pPr>
        <w:rPr>
          <w:rFonts w:eastAsia="Arial" w:cs="Arial"/>
          <w:i/>
          <w:iCs/>
          <w:sz w:val="20"/>
          <w:szCs w:val="20"/>
        </w:rPr>
      </w:pPr>
      <w:proofErr w:type="spellStart"/>
      <w:r w:rsidRPr="2E414002">
        <w:rPr>
          <w:rFonts w:eastAsia="Arial" w:cs="Arial"/>
          <w:i/>
          <w:iCs/>
          <w:sz w:val="20"/>
          <w:szCs w:val="20"/>
        </w:rPr>
        <w:lastRenderedPageBreak/>
        <w:t>nomeFuncionario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55),</w:t>
      </w:r>
    </w:p>
    <w:p w14:paraId="0F2AC74A" w14:textId="65D3E1E0" w:rsidR="2E414002" w:rsidRDefault="2E414002" w:rsidP="2E414002">
      <w:pPr>
        <w:rPr>
          <w:rFonts w:eastAsia="Arial" w:cs="Arial"/>
          <w:i/>
          <w:iCs/>
          <w:sz w:val="20"/>
          <w:szCs w:val="20"/>
        </w:rPr>
      </w:pPr>
      <w:proofErr w:type="spellStart"/>
      <w:r w:rsidRPr="2E414002">
        <w:rPr>
          <w:rFonts w:eastAsia="Arial" w:cs="Arial"/>
          <w:i/>
          <w:iCs/>
          <w:sz w:val="20"/>
          <w:szCs w:val="20"/>
        </w:rPr>
        <w:t>rgFuncionario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3AB45963" w14:textId="243C2631" w:rsidR="2E414002" w:rsidRDefault="2E414002" w:rsidP="2E414002">
      <w:pPr>
        <w:rPr>
          <w:rFonts w:eastAsia="Arial" w:cs="Arial"/>
          <w:i/>
          <w:iCs/>
          <w:sz w:val="20"/>
          <w:szCs w:val="20"/>
        </w:rPr>
      </w:pPr>
      <w:proofErr w:type="spellStart"/>
      <w:r w:rsidRPr="2E414002">
        <w:rPr>
          <w:rFonts w:eastAsia="Arial" w:cs="Arial"/>
          <w:i/>
          <w:iCs/>
          <w:sz w:val="20"/>
          <w:szCs w:val="20"/>
        </w:rPr>
        <w:t>cpfFuncionario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25),</w:t>
      </w:r>
    </w:p>
    <w:p w14:paraId="606ADE8D" w14:textId="4D3C628E" w:rsidR="2E414002" w:rsidRDefault="2E414002" w:rsidP="2E414002">
      <w:pPr>
        <w:rPr>
          <w:rFonts w:eastAsia="Arial" w:cs="Arial"/>
          <w:i/>
          <w:iCs/>
          <w:sz w:val="20"/>
          <w:szCs w:val="20"/>
        </w:rPr>
      </w:pPr>
      <w:proofErr w:type="spellStart"/>
      <w:r w:rsidRPr="2E414002">
        <w:rPr>
          <w:rFonts w:eastAsia="Arial" w:cs="Arial"/>
          <w:i/>
          <w:iCs/>
          <w:sz w:val="20"/>
          <w:szCs w:val="20"/>
        </w:rPr>
        <w:t>cargoFuncionario</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59B3C15B" w14:textId="7C04CDC4"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p>
    <w:p w14:paraId="29B85E91" w14:textId="4CA416FB" w:rsidR="2E414002" w:rsidRDefault="2E414002" w:rsidP="2E414002">
      <w:pPr>
        <w:rPr>
          <w:rFonts w:eastAsia="Arial" w:cs="Arial"/>
          <w:i/>
          <w:iCs/>
          <w:sz w:val="20"/>
          <w:szCs w:val="20"/>
        </w:rPr>
      </w:pPr>
      <w:r w:rsidRPr="2E414002">
        <w:rPr>
          <w:rFonts w:eastAsia="Arial" w:cs="Arial"/>
          <w:i/>
          <w:iCs/>
          <w:sz w:val="20"/>
          <w:szCs w:val="20"/>
        </w:rPr>
        <w:t>);</w:t>
      </w:r>
    </w:p>
    <w:p w14:paraId="67A76F53" w14:textId="1C437AA5" w:rsidR="2E414002" w:rsidRDefault="2E414002" w:rsidP="2E414002">
      <w:pPr>
        <w:rPr>
          <w:rFonts w:eastAsia="Arial" w:cs="Arial"/>
          <w:i/>
          <w:iCs/>
          <w:sz w:val="20"/>
          <w:szCs w:val="20"/>
        </w:rPr>
      </w:pPr>
      <w:r w:rsidRPr="2E414002">
        <w:rPr>
          <w:rFonts w:eastAsia="Arial" w:cs="Arial"/>
          <w:i/>
          <w:iCs/>
          <w:sz w:val="20"/>
          <w:szCs w:val="20"/>
        </w:rPr>
        <w:t xml:space="preserve">  </w:t>
      </w:r>
    </w:p>
    <w:p w14:paraId="7F6782CB" w14:textId="36B7C9BC"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Login(</w:t>
      </w:r>
      <w:proofErr w:type="gramEnd"/>
    </w:p>
    <w:p w14:paraId="2E761F34" w14:textId="7180A57E"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idLogin</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22F82238" w14:textId="756F0305"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loginUsuario</w:t>
      </w:r>
      <w:proofErr w:type="spellEnd"/>
      <w:r w:rsidRPr="00376950">
        <w:rPr>
          <w:rFonts w:eastAsia="Arial" w:cs="Arial"/>
          <w:i/>
          <w:iCs/>
          <w:sz w:val="20"/>
          <w:szCs w:val="20"/>
          <w:lang w:val="en-GB"/>
        </w:rPr>
        <w:t xml:space="preserve"> </w:t>
      </w:r>
      <w:proofErr w:type="gramStart"/>
      <w:r w:rsidRPr="00376950">
        <w:rPr>
          <w:rFonts w:eastAsia="Arial" w:cs="Arial"/>
          <w:i/>
          <w:iCs/>
          <w:sz w:val="20"/>
          <w:szCs w:val="20"/>
          <w:lang w:val="en-GB"/>
        </w:rPr>
        <w:t>varchar(</w:t>
      </w:r>
      <w:proofErr w:type="gramEnd"/>
      <w:r w:rsidRPr="00376950">
        <w:rPr>
          <w:rFonts w:eastAsia="Arial" w:cs="Arial"/>
          <w:i/>
          <w:iCs/>
          <w:sz w:val="20"/>
          <w:szCs w:val="20"/>
          <w:lang w:val="en-GB"/>
        </w:rPr>
        <w:t>40) unique,</w:t>
      </w:r>
    </w:p>
    <w:p w14:paraId="4AF2CD0F" w14:textId="659E073D"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senhaUsuario</w:t>
      </w:r>
      <w:proofErr w:type="spellEnd"/>
      <w:r w:rsidRPr="00376950">
        <w:rPr>
          <w:rFonts w:eastAsia="Arial" w:cs="Arial"/>
          <w:i/>
          <w:iCs/>
          <w:sz w:val="20"/>
          <w:szCs w:val="20"/>
          <w:lang w:val="en-GB"/>
        </w:rPr>
        <w:t xml:space="preserve"> varchar (50) not null,</w:t>
      </w:r>
    </w:p>
    <w:p w14:paraId="75C48389" w14:textId="0D95B2AC"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nivelAcesso</w:t>
      </w:r>
      <w:proofErr w:type="spellEnd"/>
      <w:r w:rsidRPr="00376950">
        <w:rPr>
          <w:rFonts w:eastAsia="Arial" w:cs="Arial"/>
          <w:i/>
          <w:iCs/>
          <w:sz w:val="20"/>
          <w:szCs w:val="20"/>
          <w:lang w:val="en-GB"/>
        </w:rPr>
        <w:t xml:space="preserve"> int not null,</w:t>
      </w:r>
    </w:p>
    <w:p w14:paraId="60554493" w14:textId="62CD49EA" w:rsidR="2E414002" w:rsidRDefault="2E414002" w:rsidP="2E414002">
      <w:pPr>
        <w:rPr>
          <w:rFonts w:eastAsia="Arial" w:cs="Arial"/>
          <w:i/>
          <w:iCs/>
          <w:sz w:val="20"/>
          <w:szCs w:val="20"/>
        </w:rPr>
      </w:pPr>
      <w:proofErr w:type="spellStart"/>
      <w:r w:rsidRPr="2E414002">
        <w:rPr>
          <w:rFonts w:eastAsia="Arial" w:cs="Arial"/>
          <w:i/>
          <w:iCs/>
          <w:sz w:val="20"/>
          <w:szCs w:val="20"/>
        </w:rPr>
        <w:t>fkFuncionario</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w:t>
      </w:r>
      <w:proofErr w:type="spellStart"/>
      <w:r w:rsidRPr="2E414002">
        <w:rPr>
          <w:rFonts w:eastAsia="Arial" w:cs="Arial"/>
          <w:i/>
          <w:iCs/>
          <w:sz w:val="20"/>
          <w:szCs w:val="20"/>
        </w:rPr>
        <w:t>Funcionario</w:t>
      </w:r>
      <w:proofErr w:type="spellEnd"/>
      <w:r w:rsidRPr="2E414002">
        <w:rPr>
          <w:rFonts w:eastAsia="Arial" w:cs="Arial"/>
          <w:i/>
          <w:iCs/>
          <w:sz w:val="20"/>
          <w:szCs w:val="20"/>
        </w:rPr>
        <w:t>(</w:t>
      </w:r>
      <w:proofErr w:type="spellStart"/>
      <w:r w:rsidRPr="2E414002">
        <w:rPr>
          <w:rFonts w:eastAsia="Arial" w:cs="Arial"/>
          <w:i/>
          <w:iCs/>
          <w:sz w:val="20"/>
          <w:szCs w:val="20"/>
        </w:rPr>
        <w:t>idFuncionario</w:t>
      </w:r>
      <w:proofErr w:type="spellEnd"/>
      <w:r w:rsidRPr="2E414002">
        <w:rPr>
          <w:rFonts w:eastAsia="Arial" w:cs="Arial"/>
          <w:i/>
          <w:iCs/>
          <w:sz w:val="20"/>
          <w:szCs w:val="20"/>
        </w:rPr>
        <w:t>)</w:t>
      </w:r>
    </w:p>
    <w:p w14:paraId="2F972280" w14:textId="61AC5108" w:rsidR="2E414002" w:rsidRDefault="2E414002" w:rsidP="2E414002">
      <w:pPr>
        <w:rPr>
          <w:rFonts w:eastAsia="Arial" w:cs="Arial"/>
          <w:i/>
          <w:iCs/>
          <w:sz w:val="20"/>
          <w:szCs w:val="20"/>
        </w:rPr>
      </w:pPr>
      <w:r w:rsidRPr="2E414002">
        <w:rPr>
          <w:rFonts w:eastAsia="Arial" w:cs="Arial"/>
          <w:i/>
          <w:iCs/>
          <w:sz w:val="20"/>
          <w:szCs w:val="20"/>
        </w:rPr>
        <w:t>);</w:t>
      </w:r>
    </w:p>
    <w:p w14:paraId="68D6A6FF" w14:textId="34C90936" w:rsidR="2E414002" w:rsidRDefault="2E414002" w:rsidP="2E414002">
      <w:pPr>
        <w:rPr>
          <w:rFonts w:eastAsia="Arial" w:cs="Arial"/>
          <w:i/>
          <w:iCs/>
          <w:sz w:val="20"/>
          <w:szCs w:val="20"/>
        </w:rPr>
      </w:pPr>
      <w:r w:rsidRPr="2E414002">
        <w:rPr>
          <w:rFonts w:eastAsia="Arial" w:cs="Arial"/>
          <w:i/>
          <w:iCs/>
          <w:sz w:val="20"/>
          <w:szCs w:val="20"/>
        </w:rPr>
        <w:t xml:space="preserve"> </w:t>
      </w:r>
    </w:p>
    <w:p w14:paraId="76A79947" w14:textId="2DFC8BDE"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Ambiente</w:t>
      </w:r>
      <w:proofErr w:type="spellEnd"/>
      <w:r w:rsidRPr="00376950">
        <w:rPr>
          <w:rFonts w:eastAsia="Arial" w:cs="Arial"/>
          <w:i/>
          <w:iCs/>
          <w:sz w:val="20"/>
          <w:szCs w:val="20"/>
          <w:lang w:val="en-GB"/>
        </w:rPr>
        <w:t>(</w:t>
      </w:r>
      <w:proofErr w:type="gramEnd"/>
    </w:p>
    <w:p w14:paraId="3BCADEA3" w14:textId="053F2844"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idAmbiente</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6CC32D5E" w14:textId="79F9A246" w:rsidR="2E414002" w:rsidRDefault="2E414002" w:rsidP="2E414002">
      <w:pPr>
        <w:rPr>
          <w:rFonts w:eastAsia="Arial" w:cs="Arial"/>
          <w:i/>
          <w:iCs/>
          <w:sz w:val="20"/>
          <w:szCs w:val="20"/>
        </w:rPr>
      </w:pPr>
      <w:proofErr w:type="spellStart"/>
      <w:r w:rsidRPr="2E414002">
        <w:rPr>
          <w:rFonts w:eastAsia="Arial" w:cs="Arial"/>
          <w:i/>
          <w:iCs/>
          <w:sz w:val="20"/>
          <w:szCs w:val="20"/>
        </w:rPr>
        <w:t>descricaoAmbiente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40),</w:t>
      </w:r>
    </w:p>
    <w:p w14:paraId="6407B41F" w14:textId="618D2B81" w:rsidR="2E414002" w:rsidRDefault="2E414002" w:rsidP="2E414002">
      <w:pPr>
        <w:rPr>
          <w:rFonts w:eastAsia="Arial" w:cs="Arial"/>
          <w:i/>
          <w:iCs/>
          <w:sz w:val="20"/>
          <w:szCs w:val="20"/>
        </w:rPr>
      </w:pPr>
      <w:proofErr w:type="spellStart"/>
      <w:r w:rsidRPr="2E414002">
        <w:rPr>
          <w:rFonts w:eastAsia="Arial" w:cs="Arial"/>
          <w:i/>
          <w:iCs/>
          <w:sz w:val="20"/>
          <w:szCs w:val="20"/>
        </w:rPr>
        <w:t>localizacaoAmbiente</w:t>
      </w:r>
      <w:proofErr w:type="spellEnd"/>
      <w:r w:rsidRPr="2E414002">
        <w:rPr>
          <w:rFonts w:eastAsia="Arial" w:cs="Arial"/>
          <w:i/>
          <w:iCs/>
          <w:sz w:val="20"/>
          <w:szCs w:val="20"/>
        </w:rPr>
        <w:t xml:space="preserve"> </w:t>
      </w:r>
      <w:proofErr w:type="spellStart"/>
      <w:proofErr w:type="gramStart"/>
      <w:r w:rsidRPr="2E414002">
        <w:rPr>
          <w:rFonts w:eastAsia="Arial" w:cs="Arial"/>
          <w:i/>
          <w:iCs/>
          <w:sz w:val="20"/>
          <w:szCs w:val="20"/>
        </w:rPr>
        <w:t>varchar</w:t>
      </w:r>
      <w:proofErr w:type="spellEnd"/>
      <w:r w:rsidRPr="2E414002">
        <w:rPr>
          <w:rFonts w:eastAsia="Arial" w:cs="Arial"/>
          <w:i/>
          <w:iCs/>
          <w:sz w:val="20"/>
          <w:szCs w:val="20"/>
        </w:rPr>
        <w:t>(</w:t>
      </w:r>
      <w:proofErr w:type="gramEnd"/>
      <w:r w:rsidRPr="2E414002">
        <w:rPr>
          <w:rFonts w:eastAsia="Arial" w:cs="Arial"/>
          <w:i/>
          <w:iCs/>
          <w:sz w:val="20"/>
          <w:szCs w:val="20"/>
        </w:rPr>
        <w:t>20),</w:t>
      </w:r>
    </w:p>
    <w:p w14:paraId="542D6415" w14:textId="703C73D6" w:rsidR="2E414002" w:rsidRDefault="2E414002" w:rsidP="2E414002">
      <w:pPr>
        <w:rPr>
          <w:rFonts w:eastAsia="Arial" w:cs="Arial"/>
          <w:i/>
          <w:iCs/>
          <w:sz w:val="20"/>
          <w:szCs w:val="20"/>
        </w:rPr>
      </w:pPr>
      <w:proofErr w:type="spellStart"/>
      <w:r w:rsidRPr="2E414002">
        <w:rPr>
          <w:rFonts w:eastAsia="Arial" w:cs="Arial"/>
          <w:i/>
          <w:iCs/>
          <w:sz w:val="20"/>
          <w:szCs w:val="20"/>
        </w:rPr>
        <w:t>fkEmpresa</w:t>
      </w:r>
      <w:proofErr w:type="spellEnd"/>
      <w:r w:rsidRPr="2E414002">
        <w:rPr>
          <w:rFonts w:eastAsia="Arial" w:cs="Arial"/>
          <w:i/>
          <w:iCs/>
          <w:sz w:val="20"/>
          <w:szCs w:val="20"/>
        </w:rPr>
        <w:t xml:space="preserve"> </w:t>
      </w:r>
      <w:proofErr w:type="spellStart"/>
      <w:r w:rsidRPr="2E414002">
        <w:rPr>
          <w:rFonts w:eastAsia="Arial" w:cs="Arial"/>
          <w:i/>
          <w:iCs/>
          <w:sz w:val="20"/>
          <w:szCs w:val="20"/>
        </w:rPr>
        <w:t>int</w:t>
      </w:r>
      <w:proofErr w:type="spellEnd"/>
      <w:r w:rsidRPr="2E414002">
        <w:rPr>
          <w:rFonts w:eastAsia="Arial" w:cs="Arial"/>
          <w:i/>
          <w:iCs/>
          <w:sz w:val="20"/>
          <w:szCs w:val="20"/>
        </w:rPr>
        <w:t xml:space="preserve"> </w:t>
      </w:r>
      <w:proofErr w:type="spellStart"/>
      <w:r w:rsidRPr="2E414002">
        <w:rPr>
          <w:rFonts w:eastAsia="Arial" w:cs="Arial"/>
          <w:i/>
          <w:iCs/>
          <w:sz w:val="20"/>
          <w:szCs w:val="20"/>
        </w:rPr>
        <w:t>foreign</w:t>
      </w:r>
      <w:proofErr w:type="spellEnd"/>
      <w:r w:rsidRPr="2E414002">
        <w:rPr>
          <w:rFonts w:eastAsia="Arial" w:cs="Arial"/>
          <w:i/>
          <w:iCs/>
          <w:sz w:val="20"/>
          <w:szCs w:val="20"/>
        </w:rPr>
        <w:t xml:space="preserve"> </w:t>
      </w:r>
      <w:proofErr w:type="spellStart"/>
      <w:r w:rsidRPr="2E414002">
        <w:rPr>
          <w:rFonts w:eastAsia="Arial" w:cs="Arial"/>
          <w:i/>
          <w:iCs/>
          <w:sz w:val="20"/>
          <w:szCs w:val="20"/>
        </w:rPr>
        <w:t>key</w:t>
      </w:r>
      <w:proofErr w:type="spellEnd"/>
      <w:r w:rsidRPr="2E414002">
        <w:rPr>
          <w:rFonts w:eastAsia="Arial" w:cs="Arial"/>
          <w:i/>
          <w:iCs/>
          <w:sz w:val="20"/>
          <w:szCs w:val="20"/>
        </w:rPr>
        <w:t xml:space="preserve"> </w:t>
      </w:r>
      <w:proofErr w:type="spellStart"/>
      <w:r w:rsidRPr="2E414002">
        <w:rPr>
          <w:rFonts w:eastAsia="Arial" w:cs="Arial"/>
          <w:i/>
          <w:iCs/>
          <w:sz w:val="20"/>
          <w:szCs w:val="20"/>
        </w:rPr>
        <w:t>references</w:t>
      </w:r>
      <w:proofErr w:type="spellEnd"/>
      <w:r w:rsidRPr="2E414002">
        <w:rPr>
          <w:rFonts w:eastAsia="Arial" w:cs="Arial"/>
          <w:i/>
          <w:iCs/>
          <w:sz w:val="20"/>
          <w:szCs w:val="20"/>
        </w:rPr>
        <w:t xml:space="preserve"> Empresa(</w:t>
      </w:r>
      <w:proofErr w:type="spellStart"/>
      <w:r w:rsidRPr="2E414002">
        <w:rPr>
          <w:rFonts w:eastAsia="Arial" w:cs="Arial"/>
          <w:i/>
          <w:iCs/>
          <w:sz w:val="20"/>
          <w:szCs w:val="20"/>
        </w:rPr>
        <w:t>idEmpresa</w:t>
      </w:r>
      <w:proofErr w:type="spellEnd"/>
      <w:r w:rsidRPr="2E414002">
        <w:rPr>
          <w:rFonts w:eastAsia="Arial" w:cs="Arial"/>
          <w:i/>
          <w:iCs/>
          <w:sz w:val="20"/>
          <w:szCs w:val="20"/>
        </w:rPr>
        <w:t>)</w:t>
      </w:r>
      <w:r w:rsidR="00376950">
        <w:rPr>
          <w:rFonts w:eastAsia="Arial" w:cs="Arial"/>
          <w:i/>
          <w:iCs/>
          <w:sz w:val="20"/>
          <w:szCs w:val="20"/>
        </w:rPr>
        <w:t>,</w:t>
      </w:r>
    </w:p>
    <w:p w14:paraId="5A34D7D2" w14:textId="718B6AB2" w:rsidR="00376950" w:rsidRPr="00955817" w:rsidRDefault="00376950" w:rsidP="2E414002">
      <w:pPr>
        <w:rPr>
          <w:rFonts w:eastAsia="Arial" w:cs="Arial"/>
          <w:i/>
          <w:iCs/>
          <w:sz w:val="20"/>
          <w:szCs w:val="20"/>
        </w:rPr>
      </w:pPr>
      <w:proofErr w:type="spellStart"/>
      <w:r w:rsidRPr="00955817">
        <w:rPr>
          <w:rFonts w:eastAsia="Arial" w:cs="Arial"/>
          <w:i/>
          <w:iCs/>
          <w:sz w:val="20"/>
          <w:szCs w:val="20"/>
        </w:rPr>
        <w:t>fk</w:t>
      </w:r>
      <w:r w:rsidR="00955817" w:rsidRPr="00955817">
        <w:rPr>
          <w:rFonts w:eastAsia="Arial" w:cs="Arial"/>
          <w:i/>
          <w:iCs/>
          <w:sz w:val="20"/>
          <w:szCs w:val="20"/>
        </w:rPr>
        <w:t>Funcionamento</w:t>
      </w:r>
      <w:proofErr w:type="spellEnd"/>
      <w:r w:rsidRPr="00955817">
        <w:rPr>
          <w:rFonts w:eastAsia="Arial" w:cs="Arial"/>
          <w:i/>
          <w:iCs/>
          <w:sz w:val="20"/>
          <w:szCs w:val="20"/>
        </w:rPr>
        <w:t xml:space="preserve"> </w:t>
      </w:r>
      <w:proofErr w:type="spellStart"/>
      <w:r w:rsidRPr="00955817">
        <w:rPr>
          <w:rFonts w:eastAsia="Arial" w:cs="Arial"/>
          <w:i/>
          <w:iCs/>
          <w:sz w:val="20"/>
          <w:szCs w:val="20"/>
        </w:rPr>
        <w:t>int</w:t>
      </w:r>
      <w:proofErr w:type="spellEnd"/>
      <w:r w:rsidRPr="00955817">
        <w:rPr>
          <w:rFonts w:eastAsia="Arial" w:cs="Arial"/>
          <w:i/>
          <w:iCs/>
          <w:sz w:val="20"/>
          <w:szCs w:val="20"/>
        </w:rPr>
        <w:t xml:space="preserve"> </w:t>
      </w:r>
      <w:proofErr w:type="spellStart"/>
      <w:r w:rsidRPr="00955817">
        <w:rPr>
          <w:rFonts w:eastAsia="Arial" w:cs="Arial"/>
          <w:i/>
          <w:iCs/>
          <w:sz w:val="20"/>
          <w:szCs w:val="20"/>
        </w:rPr>
        <w:t>foreign</w:t>
      </w:r>
      <w:proofErr w:type="spellEnd"/>
      <w:r w:rsidRPr="00955817">
        <w:rPr>
          <w:rFonts w:eastAsia="Arial" w:cs="Arial"/>
          <w:i/>
          <w:iCs/>
          <w:sz w:val="20"/>
          <w:szCs w:val="20"/>
        </w:rPr>
        <w:t xml:space="preserve"> </w:t>
      </w:r>
      <w:proofErr w:type="spellStart"/>
      <w:r w:rsidRPr="00955817">
        <w:rPr>
          <w:rFonts w:eastAsia="Arial" w:cs="Arial"/>
          <w:i/>
          <w:iCs/>
          <w:sz w:val="20"/>
          <w:szCs w:val="20"/>
        </w:rPr>
        <w:t>key</w:t>
      </w:r>
      <w:proofErr w:type="spellEnd"/>
      <w:r w:rsidRPr="00955817">
        <w:rPr>
          <w:rFonts w:eastAsia="Arial" w:cs="Arial"/>
          <w:i/>
          <w:iCs/>
          <w:sz w:val="20"/>
          <w:szCs w:val="20"/>
        </w:rPr>
        <w:t xml:space="preserve"> </w:t>
      </w:r>
      <w:proofErr w:type="spellStart"/>
      <w:r w:rsidRPr="00955817">
        <w:rPr>
          <w:rFonts w:eastAsia="Arial" w:cs="Arial"/>
          <w:i/>
          <w:iCs/>
          <w:sz w:val="20"/>
          <w:szCs w:val="20"/>
        </w:rPr>
        <w:t>references</w:t>
      </w:r>
      <w:proofErr w:type="spellEnd"/>
      <w:r w:rsidRPr="00955817">
        <w:rPr>
          <w:rFonts w:eastAsia="Arial" w:cs="Arial"/>
          <w:i/>
          <w:iCs/>
          <w:sz w:val="20"/>
          <w:szCs w:val="20"/>
        </w:rPr>
        <w:t xml:space="preserve"> </w:t>
      </w:r>
      <w:r w:rsidR="00955817" w:rsidRPr="00955817">
        <w:rPr>
          <w:rFonts w:eastAsia="Arial" w:cs="Arial"/>
          <w:i/>
          <w:iCs/>
          <w:sz w:val="20"/>
          <w:szCs w:val="20"/>
        </w:rPr>
        <w:t xml:space="preserve">Funcionamento </w:t>
      </w:r>
      <w:r w:rsidRPr="00955817">
        <w:rPr>
          <w:rFonts w:eastAsia="Arial" w:cs="Arial"/>
          <w:i/>
          <w:iCs/>
          <w:sz w:val="20"/>
          <w:szCs w:val="20"/>
        </w:rPr>
        <w:t>(</w:t>
      </w:r>
      <w:proofErr w:type="spellStart"/>
      <w:r w:rsidR="00955817" w:rsidRPr="00955817">
        <w:rPr>
          <w:rFonts w:eastAsia="Arial" w:cs="Arial"/>
          <w:i/>
          <w:iCs/>
          <w:sz w:val="20"/>
          <w:szCs w:val="20"/>
        </w:rPr>
        <w:t>idFuncionamento</w:t>
      </w:r>
      <w:proofErr w:type="spellEnd"/>
      <w:r w:rsidRPr="00955817">
        <w:rPr>
          <w:rFonts w:eastAsia="Arial" w:cs="Arial"/>
          <w:i/>
          <w:iCs/>
          <w:sz w:val="20"/>
          <w:szCs w:val="20"/>
        </w:rPr>
        <w:t xml:space="preserve">) </w:t>
      </w:r>
    </w:p>
    <w:p w14:paraId="7FF5AD6A" w14:textId="05AFA8D0" w:rsidR="2E414002" w:rsidRDefault="2E414002" w:rsidP="2E414002">
      <w:pPr>
        <w:rPr>
          <w:rFonts w:eastAsia="Arial" w:cs="Arial"/>
          <w:i/>
          <w:iCs/>
          <w:sz w:val="20"/>
          <w:szCs w:val="20"/>
        </w:rPr>
      </w:pPr>
      <w:r w:rsidRPr="2E414002">
        <w:rPr>
          <w:rFonts w:eastAsia="Arial" w:cs="Arial"/>
          <w:i/>
          <w:iCs/>
          <w:sz w:val="20"/>
          <w:szCs w:val="20"/>
        </w:rPr>
        <w:t>);</w:t>
      </w:r>
    </w:p>
    <w:p w14:paraId="6731FF4A" w14:textId="1B380319" w:rsidR="2E414002" w:rsidRDefault="2E414002" w:rsidP="2E414002">
      <w:pPr>
        <w:rPr>
          <w:rFonts w:eastAsia="Arial" w:cs="Arial"/>
          <w:i/>
          <w:iCs/>
          <w:sz w:val="20"/>
          <w:szCs w:val="20"/>
        </w:rPr>
      </w:pPr>
      <w:r w:rsidRPr="2E414002">
        <w:rPr>
          <w:rFonts w:eastAsia="Arial" w:cs="Arial"/>
          <w:i/>
          <w:iCs/>
          <w:sz w:val="20"/>
          <w:szCs w:val="20"/>
        </w:rPr>
        <w:t xml:space="preserve"> </w:t>
      </w:r>
    </w:p>
    <w:p w14:paraId="209F73CA" w14:textId="3396B926"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gramStart"/>
      <w:r w:rsidRPr="00376950">
        <w:rPr>
          <w:rFonts w:eastAsia="Arial" w:cs="Arial"/>
          <w:i/>
          <w:iCs/>
          <w:sz w:val="20"/>
          <w:szCs w:val="20"/>
          <w:lang w:val="en-GB"/>
        </w:rPr>
        <w:t>Sensor(</w:t>
      </w:r>
      <w:proofErr w:type="gramEnd"/>
    </w:p>
    <w:p w14:paraId="7CB9907C" w14:textId="214FEEA8"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idSensor</w:t>
      </w:r>
      <w:proofErr w:type="spellEnd"/>
      <w:r w:rsidRPr="00376950">
        <w:rPr>
          <w:rFonts w:eastAsia="Arial" w:cs="Arial"/>
          <w:i/>
          <w:iCs/>
          <w:sz w:val="20"/>
          <w:szCs w:val="20"/>
          <w:lang w:val="en-GB"/>
        </w:rPr>
        <w:t xml:space="preserve"> int primary key </w:t>
      </w:r>
      <w:proofErr w:type="gramStart"/>
      <w:r w:rsidRPr="00376950">
        <w:rPr>
          <w:rFonts w:eastAsia="Arial" w:cs="Arial"/>
          <w:i/>
          <w:iCs/>
          <w:sz w:val="20"/>
          <w:szCs w:val="20"/>
          <w:lang w:val="en-GB"/>
        </w:rPr>
        <w:t>identity(</w:t>
      </w:r>
      <w:proofErr w:type="gramEnd"/>
      <w:r w:rsidRPr="00376950">
        <w:rPr>
          <w:rFonts w:eastAsia="Arial" w:cs="Arial"/>
          <w:i/>
          <w:iCs/>
          <w:sz w:val="20"/>
          <w:szCs w:val="20"/>
          <w:lang w:val="en-GB"/>
        </w:rPr>
        <w:t>1,1),</w:t>
      </w:r>
    </w:p>
    <w:p w14:paraId="792CC71C" w14:textId="49181FC1"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temperatura</w:t>
      </w:r>
      <w:proofErr w:type="spellEnd"/>
      <w:r w:rsidRPr="00376950">
        <w:rPr>
          <w:rFonts w:eastAsia="Arial" w:cs="Arial"/>
          <w:i/>
          <w:iCs/>
          <w:sz w:val="20"/>
          <w:szCs w:val="20"/>
          <w:lang w:val="en-GB"/>
        </w:rPr>
        <w:t xml:space="preserve"> float not null,</w:t>
      </w:r>
    </w:p>
    <w:p w14:paraId="7C141D80" w14:textId="2D401F8F"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umidade</w:t>
      </w:r>
      <w:proofErr w:type="spellEnd"/>
      <w:r w:rsidRPr="00376950">
        <w:rPr>
          <w:rFonts w:eastAsia="Arial" w:cs="Arial"/>
          <w:i/>
          <w:iCs/>
          <w:sz w:val="20"/>
          <w:szCs w:val="20"/>
          <w:lang w:val="en-GB"/>
        </w:rPr>
        <w:t xml:space="preserve"> int not null,</w:t>
      </w:r>
    </w:p>
    <w:p w14:paraId="69D56662" w14:textId="39ECE899"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data_hora</w:t>
      </w:r>
      <w:proofErr w:type="spellEnd"/>
      <w:r w:rsidRPr="00376950">
        <w:rPr>
          <w:rFonts w:eastAsia="Arial" w:cs="Arial"/>
          <w:i/>
          <w:iCs/>
          <w:sz w:val="20"/>
          <w:szCs w:val="20"/>
          <w:lang w:val="en-GB"/>
        </w:rPr>
        <w:t xml:space="preserve"> datetime not null,</w:t>
      </w:r>
    </w:p>
    <w:p w14:paraId="041DBDC5" w14:textId="7141FC89"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w:t>
      </w:r>
    </w:p>
    <w:p w14:paraId="211A289E" w14:textId="72F48E1D"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 </w:t>
      </w:r>
    </w:p>
    <w:p w14:paraId="2F9C1A81" w14:textId="738DF007" w:rsidR="2E414002" w:rsidRPr="00376950" w:rsidRDefault="2E414002" w:rsidP="2E414002">
      <w:pPr>
        <w:rPr>
          <w:rFonts w:eastAsia="Arial" w:cs="Arial"/>
          <w:i/>
          <w:iCs/>
          <w:sz w:val="20"/>
          <w:szCs w:val="20"/>
          <w:lang w:val="en-GB"/>
        </w:rPr>
      </w:pPr>
      <w:r w:rsidRPr="00376950">
        <w:rPr>
          <w:rFonts w:eastAsia="Arial" w:cs="Arial"/>
          <w:i/>
          <w:iCs/>
          <w:sz w:val="20"/>
          <w:szCs w:val="20"/>
          <w:lang w:val="en-GB"/>
        </w:rPr>
        <w:t xml:space="preserve">create table </w:t>
      </w:r>
      <w:proofErr w:type="spellStart"/>
      <w:proofErr w:type="gramStart"/>
      <w:r w:rsidRPr="00376950">
        <w:rPr>
          <w:rFonts w:eastAsia="Arial" w:cs="Arial"/>
          <w:i/>
          <w:iCs/>
          <w:sz w:val="20"/>
          <w:szCs w:val="20"/>
          <w:lang w:val="en-GB"/>
        </w:rPr>
        <w:t>Funcionamento</w:t>
      </w:r>
      <w:proofErr w:type="spellEnd"/>
      <w:r w:rsidRPr="00376950">
        <w:rPr>
          <w:rFonts w:eastAsia="Arial" w:cs="Arial"/>
          <w:i/>
          <w:iCs/>
          <w:sz w:val="20"/>
          <w:szCs w:val="20"/>
          <w:lang w:val="en-GB"/>
        </w:rPr>
        <w:t>(</w:t>
      </w:r>
      <w:proofErr w:type="gramEnd"/>
    </w:p>
    <w:p w14:paraId="3C287BA8" w14:textId="09B7AFA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idFuncionamento</w:t>
      </w:r>
      <w:proofErr w:type="spellEnd"/>
      <w:r w:rsidRPr="00376950">
        <w:rPr>
          <w:rFonts w:eastAsia="Arial" w:cs="Arial"/>
          <w:i/>
          <w:iCs/>
          <w:sz w:val="20"/>
          <w:szCs w:val="20"/>
          <w:lang w:val="en-GB"/>
        </w:rPr>
        <w:t xml:space="preserve"> int,</w:t>
      </w:r>
    </w:p>
    <w:p w14:paraId="135D9A4D" w14:textId="169D885B" w:rsidR="2E414002" w:rsidRPr="00376950" w:rsidRDefault="2E414002" w:rsidP="2E414002">
      <w:pPr>
        <w:rPr>
          <w:rFonts w:eastAsia="Arial" w:cs="Arial"/>
          <w:i/>
          <w:iCs/>
          <w:sz w:val="20"/>
          <w:szCs w:val="20"/>
          <w:lang w:val="en-GB"/>
        </w:rPr>
      </w:pPr>
      <w:proofErr w:type="spellStart"/>
      <w:r w:rsidRPr="00376950">
        <w:rPr>
          <w:rFonts w:eastAsia="Arial" w:cs="Arial"/>
          <w:i/>
          <w:iCs/>
          <w:sz w:val="20"/>
          <w:szCs w:val="20"/>
          <w:lang w:val="en-GB"/>
        </w:rPr>
        <w:t>horaInicio</w:t>
      </w:r>
      <w:proofErr w:type="spellEnd"/>
      <w:r w:rsidRPr="00376950">
        <w:rPr>
          <w:rFonts w:eastAsia="Arial" w:cs="Arial"/>
          <w:i/>
          <w:iCs/>
          <w:sz w:val="20"/>
          <w:szCs w:val="20"/>
          <w:lang w:val="en-GB"/>
        </w:rPr>
        <w:t xml:space="preserve"> time not null,</w:t>
      </w:r>
    </w:p>
    <w:p w14:paraId="45B0FE24" w14:textId="05137D07" w:rsidR="2E414002" w:rsidRDefault="2E414002" w:rsidP="2E414002">
      <w:pPr>
        <w:rPr>
          <w:rFonts w:eastAsia="Arial" w:cs="Arial"/>
          <w:i/>
          <w:iCs/>
          <w:sz w:val="20"/>
          <w:szCs w:val="20"/>
        </w:rPr>
      </w:pPr>
      <w:proofErr w:type="spellStart"/>
      <w:r w:rsidRPr="2E414002">
        <w:rPr>
          <w:rFonts w:eastAsia="Arial" w:cs="Arial"/>
          <w:i/>
          <w:iCs/>
          <w:sz w:val="20"/>
          <w:szCs w:val="20"/>
        </w:rPr>
        <w:t>horaFim</w:t>
      </w:r>
      <w:proofErr w:type="spellEnd"/>
      <w:r w:rsidRPr="2E414002">
        <w:rPr>
          <w:rFonts w:eastAsia="Arial" w:cs="Arial"/>
          <w:i/>
          <w:iCs/>
          <w:sz w:val="20"/>
          <w:szCs w:val="20"/>
        </w:rPr>
        <w:t xml:space="preserve"> time </w:t>
      </w:r>
      <w:proofErr w:type="spellStart"/>
      <w:r w:rsidRPr="2E414002">
        <w:rPr>
          <w:rFonts w:eastAsia="Arial" w:cs="Arial"/>
          <w:i/>
          <w:iCs/>
          <w:sz w:val="20"/>
          <w:szCs w:val="20"/>
        </w:rPr>
        <w:t>not</w:t>
      </w:r>
      <w:proofErr w:type="spellEnd"/>
      <w:r w:rsidRPr="2E414002">
        <w:rPr>
          <w:rFonts w:eastAsia="Arial" w:cs="Arial"/>
          <w:i/>
          <w:iCs/>
          <w:sz w:val="20"/>
          <w:szCs w:val="20"/>
        </w:rPr>
        <w:t xml:space="preserve"> </w:t>
      </w:r>
      <w:proofErr w:type="spellStart"/>
      <w:r w:rsidRPr="2E414002">
        <w:rPr>
          <w:rFonts w:eastAsia="Arial" w:cs="Arial"/>
          <w:i/>
          <w:iCs/>
          <w:sz w:val="20"/>
          <w:szCs w:val="20"/>
        </w:rPr>
        <w:t>null</w:t>
      </w:r>
      <w:proofErr w:type="spellEnd"/>
      <w:r w:rsidRPr="2E414002">
        <w:rPr>
          <w:rFonts w:eastAsia="Arial" w:cs="Arial"/>
          <w:i/>
          <w:iCs/>
          <w:sz w:val="20"/>
          <w:szCs w:val="20"/>
        </w:rPr>
        <w:t>,</w:t>
      </w:r>
    </w:p>
    <w:p w14:paraId="3996085A" w14:textId="0053A2FC" w:rsidR="2E414002" w:rsidRDefault="2E414002" w:rsidP="2E414002">
      <w:pPr>
        <w:rPr>
          <w:rFonts w:eastAsia="Arial" w:cs="Arial"/>
          <w:i/>
          <w:iCs/>
          <w:sz w:val="20"/>
          <w:szCs w:val="20"/>
        </w:rPr>
      </w:pPr>
      <w:r w:rsidRPr="2E414002">
        <w:rPr>
          <w:rFonts w:eastAsia="Arial" w:cs="Arial"/>
          <w:i/>
          <w:iCs/>
          <w:sz w:val="20"/>
          <w:szCs w:val="20"/>
        </w:rPr>
        <w:t>);</w:t>
      </w:r>
    </w:p>
    <w:p w14:paraId="23A04DCE" w14:textId="77777777" w:rsidR="003C596E" w:rsidRDefault="003C596E" w:rsidP="2E414002">
      <w:pPr>
        <w:rPr>
          <w:rFonts w:eastAsia="Arial" w:cs="Arial"/>
          <w:i/>
          <w:iCs/>
          <w:sz w:val="20"/>
          <w:szCs w:val="20"/>
        </w:rPr>
      </w:pPr>
    </w:p>
    <w:p w14:paraId="273A8423" w14:textId="33BA1CAB" w:rsidR="00E04392" w:rsidRPr="003C596E" w:rsidRDefault="00E04392" w:rsidP="003C596E">
      <w:pPr>
        <w:pStyle w:val="Ttulo2"/>
        <w:rPr>
          <w:b/>
        </w:rPr>
      </w:pPr>
      <w:bookmarkStart w:id="17" w:name="_Toc512519603"/>
      <w:r w:rsidRPr="00192CAB">
        <w:rPr>
          <w:b/>
        </w:rPr>
        <w:lastRenderedPageBreak/>
        <w:t>Protótipo das telas, lógica e usabilidade</w:t>
      </w:r>
      <w:bookmarkEnd w:id="17"/>
      <w:r w:rsidRPr="00192CAB">
        <w:rPr>
          <w:b/>
        </w:rPr>
        <w:t xml:space="preserve"> </w:t>
      </w:r>
    </w:p>
    <w:p w14:paraId="30A0F2BB" w14:textId="407E877B" w:rsidR="4457601F" w:rsidRDefault="4457601F" w:rsidP="4457601F">
      <w:pPr>
        <w:spacing w:line="240" w:lineRule="auto"/>
        <w:jc w:val="left"/>
        <w:rPr>
          <w:rFonts w:cs="Arial"/>
          <w:b/>
          <w:bCs/>
          <w:color w:val="000000" w:themeColor="text1"/>
        </w:rPr>
      </w:pPr>
    </w:p>
    <w:p w14:paraId="4958401E" w14:textId="34684A3C" w:rsidR="2E414002" w:rsidRPr="00955817" w:rsidRDefault="5483855B" w:rsidP="00955817">
      <w:r w:rsidRPr="00955817">
        <w:t>Nossa aplicação foi criada com o intuito de ser de fácil uso para o usuário independentemente do seu nível técnico. Nosso site tem no total 12 páginas e segue a seguinte lógica:</w:t>
      </w:r>
    </w:p>
    <w:p w14:paraId="31385FBE" w14:textId="2F04A046" w:rsidR="5483855B" w:rsidRDefault="5483855B" w:rsidP="00955817"/>
    <w:p w14:paraId="1BDB5E12" w14:textId="6EC30B57" w:rsidR="00955817" w:rsidRDefault="00955817" w:rsidP="00955817">
      <w:pPr>
        <w:pStyle w:val="PargrafodaLista"/>
        <w:numPr>
          <w:ilvl w:val="0"/>
          <w:numId w:val="19"/>
        </w:numPr>
        <w:rPr>
          <w:b/>
        </w:rPr>
      </w:pPr>
      <w:r w:rsidRPr="00955817">
        <w:rPr>
          <w:b/>
        </w:rPr>
        <w:t>Site Institucional</w:t>
      </w:r>
    </w:p>
    <w:p w14:paraId="4B96FD6B" w14:textId="77777777" w:rsidR="00955817" w:rsidRPr="00955817" w:rsidRDefault="00955817" w:rsidP="00955817">
      <w:pPr>
        <w:pStyle w:val="PargrafodaLista"/>
        <w:rPr>
          <w:b/>
        </w:rPr>
      </w:pPr>
    </w:p>
    <w:p w14:paraId="54904AE4" w14:textId="2C6B09E7" w:rsidR="00955817" w:rsidRDefault="0C8BC555" w:rsidP="5483855B">
      <w:r>
        <w:t xml:space="preserve">Primeiramente temos o site institucional da empresa </w:t>
      </w:r>
      <w:proofErr w:type="spellStart"/>
      <w:r>
        <w:t>TechHumi</w:t>
      </w:r>
      <w:proofErr w:type="spellEnd"/>
      <w:r>
        <w:t xml:space="preserve"> em que estarão informações sobre a empresa e seu objetivo. No caso de interesse, em obter nossa solução, foi implementado um formulário para a realização de um </w:t>
      </w:r>
      <w:proofErr w:type="spellStart"/>
      <w:r>
        <w:t>pré</w:t>
      </w:r>
      <w:proofErr w:type="spellEnd"/>
      <w:r>
        <w:t xml:space="preserve"> cadastro deste potencial cliente. </w:t>
      </w:r>
    </w:p>
    <w:p w14:paraId="16C25679" w14:textId="4C213C1E" w:rsidR="003C596E" w:rsidRDefault="00955817" w:rsidP="5483855B">
      <w:r>
        <w:rPr>
          <w:noProof/>
          <w:lang w:eastAsia="pt-BR"/>
        </w:rPr>
        <w:drawing>
          <wp:anchor distT="0" distB="0" distL="114300" distR="114300" simplePos="0" relativeHeight="251659776" behindDoc="1" locked="0" layoutInCell="1" allowOverlap="1" wp14:anchorId="0F91EC71" wp14:editId="1FAADF3A">
            <wp:simplePos x="0" y="0"/>
            <wp:positionH relativeFrom="margin">
              <wp:align>left</wp:align>
            </wp:positionH>
            <wp:positionV relativeFrom="paragraph">
              <wp:posOffset>76200</wp:posOffset>
            </wp:positionV>
            <wp:extent cx="2884805" cy="2774950"/>
            <wp:effectExtent l="0" t="0" r="0" b="6350"/>
            <wp:wrapTight wrapText="bothSides">
              <wp:wrapPolygon edited="0">
                <wp:start x="0" y="0"/>
                <wp:lineTo x="0" y="21501"/>
                <wp:lineTo x="21396" y="21501"/>
                <wp:lineTo x="21396"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b="56174"/>
                    <a:stretch/>
                  </pic:blipFill>
                  <pic:spPr bwMode="auto">
                    <a:xfrm>
                      <a:off x="0" y="0"/>
                      <a:ext cx="288480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inline distT="0" distB="0" distL="0" distR="0" wp14:anchorId="7E64A6C2" wp14:editId="041514E6">
            <wp:extent cx="2724149" cy="3317358"/>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6-01 TechHumi.png"/>
                    <pic:cNvPicPr/>
                  </pic:nvPicPr>
                  <pic:blipFill rotWithShape="1">
                    <a:blip r:embed="rId28"/>
                    <a:srcRect t="44016" b="502"/>
                    <a:stretch/>
                  </pic:blipFill>
                  <pic:spPr bwMode="auto">
                    <a:xfrm>
                      <a:off x="0" y="0"/>
                      <a:ext cx="2733649" cy="3328927"/>
                    </a:xfrm>
                    <a:prstGeom prst="rect">
                      <a:avLst/>
                    </a:prstGeom>
                    <a:ln>
                      <a:noFill/>
                    </a:ln>
                    <a:extLst>
                      <a:ext uri="{53640926-AAD7-44D8-BBD7-CCE9431645EC}">
                        <a14:shadowObscured xmlns:a14="http://schemas.microsoft.com/office/drawing/2010/main"/>
                      </a:ext>
                    </a:extLst>
                  </pic:spPr>
                </pic:pic>
              </a:graphicData>
            </a:graphic>
          </wp:inline>
        </w:drawing>
      </w:r>
    </w:p>
    <w:p w14:paraId="320C2231" w14:textId="2BC9BD74" w:rsidR="003C596E" w:rsidRDefault="003C596E" w:rsidP="5483855B"/>
    <w:p w14:paraId="7575E128" w14:textId="464BB4F4" w:rsidR="003C596E" w:rsidRDefault="003C596E" w:rsidP="5483855B"/>
    <w:p w14:paraId="6169C8C9" w14:textId="3248A02F" w:rsidR="003C596E" w:rsidRDefault="003C596E" w:rsidP="5483855B"/>
    <w:p w14:paraId="27360AC2" w14:textId="5F478C97" w:rsidR="003C596E" w:rsidRDefault="003C596E" w:rsidP="5483855B"/>
    <w:p w14:paraId="56E96E12" w14:textId="543093FC" w:rsidR="003C596E" w:rsidRDefault="003C596E" w:rsidP="5483855B"/>
    <w:p w14:paraId="66AA1684" w14:textId="77777777" w:rsidR="003C596E" w:rsidRDefault="003C596E" w:rsidP="5483855B"/>
    <w:p w14:paraId="098416FF" w14:textId="54023976" w:rsidR="5483855B" w:rsidRDefault="5483855B" w:rsidP="5483855B"/>
    <w:p w14:paraId="34CF1204" w14:textId="04E9DD55" w:rsidR="00955817" w:rsidRDefault="5483855B" w:rsidP="5483855B">
      <w:r>
        <w:lastRenderedPageBreak/>
        <w:t xml:space="preserve">Desta interação nossa empresa poderá entrar em contato e finalizar o cadastro da empresa interessada, que será feito na seção administrativa da aplicação. </w:t>
      </w:r>
    </w:p>
    <w:p w14:paraId="1ADCA6ED" w14:textId="4EB13921" w:rsidR="004E550B" w:rsidRDefault="006B598D" w:rsidP="5483855B">
      <w:r>
        <w:rPr>
          <w:noProof/>
          <w:lang w:eastAsia="pt-BR"/>
        </w:rPr>
        <w:drawing>
          <wp:inline distT="0" distB="0" distL="0" distR="0" wp14:anchorId="7FE98744" wp14:editId="1F5421A9">
            <wp:extent cx="5760720" cy="340296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6-01 Cadastro.png"/>
                    <pic:cNvPicPr/>
                  </pic:nvPicPr>
                  <pic:blipFill>
                    <a:blip r:embed="rId29"/>
                    <a:stretch>
                      <a:fillRect/>
                    </a:stretch>
                  </pic:blipFill>
                  <pic:spPr>
                    <a:xfrm>
                      <a:off x="0" y="0"/>
                      <a:ext cx="5760720" cy="3402965"/>
                    </a:xfrm>
                    <a:prstGeom prst="rect">
                      <a:avLst/>
                    </a:prstGeom>
                  </pic:spPr>
                </pic:pic>
              </a:graphicData>
            </a:graphic>
          </wp:inline>
        </w:drawing>
      </w:r>
    </w:p>
    <w:p w14:paraId="2E9389F8" w14:textId="77777777" w:rsidR="00955817" w:rsidRDefault="00955817" w:rsidP="5483855B"/>
    <w:p w14:paraId="040F7196" w14:textId="6854126F" w:rsidR="00955817" w:rsidRPr="00955817" w:rsidRDefault="00955817" w:rsidP="00955817">
      <w:pPr>
        <w:pStyle w:val="PargrafodaLista"/>
        <w:numPr>
          <w:ilvl w:val="0"/>
          <w:numId w:val="19"/>
        </w:numPr>
        <w:rPr>
          <w:b/>
        </w:rPr>
      </w:pPr>
      <w:r w:rsidRPr="00955817">
        <w:rPr>
          <w:b/>
        </w:rPr>
        <w:t>Login</w:t>
      </w:r>
    </w:p>
    <w:p w14:paraId="51B4ADA6" w14:textId="6D20B812" w:rsidR="5483855B" w:rsidRDefault="5483855B" w:rsidP="5483855B">
      <w:r>
        <w:t xml:space="preserve">Após o cadastro o novo usuário poderá acessar a tela de Login por um link na aba de navegação do site institucional com as credenciais dadas a ele pelo funcionário da </w:t>
      </w:r>
    </w:p>
    <w:p w14:paraId="707C0163" w14:textId="4997E14E" w:rsidR="5483855B" w:rsidRDefault="5483855B" w:rsidP="5483855B">
      <w:proofErr w:type="spellStart"/>
      <w:r>
        <w:t>TechHumi</w:t>
      </w:r>
      <w:proofErr w:type="spellEnd"/>
      <w:r>
        <w:t>.</w:t>
      </w:r>
    </w:p>
    <w:p w14:paraId="1A2713FB" w14:textId="0D247723" w:rsidR="5483855B" w:rsidRDefault="00955817" w:rsidP="5483855B">
      <w:r>
        <w:rPr>
          <w:noProof/>
          <w:lang w:eastAsia="pt-BR"/>
        </w:rPr>
        <w:drawing>
          <wp:inline distT="0" distB="0" distL="0" distR="0" wp14:anchorId="6E3D7A05" wp14:editId="1EE29DC6">
            <wp:extent cx="4903076" cy="28606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6-01 Login.png"/>
                    <pic:cNvPicPr/>
                  </pic:nvPicPr>
                  <pic:blipFill>
                    <a:blip r:embed="rId30"/>
                    <a:stretch>
                      <a:fillRect/>
                    </a:stretch>
                  </pic:blipFill>
                  <pic:spPr>
                    <a:xfrm>
                      <a:off x="0" y="0"/>
                      <a:ext cx="4912939" cy="2866422"/>
                    </a:xfrm>
                    <a:prstGeom prst="rect">
                      <a:avLst/>
                    </a:prstGeom>
                  </pic:spPr>
                </pic:pic>
              </a:graphicData>
            </a:graphic>
          </wp:inline>
        </w:drawing>
      </w:r>
    </w:p>
    <w:p w14:paraId="4AFB2F70" w14:textId="77777777" w:rsidR="003C596E" w:rsidRDefault="003C596E" w:rsidP="5483855B"/>
    <w:p w14:paraId="141F5D2A" w14:textId="1245D3F3" w:rsidR="00955817" w:rsidRDefault="00955817" w:rsidP="5483855B"/>
    <w:p w14:paraId="1BE0D3E4" w14:textId="1B5F0FB7" w:rsidR="00955817" w:rsidRPr="00955817" w:rsidRDefault="00955817" w:rsidP="00955817">
      <w:pPr>
        <w:pStyle w:val="PargrafodaLista"/>
        <w:numPr>
          <w:ilvl w:val="0"/>
          <w:numId w:val="19"/>
        </w:numPr>
        <w:rPr>
          <w:b/>
        </w:rPr>
      </w:pPr>
      <w:r w:rsidRPr="00955817">
        <w:rPr>
          <w:b/>
        </w:rPr>
        <w:t>Recuperação de Senha</w:t>
      </w:r>
    </w:p>
    <w:p w14:paraId="0B953AE4" w14:textId="28EA8D6A" w:rsidR="00955817" w:rsidRDefault="5483855B" w:rsidP="5483855B">
      <w:r w:rsidRPr="5483855B">
        <w:t xml:space="preserve">Na tela de login se suas credencias não forem validadas ele receberá um alerta e, se não lembrar suas credenciais poderá entrar na tela de Recuperação de senha. </w:t>
      </w:r>
    </w:p>
    <w:p w14:paraId="493FDC3F" w14:textId="76CB7E5B" w:rsidR="00955817" w:rsidRDefault="00955817" w:rsidP="5483855B">
      <w:r>
        <w:rPr>
          <w:noProof/>
          <w:lang w:eastAsia="pt-BR"/>
        </w:rPr>
        <w:drawing>
          <wp:inline distT="0" distB="0" distL="0" distR="0" wp14:anchorId="4F989A69" wp14:editId="1D7FDA32">
            <wp:extent cx="5760720" cy="33610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6-01 Login(1).png"/>
                    <pic:cNvPicPr/>
                  </pic:nvPicPr>
                  <pic:blipFill>
                    <a:blip r:embed="rId31"/>
                    <a:stretch>
                      <a:fillRect/>
                    </a:stretch>
                  </pic:blipFill>
                  <pic:spPr>
                    <a:xfrm>
                      <a:off x="0" y="0"/>
                      <a:ext cx="5760720" cy="3361055"/>
                    </a:xfrm>
                    <a:prstGeom prst="rect">
                      <a:avLst/>
                    </a:prstGeom>
                  </pic:spPr>
                </pic:pic>
              </a:graphicData>
            </a:graphic>
          </wp:inline>
        </w:drawing>
      </w:r>
    </w:p>
    <w:p w14:paraId="77BB698F" w14:textId="6BCD8091" w:rsidR="003C596E" w:rsidRDefault="003C596E" w:rsidP="5483855B"/>
    <w:p w14:paraId="45CA30FD" w14:textId="78C62C8E" w:rsidR="003C596E" w:rsidRDefault="003C596E" w:rsidP="5483855B"/>
    <w:p w14:paraId="65A82AD6" w14:textId="7F803944" w:rsidR="003C596E" w:rsidRDefault="003C596E" w:rsidP="5483855B"/>
    <w:p w14:paraId="7521EA9F" w14:textId="3132DEF5" w:rsidR="003C596E" w:rsidRDefault="003C596E" w:rsidP="5483855B"/>
    <w:p w14:paraId="07A026F6" w14:textId="2603698F" w:rsidR="003C596E" w:rsidRDefault="003C596E" w:rsidP="5483855B"/>
    <w:p w14:paraId="6BF563A5" w14:textId="3FFCA2D5" w:rsidR="003C596E" w:rsidRDefault="003C596E" w:rsidP="5483855B"/>
    <w:p w14:paraId="59FFA2D0" w14:textId="3F15F2CF" w:rsidR="003C596E" w:rsidRDefault="003C596E" w:rsidP="5483855B"/>
    <w:p w14:paraId="4810C298" w14:textId="4606216D" w:rsidR="003C596E" w:rsidRDefault="003C596E" w:rsidP="5483855B"/>
    <w:p w14:paraId="743D3520" w14:textId="6B2C075B" w:rsidR="003C596E" w:rsidRDefault="003C596E" w:rsidP="5483855B"/>
    <w:p w14:paraId="13231C48" w14:textId="4500B120" w:rsidR="003C596E" w:rsidRDefault="003C596E" w:rsidP="5483855B"/>
    <w:p w14:paraId="4697F097" w14:textId="4DF5B423" w:rsidR="003C596E" w:rsidRDefault="003C596E" w:rsidP="5483855B"/>
    <w:p w14:paraId="660C700A" w14:textId="06331ADC" w:rsidR="003C596E" w:rsidRDefault="003C596E" w:rsidP="5483855B"/>
    <w:p w14:paraId="719A1A9F" w14:textId="3FFC4883" w:rsidR="003C596E" w:rsidRDefault="003C596E" w:rsidP="5483855B"/>
    <w:p w14:paraId="4C76A214" w14:textId="77777777" w:rsidR="003C596E" w:rsidRDefault="003C596E" w:rsidP="5483855B"/>
    <w:p w14:paraId="78498670" w14:textId="77777777" w:rsidR="00955817" w:rsidRDefault="00955817" w:rsidP="5483855B"/>
    <w:p w14:paraId="40B67153" w14:textId="77777777" w:rsidR="00955817" w:rsidRDefault="00955817" w:rsidP="5483855B"/>
    <w:p w14:paraId="02463293" w14:textId="7157BB32" w:rsidR="00955817" w:rsidRPr="00955817" w:rsidRDefault="00955817" w:rsidP="00955817">
      <w:pPr>
        <w:pStyle w:val="PargrafodaLista"/>
        <w:numPr>
          <w:ilvl w:val="0"/>
          <w:numId w:val="19"/>
        </w:numPr>
        <w:rPr>
          <w:b/>
        </w:rPr>
      </w:pPr>
      <w:r w:rsidRPr="00955817">
        <w:rPr>
          <w:b/>
        </w:rPr>
        <w:lastRenderedPageBreak/>
        <w:t>Dashboard (Gráficos)</w:t>
      </w:r>
    </w:p>
    <w:p w14:paraId="2E0E3B3F" w14:textId="7E34C6F5" w:rsidR="5483855B" w:rsidRDefault="5483855B" w:rsidP="5483855B">
      <w:r w:rsidRPr="5483855B">
        <w:t>Caso suas credenciais sejam validadas ele terá acesso ao Dashboard que conterá os gráficos dos ambientes que serão cadastrados por ele e, que terão a instalação da solução IOT.  Este usuário será o administrador (ou representante) de sua empresa então poderá realizar o cadastro de outros funcionários que por ventura precisem de acesso ao sistema</w:t>
      </w:r>
      <w:r w:rsidR="007B1A05">
        <w:t>, e</w:t>
      </w:r>
      <w:r w:rsidRPr="5483855B">
        <w:t xml:space="preserve"> somente o administrador poderá gerenciar os funcionários e o perfil da empresa.</w:t>
      </w:r>
    </w:p>
    <w:p w14:paraId="49C1A235" w14:textId="77777777" w:rsidR="003C596E" w:rsidRDefault="003C596E" w:rsidP="5483855B"/>
    <w:p w14:paraId="0FA69AAE" w14:textId="2478B92D" w:rsidR="004E550B" w:rsidRDefault="007438AC" w:rsidP="5483855B">
      <w:r>
        <w:rPr>
          <w:noProof/>
        </w:rPr>
        <w:drawing>
          <wp:inline distT="0" distB="0" distL="0" distR="0" wp14:anchorId="06BA1E69" wp14:editId="6339DE91">
            <wp:extent cx="5263093" cy="507582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3314" cy="5085679"/>
                    </a:xfrm>
                    <a:prstGeom prst="rect">
                      <a:avLst/>
                    </a:prstGeom>
                  </pic:spPr>
                </pic:pic>
              </a:graphicData>
            </a:graphic>
          </wp:inline>
        </w:drawing>
      </w:r>
    </w:p>
    <w:p w14:paraId="4664B8BB" w14:textId="210FBF6B" w:rsidR="003C596E" w:rsidRDefault="003C596E" w:rsidP="5483855B"/>
    <w:p w14:paraId="742F2B68" w14:textId="50A1362F" w:rsidR="003C596E" w:rsidRDefault="003C596E" w:rsidP="5483855B"/>
    <w:p w14:paraId="53A87739" w14:textId="00F2B0DC" w:rsidR="003C596E" w:rsidRDefault="003C596E" w:rsidP="5483855B"/>
    <w:p w14:paraId="797791A7" w14:textId="77777777" w:rsidR="003C596E" w:rsidRDefault="003C596E" w:rsidP="5483855B"/>
    <w:p w14:paraId="0B0C772A" w14:textId="2E77E34D" w:rsidR="5483855B" w:rsidRDefault="5483855B" w:rsidP="5483855B"/>
    <w:p w14:paraId="33A0FD18" w14:textId="385A2D33" w:rsidR="006B598D" w:rsidRPr="006B598D" w:rsidRDefault="006B598D" w:rsidP="006B598D">
      <w:pPr>
        <w:pStyle w:val="PargrafodaLista"/>
        <w:numPr>
          <w:ilvl w:val="0"/>
          <w:numId w:val="19"/>
        </w:numPr>
        <w:rPr>
          <w:b/>
        </w:rPr>
      </w:pPr>
      <w:r w:rsidRPr="006B598D">
        <w:rPr>
          <w:b/>
        </w:rPr>
        <w:lastRenderedPageBreak/>
        <w:t xml:space="preserve">Cadastros, consulta e alteração de dados de funcionários </w:t>
      </w:r>
    </w:p>
    <w:p w14:paraId="5220140B" w14:textId="77777777" w:rsidR="009A2E2B" w:rsidRDefault="009A2E2B" w:rsidP="5483855B"/>
    <w:p w14:paraId="75F91DE2" w14:textId="619FFFAA" w:rsidR="006B598D" w:rsidRDefault="5483855B" w:rsidP="5483855B">
      <w:r>
        <w:t xml:space="preserve">Para acessar dados de funcionários ele encontrará na barra lateral esquerda o link Usuários, nesta seção terá uma tabela com todos os dados cadastrados. </w:t>
      </w:r>
    </w:p>
    <w:p w14:paraId="6143F1B3" w14:textId="27B9DB78" w:rsidR="006B598D" w:rsidRDefault="007438AC" w:rsidP="5483855B">
      <w:r>
        <w:rPr>
          <w:noProof/>
        </w:rPr>
        <w:drawing>
          <wp:inline distT="0" distB="0" distL="0" distR="0" wp14:anchorId="202560B0" wp14:editId="2C6FEBA6">
            <wp:extent cx="5803877" cy="35623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477" cy="3566401"/>
                    </a:xfrm>
                    <a:prstGeom prst="rect">
                      <a:avLst/>
                    </a:prstGeom>
                  </pic:spPr>
                </pic:pic>
              </a:graphicData>
            </a:graphic>
          </wp:inline>
        </w:drawing>
      </w:r>
    </w:p>
    <w:p w14:paraId="1A149B20" w14:textId="7B1BBA89" w:rsidR="006B598D" w:rsidRDefault="007438AC" w:rsidP="5483855B">
      <w:r>
        <w:rPr>
          <w:noProof/>
        </w:rPr>
        <w:drawing>
          <wp:inline distT="0" distB="0" distL="0" distR="0" wp14:anchorId="20FFDABF" wp14:editId="43D5D58A">
            <wp:extent cx="5724525" cy="27837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047" cy="2801517"/>
                    </a:xfrm>
                    <a:prstGeom prst="rect">
                      <a:avLst/>
                    </a:prstGeom>
                  </pic:spPr>
                </pic:pic>
              </a:graphicData>
            </a:graphic>
          </wp:inline>
        </w:drawing>
      </w:r>
    </w:p>
    <w:p w14:paraId="71D023B6" w14:textId="58F6E664" w:rsidR="003C596E" w:rsidRDefault="003C596E" w:rsidP="5483855B"/>
    <w:p w14:paraId="12F16C1D" w14:textId="77777777" w:rsidR="003C596E" w:rsidRDefault="003C596E" w:rsidP="5483855B"/>
    <w:p w14:paraId="350978F0" w14:textId="77777777" w:rsidR="009A2E2B" w:rsidRDefault="009A2E2B" w:rsidP="5483855B"/>
    <w:p w14:paraId="66DD2C29" w14:textId="7C3915E2" w:rsidR="5483855B" w:rsidRDefault="5483855B" w:rsidP="5483855B">
      <w:r>
        <w:lastRenderedPageBreak/>
        <w:t>Terá a opção de cadastrar novos funcionários e alterar e excluir os dados. O mesmo poderá ser feito em relação aos ambientes empresariais da empresa na tela Ambiente.</w:t>
      </w:r>
    </w:p>
    <w:p w14:paraId="6C4E7237" w14:textId="6580C086" w:rsidR="5483855B" w:rsidRDefault="007438AC" w:rsidP="5483855B">
      <w:r>
        <w:rPr>
          <w:noProof/>
        </w:rPr>
        <w:drawing>
          <wp:inline distT="0" distB="0" distL="0" distR="0" wp14:anchorId="1766B291" wp14:editId="2CF9D1A0">
            <wp:extent cx="5555488" cy="3409892"/>
            <wp:effectExtent l="0" t="0" r="762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5488" cy="3409892"/>
                    </a:xfrm>
                    <a:prstGeom prst="rect">
                      <a:avLst/>
                    </a:prstGeom>
                  </pic:spPr>
                </pic:pic>
              </a:graphicData>
            </a:graphic>
          </wp:inline>
        </w:drawing>
      </w:r>
    </w:p>
    <w:p w14:paraId="6E191B66" w14:textId="77777777" w:rsidR="009A2E2B" w:rsidRDefault="009A2E2B" w:rsidP="5483855B"/>
    <w:p w14:paraId="43FB6EA0" w14:textId="52CD4995" w:rsidR="009A2E2B" w:rsidRDefault="009A2E2B" w:rsidP="5483855B"/>
    <w:p w14:paraId="288CCA0C" w14:textId="3C2FFDEF" w:rsidR="003C596E" w:rsidRDefault="003C596E" w:rsidP="5483855B"/>
    <w:p w14:paraId="182D8FEB" w14:textId="26F6F8E6" w:rsidR="003C596E" w:rsidRDefault="003C596E" w:rsidP="5483855B"/>
    <w:p w14:paraId="6BB750D1" w14:textId="72A443C8" w:rsidR="003C596E" w:rsidRDefault="003C596E" w:rsidP="5483855B"/>
    <w:p w14:paraId="22C93230" w14:textId="1B972FE2" w:rsidR="003C596E" w:rsidRDefault="003C596E" w:rsidP="5483855B"/>
    <w:p w14:paraId="1214BFC8" w14:textId="410E047E" w:rsidR="003C596E" w:rsidRDefault="003C596E" w:rsidP="5483855B"/>
    <w:p w14:paraId="51CF2F63" w14:textId="1459CC19" w:rsidR="003C596E" w:rsidRDefault="003C596E" w:rsidP="5483855B"/>
    <w:p w14:paraId="53F79A78" w14:textId="5CEDE10F" w:rsidR="003C596E" w:rsidRDefault="003C596E" w:rsidP="5483855B"/>
    <w:p w14:paraId="2CDFD2C5" w14:textId="21A58CA3" w:rsidR="003C596E" w:rsidRDefault="003C596E" w:rsidP="5483855B"/>
    <w:p w14:paraId="6710FE1D" w14:textId="11F18185" w:rsidR="003C596E" w:rsidRDefault="003C596E" w:rsidP="5483855B"/>
    <w:p w14:paraId="79027CC4" w14:textId="6F7966E8" w:rsidR="003C596E" w:rsidRDefault="003C596E" w:rsidP="5483855B"/>
    <w:p w14:paraId="1F6DCE4A" w14:textId="528FB809" w:rsidR="003C596E" w:rsidRDefault="003C596E" w:rsidP="5483855B"/>
    <w:p w14:paraId="6E941239" w14:textId="418C168F" w:rsidR="003C596E" w:rsidRDefault="003C596E" w:rsidP="5483855B"/>
    <w:p w14:paraId="364A3D8C" w14:textId="5927F647" w:rsidR="003C596E" w:rsidRDefault="003C596E" w:rsidP="5483855B"/>
    <w:p w14:paraId="6D1FFA80" w14:textId="7ED9F23D" w:rsidR="003C596E" w:rsidRDefault="003C596E" w:rsidP="5483855B"/>
    <w:p w14:paraId="0A2F042D" w14:textId="77777777" w:rsidR="003C596E" w:rsidRDefault="003C596E" w:rsidP="5483855B"/>
    <w:p w14:paraId="221E9F4E" w14:textId="25F6B888" w:rsidR="009A2E2B" w:rsidRDefault="009A2E2B" w:rsidP="009A2E2B">
      <w:pPr>
        <w:pStyle w:val="PargrafodaLista"/>
        <w:numPr>
          <w:ilvl w:val="0"/>
          <w:numId w:val="19"/>
        </w:numPr>
        <w:rPr>
          <w:b/>
        </w:rPr>
      </w:pPr>
      <w:r w:rsidRPr="009A2E2B">
        <w:rPr>
          <w:b/>
        </w:rPr>
        <w:lastRenderedPageBreak/>
        <w:t>Configurações</w:t>
      </w:r>
    </w:p>
    <w:p w14:paraId="0511EF82" w14:textId="77777777" w:rsidR="009A2E2B" w:rsidRPr="007B1A05" w:rsidRDefault="009A2E2B" w:rsidP="007B1A05">
      <w:pPr>
        <w:ind w:left="360"/>
        <w:rPr>
          <w:b/>
        </w:rPr>
      </w:pPr>
    </w:p>
    <w:p w14:paraId="6CBC3711" w14:textId="48BFE91F" w:rsidR="007B1A05" w:rsidRDefault="5483855B" w:rsidP="5483855B">
      <w:r w:rsidRPr="5483855B">
        <w:t xml:space="preserve">Na opção configurações o representante encontrará a opção de redefinir sua senha, a opção de verificar e alterar as informações de sua empresa e a alteração do horário de funcionamento de sua empresa. </w:t>
      </w:r>
    </w:p>
    <w:p w14:paraId="055F1BA3" w14:textId="77777777" w:rsidR="003C596E" w:rsidRDefault="003C596E" w:rsidP="5483855B"/>
    <w:p w14:paraId="5C0628BF" w14:textId="2CB3F9BC" w:rsidR="007B1A05" w:rsidRDefault="007438AC" w:rsidP="5483855B">
      <w:r>
        <w:rPr>
          <w:noProof/>
        </w:rPr>
        <w:drawing>
          <wp:inline distT="0" distB="0" distL="0" distR="0" wp14:anchorId="5CD628D1" wp14:editId="19666739">
            <wp:extent cx="5758789" cy="469582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016" cy="4704980"/>
                    </a:xfrm>
                    <a:prstGeom prst="rect">
                      <a:avLst/>
                    </a:prstGeom>
                  </pic:spPr>
                </pic:pic>
              </a:graphicData>
            </a:graphic>
          </wp:inline>
        </w:drawing>
      </w:r>
    </w:p>
    <w:p w14:paraId="0F8059A5" w14:textId="49FBD932" w:rsidR="003C596E" w:rsidRDefault="003C596E" w:rsidP="5483855B"/>
    <w:p w14:paraId="5DC82D3A" w14:textId="637BF0A5" w:rsidR="003C596E" w:rsidRDefault="003C596E" w:rsidP="5483855B"/>
    <w:p w14:paraId="24CBDD55" w14:textId="3BF6D53B" w:rsidR="003C596E" w:rsidRDefault="003C596E" w:rsidP="5483855B"/>
    <w:p w14:paraId="075EF9A0" w14:textId="619B23A6" w:rsidR="003C596E" w:rsidRDefault="003C596E" w:rsidP="5483855B"/>
    <w:p w14:paraId="17B37DCF" w14:textId="5BEE3441" w:rsidR="003C596E" w:rsidRDefault="003C596E" w:rsidP="5483855B"/>
    <w:p w14:paraId="5C579B72" w14:textId="27F34B98" w:rsidR="003C596E" w:rsidRDefault="003C596E" w:rsidP="5483855B"/>
    <w:p w14:paraId="3BA7BE44" w14:textId="77777777" w:rsidR="003C596E" w:rsidRDefault="003C596E" w:rsidP="5483855B"/>
    <w:p w14:paraId="1C755FC8" w14:textId="77777777" w:rsidR="007B1A05" w:rsidRDefault="007B1A05" w:rsidP="5483855B"/>
    <w:p w14:paraId="2F791C1F" w14:textId="097F5B0B" w:rsidR="007B1A05" w:rsidRDefault="5483855B" w:rsidP="5483855B">
      <w:r w:rsidRPr="5483855B">
        <w:lastRenderedPageBreak/>
        <w:t xml:space="preserve">Para o funcionário comum a opção de configurações só terá a redefinição de sua senha. </w:t>
      </w:r>
    </w:p>
    <w:p w14:paraId="75D463D3" w14:textId="71B57058" w:rsidR="007B1A05" w:rsidRDefault="007438AC" w:rsidP="5483855B">
      <w:r>
        <w:rPr>
          <w:noProof/>
        </w:rPr>
        <w:drawing>
          <wp:inline distT="0" distB="0" distL="0" distR="0" wp14:anchorId="58A3CF16" wp14:editId="50F38AC3">
            <wp:extent cx="5758647" cy="2800350"/>
            <wp:effectExtent l="0" t="0" r="0" b="0"/>
            <wp:docPr id="1866958176" name="Imagem 18669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508" cy="2805631"/>
                    </a:xfrm>
                    <a:prstGeom prst="rect">
                      <a:avLst/>
                    </a:prstGeom>
                  </pic:spPr>
                </pic:pic>
              </a:graphicData>
            </a:graphic>
          </wp:inline>
        </w:drawing>
      </w:r>
    </w:p>
    <w:p w14:paraId="18A4E8B0" w14:textId="77777777" w:rsidR="007B1A05" w:rsidRDefault="007B1A05" w:rsidP="5483855B"/>
    <w:p w14:paraId="5525BB52" w14:textId="734602DF" w:rsidR="5483855B" w:rsidRDefault="5483855B" w:rsidP="5483855B">
      <w:r w:rsidRPr="5483855B">
        <w:t>Todos os usuários poderão fazer o logout na barra superior no ícone de usuário no lado direto.</w:t>
      </w:r>
    </w:p>
    <w:p w14:paraId="5FE91FE4" w14:textId="2D3B0B73" w:rsidR="007B1A05" w:rsidRDefault="007438AC" w:rsidP="5483855B">
      <w:r>
        <w:rPr>
          <w:noProof/>
        </w:rPr>
        <w:drawing>
          <wp:inline distT="0" distB="0" distL="0" distR="0" wp14:anchorId="338909EB" wp14:editId="0B157D0B">
            <wp:extent cx="5811383" cy="2790825"/>
            <wp:effectExtent l="0" t="0" r="0" b="0"/>
            <wp:docPr id="1866958178" name="Imagem 186695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84" cy="2793467"/>
                    </a:xfrm>
                    <a:prstGeom prst="rect">
                      <a:avLst/>
                    </a:prstGeom>
                  </pic:spPr>
                </pic:pic>
              </a:graphicData>
            </a:graphic>
          </wp:inline>
        </w:drawing>
      </w:r>
    </w:p>
    <w:p w14:paraId="4D32FEF6" w14:textId="386C0872" w:rsidR="003C596E" w:rsidRDefault="003C596E" w:rsidP="5483855B"/>
    <w:p w14:paraId="238CD887" w14:textId="3EBC8B78" w:rsidR="003C596E" w:rsidRDefault="003C596E" w:rsidP="5483855B"/>
    <w:p w14:paraId="667AB4FE" w14:textId="56F8D4E9" w:rsidR="7123C692" w:rsidRPr="00501224" w:rsidRDefault="00E04392" w:rsidP="7123C692">
      <w:pPr>
        <w:pStyle w:val="Ttulo2"/>
        <w:rPr>
          <w:b/>
        </w:rPr>
      </w:pPr>
      <w:bookmarkStart w:id="18" w:name="_Toc512519604"/>
      <w:r w:rsidRPr="00192CAB">
        <w:rPr>
          <w:b/>
        </w:rPr>
        <w:lastRenderedPageBreak/>
        <w:t>Testes</w:t>
      </w:r>
      <w:bookmarkEnd w:id="18"/>
      <w:r w:rsidRPr="00192CAB">
        <w:rPr>
          <w:b/>
        </w:rPr>
        <w:t xml:space="preserve"> </w:t>
      </w:r>
    </w:p>
    <w:p w14:paraId="75FC08D1" w14:textId="62FD4915" w:rsidR="569C5A0C" w:rsidRDefault="7F8824FE" w:rsidP="569C5A0C">
      <w:pPr>
        <w:rPr>
          <w:rFonts w:eastAsia="Arial" w:cs="Arial"/>
        </w:rPr>
      </w:pPr>
      <w:r w:rsidRPr="7F8824FE">
        <w:rPr>
          <w:rFonts w:eastAsia="Arial" w:cs="Arial"/>
        </w:rPr>
        <w:t xml:space="preserve">Para implantação da solução, realizamos alguns testes técnicos no projeto, como por exemplo: Teste de desempenho, carga e stress. Esses testes foram realizados com o objetivo de tornar a solução cada vez mais viável, assegurando ao cliente, o total funcionamento do produto. </w:t>
      </w:r>
    </w:p>
    <w:p w14:paraId="29E9A523" w14:textId="77777777" w:rsidR="00955817" w:rsidRDefault="00955817" w:rsidP="569C5A0C">
      <w:pPr>
        <w:rPr>
          <w:rFonts w:eastAsia="Arial" w:cs="Arial"/>
        </w:rPr>
      </w:pPr>
    </w:p>
    <w:p w14:paraId="6E05DB4C" w14:textId="037108E2" w:rsidR="5769B838" w:rsidRDefault="7F8824FE" w:rsidP="5769B838">
      <w:pPr>
        <w:rPr>
          <w:rFonts w:eastAsia="Arial" w:cs="Arial"/>
        </w:rPr>
      </w:pPr>
      <w:r w:rsidRPr="7F8824FE">
        <w:rPr>
          <w:rFonts w:eastAsia="Arial" w:cs="Arial"/>
        </w:rPr>
        <w:t xml:space="preserve">Os primeiros passos realizados, foram a partir da construção de um plano de Homologação, com a tabela de requisitos realizada entre o </w:t>
      </w:r>
      <w:proofErr w:type="spellStart"/>
      <w:r w:rsidRPr="7F8824FE">
        <w:rPr>
          <w:rFonts w:eastAsia="Arial" w:cs="Arial"/>
        </w:rPr>
        <w:t>Product</w:t>
      </w:r>
      <w:proofErr w:type="spellEnd"/>
      <w:r w:rsidRPr="7F8824FE">
        <w:rPr>
          <w:rFonts w:eastAsia="Arial" w:cs="Arial"/>
        </w:rPr>
        <w:t xml:space="preserve"> </w:t>
      </w:r>
      <w:proofErr w:type="spellStart"/>
      <w:r w:rsidRPr="7F8824FE">
        <w:rPr>
          <w:rFonts w:eastAsia="Arial" w:cs="Arial"/>
        </w:rPr>
        <w:t>owner</w:t>
      </w:r>
      <w:proofErr w:type="spellEnd"/>
      <w:r w:rsidRPr="7F8824FE">
        <w:rPr>
          <w:rFonts w:eastAsia="Arial" w:cs="Arial"/>
        </w:rPr>
        <w:t xml:space="preserve"> e o cliente. Esses requisitos foram classificados como essenciais, importantes e desejáveis, no qual, priorizamos o que era necessário realizar primeiro, concluindo assim, que os pedidos do cliente, fossem atendidos com êxito.</w:t>
      </w:r>
    </w:p>
    <w:p w14:paraId="226E7F6D" w14:textId="77777777" w:rsidR="00955817" w:rsidRDefault="00955817" w:rsidP="5769B838">
      <w:pPr>
        <w:rPr>
          <w:rFonts w:eastAsia="Arial" w:cs="Arial"/>
        </w:rPr>
      </w:pPr>
    </w:p>
    <w:p w14:paraId="48D7BC84" w14:textId="53E6F9B0" w:rsidR="5769B838" w:rsidRDefault="7F8824FE" w:rsidP="5769B838">
      <w:r w:rsidRPr="7F8824FE">
        <w:rPr>
          <w:rFonts w:eastAsia="Arial" w:cs="Arial"/>
        </w:rPr>
        <w:t xml:space="preserve">Segue abaixo, planilhas de </w:t>
      </w:r>
      <w:proofErr w:type="spellStart"/>
      <w:r w:rsidRPr="7F8824FE">
        <w:rPr>
          <w:rFonts w:eastAsia="Arial" w:cs="Arial"/>
        </w:rPr>
        <w:t>check-list</w:t>
      </w:r>
      <w:proofErr w:type="spellEnd"/>
      <w:r w:rsidRPr="7F8824FE">
        <w:rPr>
          <w:rFonts w:eastAsia="Arial" w:cs="Arial"/>
        </w:rPr>
        <w:t xml:space="preserve"> de funcionalidades, com testes realizados, contendo código do requisito, a funcionalidade, ação prevista, a prioridade e o status de homologação.</w:t>
      </w:r>
    </w:p>
    <w:p w14:paraId="0256334C" w14:textId="030FBF89" w:rsidR="5769B838" w:rsidRDefault="5769B838" w:rsidP="5769B838"/>
    <w:p w14:paraId="796405F3" w14:textId="5286FEDB" w:rsidR="5769B838" w:rsidRDefault="003C596E" w:rsidP="5769B838">
      <w:r>
        <w:rPr>
          <w:noProof/>
          <w:lang w:eastAsia="pt-BR"/>
        </w:rPr>
        <w:drawing>
          <wp:anchor distT="0" distB="0" distL="114300" distR="114300" simplePos="0" relativeHeight="251656704" behindDoc="0" locked="0" layoutInCell="1" allowOverlap="1" wp14:anchorId="3FD105B5" wp14:editId="499EBFE8">
            <wp:simplePos x="0" y="0"/>
            <wp:positionH relativeFrom="column">
              <wp:posOffset>-22428</wp:posOffset>
            </wp:positionH>
            <wp:positionV relativeFrom="paragraph">
              <wp:posOffset>76885</wp:posOffset>
            </wp:positionV>
            <wp:extent cx="4572000" cy="2066925"/>
            <wp:effectExtent l="0" t="0" r="0" b="0"/>
            <wp:wrapSquare wrapText="bothSides"/>
            <wp:docPr id="1438255723" name="Imagem 14382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14:sizeRelH relativeFrom="page">
              <wp14:pctWidth>0</wp14:pctWidth>
            </wp14:sizeRelH>
            <wp14:sizeRelV relativeFrom="page">
              <wp14:pctHeight>0</wp14:pctHeight>
            </wp14:sizeRelV>
          </wp:anchor>
        </w:drawing>
      </w:r>
    </w:p>
    <w:p w14:paraId="3BE17551" w14:textId="57442B59" w:rsidR="00501224" w:rsidRDefault="00501224" w:rsidP="5346410E">
      <w:pPr>
        <w:jc w:val="center"/>
        <w:rPr>
          <w:rFonts w:eastAsia="Arial" w:cs="Arial"/>
          <w:sz w:val="18"/>
          <w:szCs w:val="18"/>
        </w:rPr>
      </w:pPr>
    </w:p>
    <w:p w14:paraId="680E0BAE" w14:textId="281B6B51" w:rsidR="00501224" w:rsidRDefault="00501224" w:rsidP="5346410E">
      <w:pPr>
        <w:jc w:val="center"/>
        <w:rPr>
          <w:rFonts w:eastAsia="Arial" w:cs="Arial"/>
          <w:sz w:val="18"/>
          <w:szCs w:val="18"/>
        </w:rPr>
      </w:pPr>
    </w:p>
    <w:p w14:paraId="07554B94" w14:textId="6E41148D" w:rsidR="00501224" w:rsidRDefault="00501224" w:rsidP="5346410E">
      <w:pPr>
        <w:jc w:val="center"/>
        <w:rPr>
          <w:rFonts w:eastAsia="Arial" w:cs="Arial"/>
          <w:sz w:val="18"/>
          <w:szCs w:val="18"/>
        </w:rPr>
      </w:pPr>
    </w:p>
    <w:p w14:paraId="51BE505F" w14:textId="6ED6E85B" w:rsidR="00501224" w:rsidRDefault="00501224" w:rsidP="5346410E">
      <w:pPr>
        <w:jc w:val="center"/>
        <w:rPr>
          <w:rFonts w:eastAsia="Arial" w:cs="Arial"/>
          <w:sz w:val="18"/>
          <w:szCs w:val="18"/>
        </w:rPr>
      </w:pPr>
    </w:p>
    <w:p w14:paraId="57422CEB" w14:textId="0163BB25" w:rsidR="00501224" w:rsidRDefault="00501224" w:rsidP="5346410E">
      <w:pPr>
        <w:jc w:val="center"/>
        <w:rPr>
          <w:rFonts w:eastAsia="Arial" w:cs="Arial"/>
          <w:sz w:val="18"/>
          <w:szCs w:val="18"/>
        </w:rPr>
      </w:pPr>
    </w:p>
    <w:p w14:paraId="53C03167" w14:textId="0F3424F2" w:rsidR="00501224" w:rsidRDefault="00501224" w:rsidP="5346410E">
      <w:pPr>
        <w:jc w:val="center"/>
        <w:rPr>
          <w:rFonts w:eastAsia="Arial" w:cs="Arial"/>
          <w:sz w:val="18"/>
          <w:szCs w:val="18"/>
        </w:rPr>
      </w:pPr>
    </w:p>
    <w:p w14:paraId="5E7A1A4D" w14:textId="0D4FD344" w:rsidR="00501224" w:rsidRDefault="00501224" w:rsidP="5346410E">
      <w:pPr>
        <w:jc w:val="center"/>
        <w:rPr>
          <w:rFonts w:eastAsia="Arial" w:cs="Arial"/>
          <w:sz w:val="18"/>
          <w:szCs w:val="18"/>
        </w:rPr>
      </w:pPr>
    </w:p>
    <w:p w14:paraId="4A68A2A2" w14:textId="2B33ECE8" w:rsidR="00501224" w:rsidRDefault="00501224" w:rsidP="5346410E">
      <w:pPr>
        <w:jc w:val="center"/>
        <w:rPr>
          <w:rFonts w:eastAsia="Arial" w:cs="Arial"/>
          <w:sz w:val="18"/>
          <w:szCs w:val="18"/>
        </w:rPr>
      </w:pPr>
    </w:p>
    <w:p w14:paraId="021441C6" w14:textId="5E2BF2F7" w:rsidR="00501224" w:rsidRDefault="00501224" w:rsidP="5346410E">
      <w:pPr>
        <w:jc w:val="center"/>
        <w:rPr>
          <w:rFonts w:eastAsia="Arial" w:cs="Arial"/>
          <w:sz w:val="18"/>
          <w:szCs w:val="18"/>
        </w:rPr>
      </w:pPr>
    </w:p>
    <w:p w14:paraId="5714C3C0" w14:textId="69F50873" w:rsidR="00501224" w:rsidRDefault="00501224" w:rsidP="5346410E">
      <w:pPr>
        <w:jc w:val="center"/>
        <w:rPr>
          <w:rFonts w:eastAsia="Arial" w:cs="Arial"/>
          <w:sz w:val="18"/>
          <w:szCs w:val="18"/>
        </w:rPr>
      </w:pPr>
    </w:p>
    <w:p w14:paraId="7F63E692" w14:textId="77777777" w:rsidR="003C596E" w:rsidRPr="003C596E" w:rsidRDefault="003C596E" w:rsidP="003C596E">
      <w:pPr>
        <w:rPr>
          <w:rFonts w:eastAsia="Arial" w:cs="Arial"/>
          <w:sz w:val="14"/>
          <w:szCs w:val="14"/>
        </w:rPr>
      </w:pPr>
      <w:r w:rsidRPr="003C596E">
        <w:rPr>
          <w:rFonts w:eastAsia="Arial" w:cs="Arial"/>
          <w:sz w:val="14"/>
          <w:szCs w:val="14"/>
        </w:rPr>
        <w:t>(Tabela de Premissas)</w:t>
      </w:r>
    </w:p>
    <w:p w14:paraId="78521105" w14:textId="369175B0" w:rsidR="003C596E" w:rsidRDefault="003C596E" w:rsidP="003C596E">
      <w:pPr>
        <w:jc w:val="left"/>
        <w:rPr>
          <w:rFonts w:eastAsia="Arial" w:cs="Arial"/>
          <w:sz w:val="18"/>
          <w:szCs w:val="18"/>
        </w:rPr>
      </w:pPr>
    </w:p>
    <w:p w14:paraId="055CA427" w14:textId="4E121D05" w:rsidR="003C596E" w:rsidRDefault="003C596E" w:rsidP="003C596E">
      <w:pPr>
        <w:jc w:val="left"/>
        <w:rPr>
          <w:rFonts w:eastAsia="Arial" w:cs="Arial"/>
          <w:sz w:val="18"/>
          <w:szCs w:val="18"/>
        </w:rPr>
      </w:pPr>
    </w:p>
    <w:p w14:paraId="27F03324" w14:textId="6716C207" w:rsidR="003C596E" w:rsidRDefault="003C596E" w:rsidP="003C596E">
      <w:pPr>
        <w:jc w:val="left"/>
        <w:rPr>
          <w:rFonts w:eastAsia="Arial" w:cs="Arial"/>
          <w:sz w:val="18"/>
          <w:szCs w:val="18"/>
        </w:rPr>
      </w:pPr>
      <w:r>
        <w:rPr>
          <w:noProof/>
        </w:rPr>
        <w:lastRenderedPageBreak/>
        <w:drawing>
          <wp:inline distT="0" distB="0" distL="0" distR="0" wp14:anchorId="6F1E85B2" wp14:editId="2AEF6EEB">
            <wp:extent cx="4542739" cy="1974929"/>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3560" cy="1979634"/>
                    </a:xfrm>
                    <a:prstGeom prst="rect">
                      <a:avLst/>
                    </a:prstGeom>
                  </pic:spPr>
                </pic:pic>
              </a:graphicData>
            </a:graphic>
          </wp:inline>
        </w:drawing>
      </w:r>
    </w:p>
    <w:p w14:paraId="0BD79ED5" w14:textId="510D3363" w:rsidR="003C596E" w:rsidRPr="00192FB1" w:rsidRDefault="00192FB1" w:rsidP="00192FB1">
      <w:pPr>
        <w:rPr>
          <w:rFonts w:eastAsia="Arial" w:cs="Arial"/>
          <w:sz w:val="14"/>
          <w:szCs w:val="14"/>
        </w:rPr>
      </w:pPr>
      <w:r w:rsidRPr="00192FB1">
        <w:rPr>
          <w:rFonts w:eastAsia="Arial" w:cs="Arial"/>
          <w:sz w:val="14"/>
          <w:szCs w:val="14"/>
        </w:rPr>
        <w:t>(</w:t>
      </w:r>
      <w:r w:rsidRPr="00192FB1">
        <w:rPr>
          <w:sz w:val="14"/>
          <w:szCs w:val="14"/>
        </w:rPr>
        <w:t xml:space="preserve">Tabela de </w:t>
      </w:r>
      <w:proofErr w:type="spellStart"/>
      <w:r w:rsidRPr="00192FB1">
        <w:rPr>
          <w:sz w:val="14"/>
          <w:szCs w:val="14"/>
        </w:rPr>
        <w:t>Check-list</w:t>
      </w:r>
      <w:proofErr w:type="spellEnd"/>
      <w:r w:rsidRPr="00192FB1">
        <w:rPr>
          <w:rFonts w:eastAsia="Arial" w:cs="Arial"/>
          <w:sz w:val="14"/>
          <w:szCs w:val="14"/>
        </w:rPr>
        <w:t>)</w:t>
      </w:r>
    </w:p>
    <w:p w14:paraId="0376F2FB" w14:textId="77777777" w:rsidR="00501224" w:rsidRDefault="00501224" w:rsidP="5769B838"/>
    <w:p w14:paraId="0FCC59B0" w14:textId="00240101" w:rsidR="5346410E" w:rsidRDefault="7F8824FE" w:rsidP="5346410E">
      <w:r>
        <w:t>Segue abaixo, a planilha de Cenário de Teste com base no Plano de Homologação. Nela, contém todos os testes realizados com seus devidos prints, assim, mostrando a resposta obtida.</w:t>
      </w:r>
    </w:p>
    <w:p w14:paraId="7ED7C2B2" w14:textId="3954DC54" w:rsidR="5346410E" w:rsidRPr="00192FB1" w:rsidRDefault="5346410E" w:rsidP="5346410E">
      <w:pPr>
        <w:rPr>
          <w:sz w:val="14"/>
          <w:szCs w:val="14"/>
        </w:rPr>
      </w:pPr>
      <w:r>
        <w:rPr>
          <w:noProof/>
          <w:lang w:eastAsia="pt-BR"/>
        </w:rPr>
        <w:drawing>
          <wp:inline distT="0" distB="0" distL="0" distR="0" wp14:anchorId="2E773D62" wp14:editId="46E4E131">
            <wp:extent cx="4572000" cy="3276600"/>
            <wp:effectExtent l="0" t="0" r="0" b="0"/>
            <wp:docPr id="1661349175" name="Imagem 166134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7008211D" w14:textId="1D7CF5C4" w:rsidR="5346410E" w:rsidRPr="00192FB1" w:rsidRDefault="00192FB1" w:rsidP="5346410E">
      <w:pPr>
        <w:rPr>
          <w:sz w:val="14"/>
          <w:szCs w:val="14"/>
        </w:rPr>
      </w:pPr>
      <w:r w:rsidRPr="00192FB1">
        <w:rPr>
          <w:sz w:val="14"/>
          <w:szCs w:val="14"/>
        </w:rPr>
        <w:t>(Tabela de Cenário de Teste)</w:t>
      </w:r>
    </w:p>
    <w:p w14:paraId="26AE7CCA" w14:textId="51F88356" w:rsidR="5346410E" w:rsidRDefault="5346410E" w:rsidP="5346410E"/>
    <w:p w14:paraId="5436E66E" w14:textId="5F62B6E4" w:rsidR="5769B838" w:rsidRDefault="5769B838" w:rsidP="5769B838"/>
    <w:p w14:paraId="690F2643" w14:textId="053BC597" w:rsidR="00192FB1" w:rsidRDefault="00192FB1" w:rsidP="5769B838"/>
    <w:p w14:paraId="6117DEE3" w14:textId="6BCE8AAC" w:rsidR="00192FB1" w:rsidRDefault="00192FB1" w:rsidP="5769B838"/>
    <w:p w14:paraId="6DAACB03" w14:textId="4C3B2CE6" w:rsidR="00192FB1" w:rsidRDefault="00192FB1" w:rsidP="5769B838"/>
    <w:p w14:paraId="1536424F" w14:textId="77777777" w:rsidR="00192FB1" w:rsidRDefault="00192FB1" w:rsidP="5769B838"/>
    <w:p w14:paraId="26296866" w14:textId="6F693E89" w:rsidR="5769B838" w:rsidRDefault="7F8824FE" w:rsidP="5769B838">
      <w:r>
        <w:lastRenderedPageBreak/>
        <w:t>Abaixo, seguirá a tabela de regressão básica, no qual constituirá no passo a passo da realização de cada teste, onde os testes não seriam mais em forma administrativa, mas simularemos um cliente fictício, entrando em sua tela de usuário e usufruindo da aplicação. Assim, visualizaremos com o olhar dos futuros clientes, dessa forma, podemos encontrar possíveis falhas, que só eles poderiam ver. E nessa tabela, também estabelecemos um período de avaliação periódica, onde diminuiremos ao máximo as possibilidades de erros.</w:t>
      </w:r>
    </w:p>
    <w:p w14:paraId="54ECD5AF" w14:textId="13B6D8F6" w:rsidR="5346410E" w:rsidRDefault="00192FB1" w:rsidP="5346410E">
      <w:r>
        <w:rPr>
          <w:noProof/>
          <w:lang w:eastAsia="pt-BR"/>
        </w:rPr>
        <w:drawing>
          <wp:anchor distT="0" distB="0" distL="114300" distR="114300" simplePos="0" relativeHeight="251658752" behindDoc="0" locked="0" layoutInCell="1" allowOverlap="1" wp14:anchorId="5FF043E4" wp14:editId="1682007A">
            <wp:simplePos x="0" y="0"/>
            <wp:positionH relativeFrom="margin">
              <wp:posOffset>-27295</wp:posOffset>
            </wp:positionH>
            <wp:positionV relativeFrom="paragraph">
              <wp:posOffset>152485</wp:posOffset>
            </wp:positionV>
            <wp:extent cx="4572000" cy="1733550"/>
            <wp:effectExtent l="0" t="0" r="0" b="0"/>
            <wp:wrapSquare wrapText="bothSides"/>
            <wp:docPr id="1866958179" name="Imagem 18669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14:sizeRelH relativeFrom="page">
              <wp14:pctWidth>0</wp14:pctWidth>
            </wp14:sizeRelH>
            <wp14:sizeRelV relativeFrom="page">
              <wp14:pctHeight>0</wp14:pctHeight>
            </wp14:sizeRelV>
          </wp:anchor>
        </w:drawing>
      </w:r>
      <w:r w:rsidR="7F8824FE">
        <w:t>.</w:t>
      </w:r>
    </w:p>
    <w:p w14:paraId="4F2083B9" w14:textId="7C66ED9F" w:rsidR="5346410E" w:rsidRDefault="5346410E" w:rsidP="5346410E"/>
    <w:p w14:paraId="3F7B9244" w14:textId="26D283D4" w:rsidR="0C8BC555" w:rsidRDefault="0C8BC555" w:rsidP="0C8BC555">
      <w:pPr>
        <w:rPr>
          <w:color w:val="FF0000"/>
        </w:rPr>
      </w:pPr>
    </w:p>
    <w:p w14:paraId="73F2B8C8" w14:textId="65C4DD0D" w:rsidR="0C8BC555" w:rsidRDefault="0C8BC555" w:rsidP="0C8BC555"/>
    <w:p w14:paraId="793F84FF" w14:textId="77777777" w:rsidR="00A66A93" w:rsidRDefault="00A66A93" w:rsidP="5346410E">
      <w:pPr>
        <w:spacing w:line="240" w:lineRule="auto"/>
        <w:jc w:val="left"/>
      </w:pPr>
    </w:p>
    <w:p w14:paraId="2AA285E8" w14:textId="77777777" w:rsidR="00192FB1" w:rsidRPr="00192FB1" w:rsidRDefault="00192FB1" w:rsidP="00192FB1">
      <w:pPr>
        <w:rPr>
          <w:rFonts w:cs="Arial"/>
        </w:rPr>
      </w:pPr>
    </w:p>
    <w:p w14:paraId="392DDD05" w14:textId="77777777" w:rsidR="00192FB1" w:rsidRPr="00192FB1" w:rsidRDefault="00192FB1" w:rsidP="00192FB1">
      <w:pPr>
        <w:rPr>
          <w:rFonts w:cs="Arial"/>
        </w:rPr>
      </w:pPr>
    </w:p>
    <w:p w14:paraId="14A25F1E" w14:textId="77777777" w:rsidR="00192FB1" w:rsidRPr="00192FB1" w:rsidRDefault="00192FB1" w:rsidP="00192FB1">
      <w:pPr>
        <w:rPr>
          <w:rFonts w:cs="Arial"/>
        </w:rPr>
      </w:pPr>
    </w:p>
    <w:p w14:paraId="1E307C86" w14:textId="5DED3073" w:rsidR="00192FB1" w:rsidRDefault="00192FB1" w:rsidP="00192FB1">
      <w:pPr>
        <w:rPr>
          <w:sz w:val="22"/>
          <w:szCs w:val="22"/>
        </w:rPr>
      </w:pPr>
      <w:r w:rsidRPr="00192FB1">
        <w:rPr>
          <w:sz w:val="14"/>
          <w:szCs w:val="14"/>
        </w:rPr>
        <w:t>(</w:t>
      </w:r>
      <w:r w:rsidRPr="00192FB1">
        <w:rPr>
          <w:sz w:val="14"/>
          <w:szCs w:val="14"/>
        </w:rPr>
        <w:t>Tabela de Regressão Básica</w:t>
      </w:r>
      <w:r>
        <w:rPr>
          <w:sz w:val="14"/>
          <w:szCs w:val="14"/>
        </w:rPr>
        <w:t>)</w:t>
      </w:r>
    </w:p>
    <w:p w14:paraId="71C7DCA8" w14:textId="29618B79" w:rsidR="00192FB1" w:rsidRDefault="00192FB1" w:rsidP="00192FB1">
      <w:pPr>
        <w:jc w:val="left"/>
      </w:pPr>
    </w:p>
    <w:p w14:paraId="221D7F24" w14:textId="77777777" w:rsidR="00192FB1" w:rsidRDefault="00192FB1" w:rsidP="00192FB1">
      <w:pPr>
        <w:rPr>
          <w:rFonts w:cs="Arial"/>
        </w:rPr>
      </w:pPr>
      <w:r>
        <w:rPr>
          <w:rFonts w:cs="Arial"/>
        </w:rPr>
        <w:tab/>
      </w:r>
      <w:bookmarkEnd w:id="15"/>
    </w:p>
    <w:p w14:paraId="727B1962" w14:textId="77777777" w:rsidR="00192FB1" w:rsidRDefault="00192FB1" w:rsidP="00192FB1">
      <w:pPr>
        <w:rPr>
          <w:rFonts w:cs="Arial"/>
        </w:rPr>
      </w:pPr>
    </w:p>
    <w:p w14:paraId="79365CB0" w14:textId="77777777" w:rsidR="00192FB1" w:rsidRDefault="00192FB1" w:rsidP="00192FB1">
      <w:pPr>
        <w:rPr>
          <w:rFonts w:cs="Arial"/>
        </w:rPr>
      </w:pPr>
    </w:p>
    <w:p w14:paraId="42AD4DA7" w14:textId="77777777" w:rsidR="00192FB1" w:rsidRDefault="00192FB1" w:rsidP="00192FB1">
      <w:pPr>
        <w:rPr>
          <w:rFonts w:cs="Arial"/>
        </w:rPr>
      </w:pPr>
    </w:p>
    <w:p w14:paraId="55524A4E" w14:textId="77777777" w:rsidR="00192FB1" w:rsidRDefault="00192FB1" w:rsidP="00192FB1">
      <w:pPr>
        <w:rPr>
          <w:rFonts w:cs="Arial"/>
        </w:rPr>
      </w:pPr>
    </w:p>
    <w:p w14:paraId="2A3BF478" w14:textId="7BE93592" w:rsidR="0C8BC555" w:rsidRDefault="0C8BC555" w:rsidP="0C8BC555">
      <w:pPr>
        <w:pStyle w:val="Ttulo1"/>
      </w:pPr>
      <w:r>
        <w:lastRenderedPageBreak/>
        <w:t xml:space="preserve">implantação do projeto </w:t>
      </w:r>
      <w:r w:rsidRPr="00955817">
        <w:rPr>
          <w:color w:val="FF0000"/>
        </w:rPr>
        <w:t>// Provável troca</w:t>
      </w:r>
    </w:p>
    <w:p w14:paraId="1DFB948A" w14:textId="1935FAAE" w:rsidR="0C8BC555" w:rsidRPr="00955817" w:rsidRDefault="0C8BC555" w:rsidP="00955817">
      <w:pPr>
        <w:rPr>
          <w:rFonts w:cs="Arial"/>
          <w:sz w:val="28"/>
        </w:rPr>
      </w:pPr>
      <w:r w:rsidRPr="00955817">
        <w:rPr>
          <w:rFonts w:eastAsia="Calibri" w:cs="Arial"/>
          <w:szCs w:val="22"/>
        </w:rPr>
        <w:t xml:space="preserve">Antes de iniciarmos qualquer ação de implantação, seguiremos um plano de trabalho detalhado e bem modulado de acordo com a cultura da empresa, plano de trabalho esse, que foi criado com o intuito de fornecer aos nossos clientes, uma vivência significativa com os meios tecnológicos. Para inicialização da implantação, será necessário seguir esse plano de trabalho, começando pelo alinhamento do escopo junto ao cronograma de entrega, assim, estaremos cientes das dificuldades de implantações, independentemente da quantidade de produtos ou níveis de dificuldade, dessa maneira e com essas questões alinhadas, conseguiremos estabelecer um prazo real para entrega dos serviços aos nossos clientes.  </w:t>
      </w:r>
    </w:p>
    <w:p w14:paraId="0F6FB436" w14:textId="650EF995" w:rsidR="0C8BC555" w:rsidRPr="00955817" w:rsidRDefault="0C8BC555" w:rsidP="00955817">
      <w:pPr>
        <w:rPr>
          <w:rFonts w:cs="Arial"/>
          <w:sz w:val="28"/>
        </w:rPr>
      </w:pPr>
    </w:p>
    <w:p w14:paraId="5DA00C83" w14:textId="77777777" w:rsidR="008F3EFD" w:rsidRPr="00192CAB" w:rsidRDefault="65D007C8" w:rsidP="008F3EFD">
      <w:pPr>
        <w:pStyle w:val="Ttulo2"/>
        <w:rPr>
          <w:b/>
        </w:rPr>
      </w:pPr>
      <w:bookmarkStart w:id="19" w:name="_Toc512519606"/>
      <w:r w:rsidRPr="65D007C8">
        <w:rPr>
          <w:b/>
        </w:rPr>
        <w:t xml:space="preserve">Manual de Instalação da solução </w:t>
      </w:r>
      <w:bookmarkEnd w:id="19"/>
    </w:p>
    <w:p w14:paraId="67D3E714" w14:textId="77777777" w:rsidR="008F3EFD" w:rsidRPr="00954501" w:rsidRDefault="008F3EFD" w:rsidP="4457601F">
      <w:pPr>
        <w:spacing w:line="240" w:lineRule="auto"/>
        <w:jc w:val="left"/>
        <w:rPr>
          <w:rFonts w:cs="Arial"/>
          <w:b/>
          <w:bCs/>
          <w:color w:val="FF0000"/>
        </w:rPr>
      </w:pPr>
    </w:p>
    <w:p w14:paraId="2925681A"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Abaixo se encontram as orientações necessárias para que o técnico da </w:t>
      </w:r>
      <w:proofErr w:type="spellStart"/>
      <w:r w:rsidRPr="00954501">
        <w:rPr>
          <w:rStyle w:val="spellingerror"/>
          <w:rFonts w:ascii="Arial" w:hAnsi="Arial" w:cs="Arial"/>
        </w:rPr>
        <w:t>TechHumi</w:t>
      </w:r>
      <w:proofErr w:type="spellEnd"/>
      <w:r w:rsidRPr="00954501">
        <w:rPr>
          <w:rStyle w:val="normaltextrun"/>
          <w:rFonts w:ascii="Arial" w:hAnsi="Arial" w:cs="Arial"/>
        </w:rPr>
        <w:t> possa realizar corretamente a instalação da solução nos ambientes empresariais de nossos clientes.</w:t>
      </w:r>
      <w:r w:rsidRPr="00954501">
        <w:rPr>
          <w:rStyle w:val="eop"/>
          <w:rFonts w:ascii="Arial" w:hAnsi="Arial" w:cs="Arial"/>
        </w:rPr>
        <w:t> </w:t>
      </w:r>
    </w:p>
    <w:p w14:paraId="1B17641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6B66C9F9"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O técnico deverá primeiramente obter todas as informações pertinentes do setor de vendas e, principalmente quantas soluções foram adquiridas pelo cliente. Essa última impacta quantas soluções serão montadas pelo técnico. Com estes dados em mãos o próximo passo é pegar todas os itens necessários para montar a solução na empresa do comprador. Os itens necessários para montar 1 solução serão:</w:t>
      </w:r>
      <w:r w:rsidRPr="00954501">
        <w:rPr>
          <w:rStyle w:val="eop"/>
          <w:rFonts w:ascii="Arial" w:hAnsi="Arial" w:cs="Arial"/>
        </w:rPr>
        <w:t> </w:t>
      </w:r>
    </w:p>
    <w:p w14:paraId="615F4194"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1E63A8CE"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placa Arduino Uno;</w:t>
      </w:r>
      <w:r w:rsidRPr="00954501">
        <w:rPr>
          <w:rStyle w:val="eop"/>
          <w:rFonts w:ascii="Arial" w:hAnsi="Arial" w:cs="Arial"/>
        </w:rPr>
        <w:t> </w:t>
      </w:r>
    </w:p>
    <w:p w14:paraId="704F98BC"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w:t>
      </w:r>
      <w:proofErr w:type="spellStart"/>
      <w:r w:rsidRPr="00954501">
        <w:rPr>
          <w:rStyle w:val="spellingerror"/>
          <w:rFonts w:ascii="Arial" w:hAnsi="Arial" w:cs="Arial"/>
        </w:rPr>
        <w:t>Protoborad</w:t>
      </w:r>
      <w:proofErr w:type="spellEnd"/>
      <w:r w:rsidRPr="00954501">
        <w:rPr>
          <w:rStyle w:val="normaltextrun"/>
          <w:rFonts w:ascii="Arial" w:hAnsi="Arial" w:cs="Arial"/>
        </w:rPr>
        <w:t> de 400 pontos;</w:t>
      </w:r>
      <w:r w:rsidRPr="00954501">
        <w:rPr>
          <w:rStyle w:val="eop"/>
          <w:rFonts w:ascii="Arial" w:hAnsi="Arial" w:cs="Arial"/>
        </w:rPr>
        <w:t> </w:t>
      </w:r>
    </w:p>
    <w:p w14:paraId="38A36373"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3 Fios Macho-Macho;</w:t>
      </w:r>
      <w:r w:rsidRPr="00954501">
        <w:rPr>
          <w:rStyle w:val="eop"/>
          <w:rFonts w:ascii="Arial" w:hAnsi="Arial" w:cs="Arial"/>
        </w:rPr>
        <w:t> </w:t>
      </w:r>
    </w:p>
    <w:p w14:paraId="6F2B160E"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Sensor DTH11;</w:t>
      </w:r>
      <w:r w:rsidRPr="00954501">
        <w:rPr>
          <w:rStyle w:val="eop"/>
          <w:rFonts w:ascii="Arial" w:hAnsi="Arial" w:cs="Arial"/>
        </w:rPr>
        <w:t> </w:t>
      </w:r>
    </w:p>
    <w:p w14:paraId="62FA0AC6" w14:textId="77777777" w:rsidR="00954501" w:rsidRPr="00954501" w:rsidRDefault="00954501" w:rsidP="00954501">
      <w:pPr>
        <w:pStyle w:val="paragraph"/>
        <w:numPr>
          <w:ilvl w:val="0"/>
          <w:numId w:val="20"/>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1 Cabo USB;</w:t>
      </w:r>
      <w:r w:rsidRPr="00954501">
        <w:rPr>
          <w:rStyle w:val="eop"/>
          <w:rFonts w:ascii="Arial" w:hAnsi="Arial" w:cs="Arial"/>
        </w:rPr>
        <w:t> </w:t>
      </w:r>
    </w:p>
    <w:p w14:paraId="2D7C3927"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11A9643D"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Com estás peças em mão a solução poderá ser montada, recomendasse atenção e cuidado ao manuseio das peças para que se mantenha a integridade dos elementos. Os fios deverão ser usados para conectar o Arduino com o sensor DHT11 através da protoboard. Os fios deverão ser conectados do jeito que mostra a imagem abaixo.</w:t>
      </w:r>
      <w:r w:rsidRPr="00954501">
        <w:rPr>
          <w:rStyle w:val="eop"/>
          <w:rFonts w:ascii="Arial" w:hAnsi="Arial" w:cs="Arial"/>
        </w:rPr>
        <w:t> </w:t>
      </w:r>
    </w:p>
    <w:p w14:paraId="2A772E2F"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3933997E" w14:textId="410142C6" w:rsidR="00954501" w:rsidRPr="00954501" w:rsidRDefault="00954501" w:rsidP="00954501">
      <w:pPr>
        <w:pStyle w:val="paragraph"/>
        <w:spacing w:before="0" w:beforeAutospacing="0" w:after="0" w:afterAutospacing="0"/>
        <w:jc w:val="both"/>
        <w:textAlignment w:val="baseline"/>
        <w:rPr>
          <w:rFonts w:ascii="Arial" w:hAnsi="Arial" w:cs="Arial"/>
          <w:lang w:val="en-US"/>
        </w:rPr>
      </w:pPr>
      <w:r w:rsidRPr="00954501">
        <w:rPr>
          <w:rFonts w:ascii="Arial" w:hAnsi="Arial" w:cs="Arial"/>
          <w:noProof/>
          <w:lang w:eastAsia="en-US"/>
        </w:rPr>
        <w:lastRenderedPageBreak/>
        <w:drawing>
          <wp:inline distT="0" distB="0" distL="0" distR="0" wp14:anchorId="5BB17A84" wp14:editId="35BF5896">
            <wp:extent cx="4928405" cy="3017919"/>
            <wp:effectExtent l="0" t="0" r="5715" b="0"/>
            <wp:docPr id="23" name="Imagem 23" descr="C:\Users\natal\AppData\Local\Microsoft\Windows\INetCache\Content.MSO\291FE3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AppData\Local\Microsoft\Windows\INetCache\Content.MSO\291FE3B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5299" cy="3022141"/>
                    </a:xfrm>
                    <a:prstGeom prst="rect">
                      <a:avLst/>
                    </a:prstGeom>
                    <a:noFill/>
                    <a:ln>
                      <a:noFill/>
                    </a:ln>
                  </pic:spPr>
                </pic:pic>
              </a:graphicData>
            </a:graphic>
          </wp:inline>
        </w:drawing>
      </w:r>
      <w:r w:rsidRPr="00954501">
        <w:rPr>
          <w:rStyle w:val="eop"/>
          <w:rFonts w:ascii="Arial" w:hAnsi="Arial" w:cs="Arial"/>
          <w:lang w:val="en-US"/>
        </w:rPr>
        <w:t> </w:t>
      </w:r>
    </w:p>
    <w:p w14:paraId="0B943724"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i/>
          <w:iCs/>
        </w:rPr>
        <w:t>Exemplo de como deve ser feita a conexão do Arduino e do sensor.</w:t>
      </w:r>
      <w:r w:rsidRPr="00954501">
        <w:rPr>
          <w:rStyle w:val="eop"/>
          <w:rFonts w:ascii="Arial" w:hAnsi="Arial" w:cs="Arial"/>
        </w:rPr>
        <w:t> </w:t>
      </w:r>
    </w:p>
    <w:p w14:paraId="501414AD"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D6A1E52" w14:textId="7E405232" w:rsidR="00954501" w:rsidRDefault="00954501" w:rsidP="00954501">
      <w:pPr>
        <w:pStyle w:val="paragraph"/>
        <w:spacing w:before="0" w:beforeAutospacing="0" w:after="0" w:afterAutospacing="0"/>
        <w:jc w:val="both"/>
        <w:textAlignment w:val="baseline"/>
        <w:rPr>
          <w:rStyle w:val="eop"/>
          <w:rFonts w:ascii="Arial" w:hAnsi="Arial" w:cs="Arial"/>
        </w:rPr>
      </w:pPr>
      <w:r w:rsidRPr="00954501">
        <w:rPr>
          <w:rStyle w:val="normaltextrun"/>
          <w:rFonts w:ascii="Arial" w:hAnsi="Arial" w:cs="Arial"/>
        </w:rPr>
        <w:t>Conectado ao Arduino, seguindo a imagem acima:</w:t>
      </w:r>
      <w:r w:rsidRPr="00954501">
        <w:rPr>
          <w:rStyle w:val="eop"/>
          <w:rFonts w:ascii="Arial" w:hAnsi="Arial" w:cs="Arial"/>
        </w:rPr>
        <w:t> </w:t>
      </w:r>
    </w:p>
    <w:p w14:paraId="049E3D81" w14:textId="77777777" w:rsidR="00954501" w:rsidRPr="00954501" w:rsidRDefault="00954501" w:rsidP="00954501">
      <w:pPr>
        <w:pStyle w:val="paragraph"/>
        <w:spacing w:before="0" w:beforeAutospacing="0" w:after="0" w:afterAutospacing="0"/>
        <w:jc w:val="both"/>
        <w:textAlignment w:val="baseline"/>
        <w:rPr>
          <w:rFonts w:ascii="Arial" w:hAnsi="Arial" w:cs="Arial"/>
        </w:rPr>
      </w:pPr>
    </w:p>
    <w:p w14:paraId="5B19F1BA"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Estará o primeiro fio Macho-Macho que deve estar conectado à porta 5V (volts) do sensor;</w:t>
      </w:r>
      <w:r w:rsidRPr="00954501">
        <w:rPr>
          <w:rStyle w:val="eop"/>
          <w:rFonts w:ascii="Arial" w:hAnsi="Arial" w:cs="Arial"/>
        </w:rPr>
        <w:t> </w:t>
      </w:r>
    </w:p>
    <w:p w14:paraId="0D5B406B"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segundo fio Macho-Macho deverá ser conectado à porta –5 do lado oposto, também conhecida como porta digital;</w:t>
      </w:r>
      <w:r w:rsidRPr="00954501">
        <w:rPr>
          <w:rStyle w:val="eop"/>
          <w:rFonts w:ascii="Arial" w:hAnsi="Arial" w:cs="Arial"/>
        </w:rPr>
        <w:t> </w:t>
      </w:r>
    </w:p>
    <w:p w14:paraId="00C3062B" w14:textId="77777777" w:rsidR="00954501" w:rsidRPr="00954501" w:rsidRDefault="00954501" w:rsidP="00954501">
      <w:pPr>
        <w:pStyle w:val="paragraph"/>
        <w:numPr>
          <w:ilvl w:val="0"/>
          <w:numId w:val="21"/>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O terceiro e último fio Macho-Macho conectado a última porta GND;</w:t>
      </w:r>
      <w:r w:rsidRPr="00954501">
        <w:rPr>
          <w:rStyle w:val="eop"/>
          <w:rFonts w:ascii="Arial" w:hAnsi="Arial" w:cs="Arial"/>
        </w:rPr>
        <w:t> </w:t>
      </w:r>
    </w:p>
    <w:p w14:paraId="54D04310"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eop"/>
          <w:rFonts w:ascii="Arial" w:hAnsi="Arial" w:cs="Arial"/>
        </w:rPr>
        <w:t> </w:t>
      </w:r>
    </w:p>
    <w:p w14:paraId="54A9936E" w14:textId="6DAB27B5" w:rsidR="00954501" w:rsidRDefault="00954501" w:rsidP="00954501">
      <w:pPr>
        <w:pStyle w:val="paragraph"/>
        <w:spacing w:before="0" w:beforeAutospacing="0" w:after="0" w:afterAutospacing="0"/>
        <w:jc w:val="both"/>
        <w:textAlignment w:val="baseline"/>
        <w:rPr>
          <w:rStyle w:val="eop"/>
          <w:rFonts w:ascii="Arial" w:hAnsi="Arial" w:cs="Arial"/>
        </w:rPr>
      </w:pPr>
      <w:r w:rsidRPr="00954501">
        <w:rPr>
          <w:rStyle w:val="normaltextrun"/>
          <w:rFonts w:ascii="Arial" w:hAnsi="Arial" w:cs="Arial"/>
        </w:rPr>
        <w:t>Cada fio, deverá ter uma disposição no protoboard, lembrando que contamos da esquerda para direita, e pulamos à terceira coluna inteira. Como mostra a imagem abaixo:</w:t>
      </w:r>
      <w:r w:rsidRPr="00954501">
        <w:rPr>
          <w:rStyle w:val="eop"/>
          <w:rFonts w:ascii="Arial" w:hAnsi="Arial" w:cs="Arial"/>
        </w:rPr>
        <w:t> </w:t>
      </w:r>
    </w:p>
    <w:p w14:paraId="5A1F4EA0" w14:textId="77777777" w:rsidR="00192FB1" w:rsidRPr="00954501" w:rsidRDefault="00192FB1" w:rsidP="00954501">
      <w:pPr>
        <w:pStyle w:val="paragraph"/>
        <w:spacing w:before="0" w:beforeAutospacing="0" w:after="0" w:afterAutospacing="0"/>
        <w:jc w:val="both"/>
        <w:textAlignment w:val="baseline"/>
        <w:rPr>
          <w:rFonts w:ascii="Arial" w:hAnsi="Arial" w:cs="Arial"/>
        </w:rPr>
      </w:pPr>
    </w:p>
    <w:p w14:paraId="0889C75E" w14:textId="5CEED14A" w:rsidR="00954501" w:rsidRPr="00954501" w:rsidRDefault="00192FB1" w:rsidP="00954501">
      <w:pPr>
        <w:pStyle w:val="paragraph"/>
        <w:spacing w:before="0" w:beforeAutospacing="0" w:after="0" w:afterAutospacing="0"/>
        <w:jc w:val="both"/>
        <w:textAlignment w:val="baseline"/>
        <w:rPr>
          <w:rFonts w:ascii="Arial" w:hAnsi="Arial" w:cs="Arial"/>
          <w:lang w:val="en-US"/>
        </w:rPr>
      </w:pPr>
      <w:r w:rsidRPr="00954501">
        <w:rPr>
          <w:rFonts w:ascii="Arial" w:hAnsi="Arial" w:cs="Arial"/>
          <w:noProof/>
          <w:lang w:eastAsia="en-US"/>
        </w:rPr>
        <w:drawing>
          <wp:anchor distT="0" distB="0" distL="114300" distR="114300" simplePos="0" relativeHeight="251660800" behindDoc="0" locked="0" layoutInCell="1" allowOverlap="1" wp14:anchorId="42B605ED" wp14:editId="2C9BBCEA">
            <wp:simplePos x="0" y="0"/>
            <wp:positionH relativeFrom="column">
              <wp:posOffset>229870</wp:posOffset>
            </wp:positionH>
            <wp:positionV relativeFrom="paragraph">
              <wp:posOffset>18728</wp:posOffset>
            </wp:positionV>
            <wp:extent cx="1705610" cy="1898650"/>
            <wp:effectExtent l="0" t="0" r="8890" b="6350"/>
            <wp:wrapSquare wrapText="bothSides"/>
            <wp:docPr id="22" name="Imagem 22" descr="C:\Users\natal\AppData\Local\Microsoft\Windows\INetCache\Content.MSO\80230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AppData\Local\Microsoft\Windows\INetCache\Content.MSO\80230B3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561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501" w:rsidRPr="00954501">
        <w:rPr>
          <w:rStyle w:val="eop"/>
          <w:rFonts w:ascii="Arial" w:hAnsi="Arial" w:cs="Arial"/>
          <w:lang w:val="en-US"/>
        </w:rPr>
        <w:t> </w:t>
      </w:r>
    </w:p>
    <w:p w14:paraId="28B223E9" w14:textId="1450057A"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5518756A"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65D403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70ECA126"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2EF19F42"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2CF838C1"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7FE44457"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7F7847F1"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21D67E1A"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5960C56D" w14:textId="69E53B9B"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1A2C8BD8"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63E3B16F" w14:textId="7E184456"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04028CE2" w14:textId="77777777" w:rsidR="00192FB1" w:rsidRDefault="00192FB1" w:rsidP="00954501">
      <w:pPr>
        <w:pStyle w:val="paragraph"/>
        <w:spacing w:before="0" w:beforeAutospacing="0" w:after="0" w:afterAutospacing="0"/>
        <w:jc w:val="both"/>
        <w:textAlignment w:val="baseline"/>
        <w:rPr>
          <w:rStyle w:val="normaltextrun"/>
          <w:rFonts w:ascii="Arial" w:hAnsi="Arial" w:cs="Arial"/>
        </w:rPr>
      </w:pPr>
    </w:p>
    <w:p w14:paraId="62748C16" w14:textId="7082C59B"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lastRenderedPageBreak/>
        <w:t>Sendo assim, o primeiro fio será o que está conectado à porta 5V, partimos para o segundo fio, onde colocaremos uma linha abaixo do primeiro, o segundo fio é o da porta –5(ou digital), por fim, lembrando de pular a terceira coluna inteira, descendo uma linha abaixo do segundo fio, e colocamos o terceiro e último fio, que é o da porta GND. Após, essa conexão poderá ser conectado o Arduino ao dispositivo que funcionará como servidor local. A recomendação é que este dispositivo com a solução seja armazenado permanentemente, que ele não seja movido para outro local após a instalação, em local seguro e protegido e, que esteja no máximo 1 metro de distância do ar-condicionado e umidificador do ambiente em que está alocado.</w:t>
      </w:r>
      <w:r w:rsidRPr="00954501">
        <w:rPr>
          <w:rStyle w:val="eop"/>
          <w:rFonts w:ascii="Arial" w:hAnsi="Arial" w:cs="Arial"/>
        </w:rPr>
        <w:t> </w:t>
      </w:r>
    </w:p>
    <w:p w14:paraId="2C2F2499"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279BDE0C"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normaltextrun"/>
          <w:rFonts w:ascii="Arial" w:hAnsi="Arial" w:cs="Arial"/>
        </w:rPr>
        <w:t>Após seguir estas etapas poderá então iniciar a criação do servidor local que realizará a conexão da solução com a aplicação web. Para isso no dispositivo deverá ter instalado o Node.js que com ele deverão ser seguidas as seguintes etapas. Todos os códigos e algoritmos mencionados abaixo serão enviados ao técnico antes que ele for encaminhado para instalação.</w:t>
      </w:r>
      <w:r w:rsidRPr="00954501">
        <w:rPr>
          <w:rStyle w:val="eop"/>
          <w:rFonts w:ascii="Arial" w:hAnsi="Arial" w:cs="Arial"/>
        </w:rPr>
        <w:t> </w:t>
      </w:r>
    </w:p>
    <w:p w14:paraId="21A22B62" w14:textId="77777777" w:rsidR="00954501" w:rsidRPr="00954501" w:rsidRDefault="00954501" w:rsidP="00954501">
      <w:pPr>
        <w:pStyle w:val="paragraph"/>
        <w:spacing w:before="0" w:beforeAutospacing="0" w:after="0" w:afterAutospacing="0"/>
        <w:jc w:val="both"/>
        <w:textAlignment w:val="baseline"/>
        <w:rPr>
          <w:rFonts w:ascii="Arial" w:hAnsi="Arial" w:cs="Arial"/>
        </w:rPr>
      </w:pPr>
      <w:r w:rsidRPr="00954501">
        <w:rPr>
          <w:rStyle w:val="eop"/>
          <w:rFonts w:ascii="Arial" w:hAnsi="Arial" w:cs="Arial"/>
        </w:rPr>
        <w:t> </w:t>
      </w:r>
    </w:p>
    <w:p w14:paraId="65670AD8" w14:textId="77777777" w:rsidR="00954501" w:rsidRPr="00954501" w:rsidRDefault="00954501" w:rsidP="00192FB1">
      <w:pPr>
        <w:pStyle w:val="paragraph"/>
        <w:numPr>
          <w:ilvl w:val="0"/>
          <w:numId w:val="22"/>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Primeiro deverá ser conectado o Arduino, com o sensor já acoplado, ao dispositivo. Caso os LED da placa não liguem desconecte imediatamente e verifique a conexão entre Arduino e sensor, caso os LED se liguem continue as etapas;</w:t>
      </w:r>
      <w:r w:rsidRPr="00954501">
        <w:rPr>
          <w:rStyle w:val="eop"/>
          <w:rFonts w:ascii="Arial" w:hAnsi="Arial" w:cs="Arial"/>
        </w:rPr>
        <w:t> </w:t>
      </w:r>
    </w:p>
    <w:p w14:paraId="3D17DBCF" w14:textId="77777777" w:rsidR="00954501" w:rsidRPr="00954501" w:rsidRDefault="00954501" w:rsidP="00192FB1">
      <w:pPr>
        <w:pStyle w:val="paragraph"/>
        <w:numPr>
          <w:ilvl w:val="0"/>
          <w:numId w:val="23"/>
        </w:numPr>
        <w:spacing w:before="0" w:beforeAutospacing="0" w:after="0" w:afterAutospacing="0" w:line="360" w:lineRule="auto"/>
        <w:ind w:left="360" w:firstLine="0"/>
        <w:jc w:val="both"/>
        <w:textAlignment w:val="baseline"/>
        <w:rPr>
          <w:rFonts w:ascii="Arial" w:hAnsi="Arial" w:cs="Arial"/>
        </w:rPr>
      </w:pPr>
      <w:r w:rsidRPr="00954501">
        <w:rPr>
          <w:rStyle w:val="normaltextrun"/>
          <w:rFonts w:ascii="Arial" w:hAnsi="Arial" w:cs="Arial"/>
        </w:rPr>
        <w:t>Deverá ser utilizado o algoritmo no arquivo ‘</w:t>
      </w:r>
      <w:proofErr w:type="spellStart"/>
      <w:r w:rsidRPr="00954501">
        <w:rPr>
          <w:rStyle w:val="spellingerror"/>
          <w:rFonts w:ascii="Arial" w:hAnsi="Arial" w:cs="Arial"/>
        </w:rPr>
        <w:t>conexao-arduino</w:t>
      </w:r>
      <w:proofErr w:type="spellEnd"/>
      <w:r w:rsidRPr="00954501">
        <w:rPr>
          <w:rStyle w:val="normaltextrun"/>
          <w:rFonts w:ascii="Arial" w:hAnsi="Arial" w:cs="Arial"/>
        </w:rPr>
        <w:t>' que realizará a aquisição de dados, este deverá ser executado via o uso da IDE específica;</w:t>
      </w:r>
      <w:r w:rsidRPr="00954501">
        <w:rPr>
          <w:rStyle w:val="eop"/>
          <w:rFonts w:ascii="Arial" w:hAnsi="Arial" w:cs="Arial"/>
        </w:rPr>
        <w:t> </w:t>
      </w:r>
    </w:p>
    <w:p w14:paraId="575857C9" w14:textId="7D59ACC4" w:rsidR="00954501" w:rsidRDefault="00954501" w:rsidP="00192FB1">
      <w:pPr>
        <w:pStyle w:val="paragraph"/>
        <w:numPr>
          <w:ilvl w:val="0"/>
          <w:numId w:val="23"/>
        </w:numPr>
        <w:spacing w:before="0" w:beforeAutospacing="0" w:after="0" w:afterAutospacing="0" w:line="360" w:lineRule="auto"/>
        <w:ind w:left="360" w:firstLine="0"/>
        <w:jc w:val="both"/>
        <w:textAlignment w:val="baseline"/>
        <w:rPr>
          <w:rStyle w:val="eop"/>
          <w:rFonts w:ascii="Arial" w:hAnsi="Arial" w:cs="Arial"/>
        </w:rPr>
      </w:pPr>
      <w:r w:rsidRPr="00954501">
        <w:rPr>
          <w:rStyle w:val="normaltextrun"/>
          <w:rFonts w:ascii="Arial" w:hAnsi="Arial" w:cs="Arial"/>
        </w:rPr>
        <w:t>Em seguida deverá ser criado o servidor local via o algoritmo no arquivo ‘servidor-local’. Este algoritmo possui o arquivo </w:t>
      </w:r>
      <w:proofErr w:type="spellStart"/>
      <w:proofErr w:type="gramStart"/>
      <w:r w:rsidRPr="00954501">
        <w:rPr>
          <w:rStyle w:val="spellingerror"/>
          <w:rFonts w:ascii="Arial" w:hAnsi="Arial" w:cs="Arial"/>
        </w:rPr>
        <w:t>package.json</w:t>
      </w:r>
      <w:proofErr w:type="spellEnd"/>
      <w:proofErr w:type="gramEnd"/>
      <w:r w:rsidRPr="00954501">
        <w:rPr>
          <w:rStyle w:val="normaltextrun"/>
          <w:rFonts w:ascii="Arial" w:hAnsi="Arial" w:cs="Arial"/>
        </w:rPr>
        <w:t> que informa as dependências necessárias para a criação do servidor, entre elas o </w:t>
      </w:r>
      <w:proofErr w:type="spellStart"/>
      <w:r w:rsidRPr="00954501">
        <w:rPr>
          <w:rStyle w:val="spellingerror"/>
          <w:rFonts w:ascii="Arial" w:hAnsi="Arial" w:cs="Arial"/>
        </w:rPr>
        <w:t>express</w:t>
      </w:r>
      <w:proofErr w:type="spellEnd"/>
      <w:r w:rsidRPr="00954501">
        <w:rPr>
          <w:rStyle w:val="normaltextrun"/>
          <w:rFonts w:ascii="Arial" w:hAnsi="Arial" w:cs="Arial"/>
        </w:rPr>
        <w:t>, </w:t>
      </w:r>
      <w:proofErr w:type="spellStart"/>
      <w:r w:rsidRPr="00954501">
        <w:rPr>
          <w:rStyle w:val="spellingerror"/>
          <w:rFonts w:ascii="Arial" w:hAnsi="Arial" w:cs="Arial"/>
        </w:rPr>
        <w:t>nodemon</w:t>
      </w:r>
      <w:proofErr w:type="spellEnd"/>
      <w:r w:rsidRPr="00954501">
        <w:rPr>
          <w:rStyle w:val="normaltextrun"/>
          <w:rFonts w:ascii="Arial" w:hAnsi="Arial" w:cs="Arial"/>
        </w:rPr>
        <w:t> e </w:t>
      </w:r>
      <w:proofErr w:type="spellStart"/>
      <w:r w:rsidRPr="00954501">
        <w:rPr>
          <w:rStyle w:val="spellingerror"/>
          <w:rFonts w:ascii="Arial" w:hAnsi="Arial" w:cs="Arial"/>
        </w:rPr>
        <w:t>mssql</w:t>
      </w:r>
      <w:proofErr w:type="spellEnd"/>
      <w:r w:rsidRPr="00954501">
        <w:rPr>
          <w:rStyle w:val="normaltextrun"/>
          <w:rFonts w:ascii="Arial" w:hAnsi="Arial" w:cs="Arial"/>
        </w:rPr>
        <w:t>. O servidor local estará funcionando se o prompt de comando (ou o </w:t>
      </w:r>
      <w:proofErr w:type="spellStart"/>
      <w:r w:rsidRPr="00954501">
        <w:rPr>
          <w:rStyle w:val="spellingerror"/>
          <w:rFonts w:ascii="Arial" w:hAnsi="Arial" w:cs="Arial"/>
        </w:rPr>
        <w:t>git</w:t>
      </w:r>
      <w:proofErr w:type="spellEnd"/>
      <w:r w:rsidRPr="00954501">
        <w:rPr>
          <w:rStyle w:val="normaltextrun"/>
          <w:rFonts w:ascii="Arial" w:hAnsi="Arial" w:cs="Arial"/>
        </w:rPr>
        <w:t> </w:t>
      </w:r>
      <w:proofErr w:type="spellStart"/>
      <w:r w:rsidRPr="00954501">
        <w:rPr>
          <w:rStyle w:val="spellingerror"/>
          <w:rFonts w:ascii="Arial" w:hAnsi="Arial" w:cs="Arial"/>
        </w:rPr>
        <w:t>bash</w:t>
      </w:r>
      <w:proofErr w:type="spellEnd"/>
      <w:r w:rsidRPr="00954501">
        <w:rPr>
          <w:rStyle w:val="normaltextrun"/>
          <w:rFonts w:ascii="Arial" w:hAnsi="Arial" w:cs="Arial"/>
        </w:rPr>
        <w:t> ou qualquer outro terminal) esteja com a aparência igual </w:t>
      </w:r>
      <w:proofErr w:type="spellStart"/>
      <w:r w:rsidRPr="00954501">
        <w:rPr>
          <w:rStyle w:val="contextualspellingandgrammarerror"/>
          <w:rFonts w:ascii="Arial" w:hAnsi="Arial" w:cs="Arial"/>
        </w:rPr>
        <w:t>a</w:t>
      </w:r>
      <w:proofErr w:type="spellEnd"/>
      <w:r w:rsidRPr="00954501">
        <w:rPr>
          <w:rStyle w:val="normaltextrun"/>
          <w:rFonts w:ascii="Arial" w:hAnsi="Arial" w:cs="Arial"/>
        </w:rPr>
        <w:t> da imagem abaixo.</w:t>
      </w:r>
      <w:r w:rsidRPr="00954501">
        <w:rPr>
          <w:rStyle w:val="eop"/>
          <w:rFonts w:ascii="Arial" w:hAnsi="Arial" w:cs="Arial"/>
        </w:rPr>
        <w:t> </w:t>
      </w:r>
    </w:p>
    <w:p w14:paraId="1641CC27" w14:textId="0DC62F43" w:rsidR="00192FB1" w:rsidRDefault="00192FB1" w:rsidP="00192FB1">
      <w:pPr>
        <w:pStyle w:val="paragraph"/>
        <w:spacing w:before="0" w:beforeAutospacing="0" w:after="0" w:afterAutospacing="0" w:line="360" w:lineRule="auto"/>
        <w:ind w:left="360"/>
        <w:jc w:val="both"/>
        <w:textAlignment w:val="baseline"/>
        <w:rPr>
          <w:rStyle w:val="eop"/>
          <w:rFonts w:ascii="Arial" w:hAnsi="Arial" w:cs="Arial"/>
        </w:rPr>
      </w:pPr>
    </w:p>
    <w:p w14:paraId="583921F6" w14:textId="27529D02" w:rsidR="00954501" w:rsidRPr="00954501" w:rsidRDefault="00954501" w:rsidP="00954501">
      <w:pPr>
        <w:pStyle w:val="paragraph"/>
        <w:spacing w:before="0" w:beforeAutospacing="0" w:after="0" w:afterAutospacing="0"/>
        <w:ind w:left="360"/>
        <w:jc w:val="both"/>
        <w:textAlignment w:val="baseline"/>
        <w:rPr>
          <w:rFonts w:ascii="Arial" w:hAnsi="Arial" w:cs="Arial"/>
        </w:rPr>
      </w:pPr>
    </w:p>
    <w:p w14:paraId="732C8DB6" w14:textId="312AE70D" w:rsidR="00954501" w:rsidRPr="003B0417" w:rsidRDefault="00954501" w:rsidP="00954501">
      <w:pPr>
        <w:pStyle w:val="paragraph"/>
        <w:spacing w:before="0" w:beforeAutospacing="0" w:after="0" w:afterAutospacing="0"/>
        <w:ind w:left="360"/>
        <w:jc w:val="both"/>
        <w:textAlignment w:val="baseline"/>
      </w:pPr>
      <w:r w:rsidRPr="00954501">
        <w:rPr>
          <w:rStyle w:val="eop"/>
          <w:rFonts w:ascii="Arial" w:hAnsi="Arial" w:cs="Arial"/>
        </w:rPr>
        <w:t> </w:t>
      </w:r>
    </w:p>
    <w:p w14:paraId="0F457B34" w14:textId="5443B0A2"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eop"/>
          <w:rFonts w:ascii="Arial" w:hAnsi="Arial" w:cs="Arial"/>
        </w:rPr>
        <w:t> </w:t>
      </w:r>
      <w:r w:rsidR="00192FB1" w:rsidRPr="00954501">
        <w:rPr>
          <w:rFonts w:ascii="Arial" w:hAnsi="Arial" w:cs="Arial"/>
          <w:noProof/>
          <w:lang w:eastAsia="en-US"/>
        </w:rPr>
        <w:drawing>
          <wp:inline distT="0" distB="0" distL="0" distR="0" wp14:anchorId="43DC1436" wp14:editId="1160D566">
            <wp:extent cx="3268076" cy="2027461"/>
            <wp:effectExtent l="0" t="0" r="8890" b="0"/>
            <wp:docPr id="17" name="Imagem 17" descr="C:\Users\natal\AppData\Local\Microsoft\Windows\INetCache\Content.MSO\C2BC4A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AppData\Local\Microsoft\Windows\INetCache\Content.MSO\C2BC4AA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8076" cy="2027461"/>
                    </a:xfrm>
                    <a:prstGeom prst="rect">
                      <a:avLst/>
                    </a:prstGeom>
                    <a:noFill/>
                    <a:ln>
                      <a:noFill/>
                    </a:ln>
                  </pic:spPr>
                </pic:pic>
              </a:graphicData>
            </a:graphic>
          </wp:inline>
        </w:drawing>
      </w:r>
    </w:p>
    <w:p w14:paraId="674D191F" w14:textId="74E6ED99" w:rsidR="00192FB1" w:rsidRDefault="00192FB1" w:rsidP="00192FB1">
      <w:pPr>
        <w:pStyle w:val="paragraph"/>
        <w:spacing w:before="0" w:beforeAutospacing="0" w:after="0" w:afterAutospacing="0"/>
        <w:jc w:val="both"/>
        <w:textAlignment w:val="baseline"/>
        <w:rPr>
          <w:rStyle w:val="normaltextrun"/>
          <w:rFonts w:ascii="Arial" w:hAnsi="Arial" w:cs="Arial"/>
        </w:rPr>
      </w:pPr>
    </w:p>
    <w:p w14:paraId="77942592" w14:textId="2A6B234E" w:rsidR="00954501" w:rsidRPr="00954501" w:rsidRDefault="00954501" w:rsidP="00954501">
      <w:pPr>
        <w:pStyle w:val="paragraph"/>
        <w:numPr>
          <w:ilvl w:val="0"/>
          <w:numId w:val="24"/>
        </w:numPr>
        <w:spacing w:before="0" w:beforeAutospacing="0" w:after="0" w:afterAutospacing="0"/>
        <w:ind w:left="360" w:firstLine="0"/>
        <w:jc w:val="both"/>
        <w:textAlignment w:val="baseline"/>
        <w:rPr>
          <w:rFonts w:ascii="Arial" w:hAnsi="Arial" w:cs="Arial"/>
        </w:rPr>
      </w:pPr>
      <w:r w:rsidRPr="00954501">
        <w:rPr>
          <w:rStyle w:val="normaltextrun"/>
          <w:rFonts w:ascii="Arial" w:hAnsi="Arial" w:cs="Arial"/>
        </w:rPr>
        <w:t>Com o servidor instalado deverá ser verificado a conexão com o servidor cloud da plataforma Azure. Será necessário entrar nesta plataforma e alterar as configurações do firewall para que a conexão seja bem-sucedida. Ainda na plataforma deverá ser verificada se a aquisição de dados está sendo recebida e se seus dados estão sendo gerados de forma correta.</w:t>
      </w:r>
      <w:r w:rsidRPr="00954501">
        <w:rPr>
          <w:rStyle w:val="eop"/>
          <w:rFonts w:ascii="Arial" w:hAnsi="Arial" w:cs="Arial"/>
        </w:rPr>
        <w:t> </w:t>
      </w:r>
    </w:p>
    <w:p w14:paraId="09724E46"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eop"/>
          <w:rFonts w:ascii="Arial" w:hAnsi="Arial" w:cs="Arial"/>
        </w:rPr>
        <w:t> </w:t>
      </w:r>
    </w:p>
    <w:p w14:paraId="01318D34" w14:textId="77777777" w:rsidR="00954501" w:rsidRPr="00954501" w:rsidRDefault="00954501" w:rsidP="00954501">
      <w:pPr>
        <w:pStyle w:val="paragraph"/>
        <w:spacing w:before="0" w:beforeAutospacing="0" w:after="0" w:afterAutospacing="0"/>
        <w:ind w:left="360"/>
        <w:jc w:val="both"/>
        <w:textAlignment w:val="baseline"/>
        <w:rPr>
          <w:rFonts w:ascii="Arial" w:hAnsi="Arial" w:cs="Arial"/>
        </w:rPr>
      </w:pPr>
      <w:r w:rsidRPr="00954501">
        <w:rPr>
          <w:rStyle w:val="normaltextrun"/>
          <w:rFonts w:ascii="Arial" w:hAnsi="Arial" w:cs="Arial"/>
        </w:rPr>
        <w:t>Após estes passos estará concluída a instalação, se recomenda que seja explicado para o cliente para não alterar as configurações no dispositivo que terá o servidor ou no Arduino.  </w:t>
      </w:r>
      <w:r w:rsidRPr="00954501">
        <w:rPr>
          <w:rStyle w:val="eop"/>
          <w:rFonts w:ascii="Arial" w:hAnsi="Arial" w:cs="Arial"/>
        </w:rPr>
        <w:t> </w:t>
      </w:r>
    </w:p>
    <w:p w14:paraId="6502B916" w14:textId="77777777" w:rsidR="00954501" w:rsidRDefault="00954501" w:rsidP="00954501">
      <w:pPr>
        <w:pStyle w:val="paragraph"/>
        <w:spacing w:before="0" w:beforeAutospacing="0" w:after="0" w:afterAutospacing="0"/>
        <w:ind w:left="360"/>
        <w:jc w:val="both"/>
        <w:textAlignment w:val="baseline"/>
        <w:rPr>
          <w:rFonts w:ascii="Segoe UI" w:hAnsi="Segoe UI" w:cs="Segoe UI"/>
          <w:sz w:val="18"/>
          <w:szCs w:val="18"/>
        </w:rPr>
      </w:pPr>
      <w:r>
        <w:rPr>
          <w:rStyle w:val="eop"/>
          <w:rFonts w:cs="Arial"/>
        </w:rPr>
        <w:t> </w:t>
      </w:r>
    </w:p>
    <w:p w14:paraId="5934D4C3" w14:textId="01D1763C" w:rsidR="4457601F" w:rsidRDefault="5483855B" w:rsidP="4457601F">
      <w:pPr>
        <w:ind w:left="360"/>
      </w:pPr>
      <w:r>
        <w:t xml:space="preserve">  </w:t>
      </w:r>
    </w:p>
    <w:p w14:paraId="1D3AE9DE" w14:textId="7B0BD7F4" w:rsidR="4457601F" w:rsidRDefault="4457601F" w:rsidP="4457601F">
      <w:pPr>
        <w:ind w:left="360"/>
      </w:pPr>
    </w:p>
    <w:p w14:paraId="79C789ED" w14:textId="77777777" w:rsidR="008F3EFD" w:rsidRPr="00192CAB" w:rsidRDefault="2DB20E45" w:rsidP="008F3EFD">
      <w:pPr>
        <w:pStyle w:val="Ttulo2"/>
        <w:rPr>
          <w:b/>
        </w:rPr>
      </w:pPr>
      <w:bookmarkStart w:id="20" w:name="_Toc512519607"/>
      <w:r w:rsidRPr="2DB20E45">
        <w:rPr>
          <w:b/>
        </w:rPr>
        <w:t xml:space="preserve">Processo de Atendimento e Suporte </w:t>
      </w:r>
      <w:bookmarkEnd w:id="20"/>
    </w:p>
    <w:p w14:paraId="6EEAFA39" w14:textId="5B120C8B" w:rsidR="2DB20E45" w:rsidRDefault="2DB20E45" w:rsidP="2DB20E45">
      <w:pPr>
        <w:ind w:firstLine="1134"/>
        <w:rPr>
          <w:rFonts w:eastAsia="Arial" w:cs="Arial"/>
          <w:noProof/>
        </w:rPr>
      </w:pPr>
      <w:r w:rsidRPr="2DB20E45">
        <w:rPr>
          <w:rFonts w:eastAsia="Arial" w:cs="Arial"/>
          <w:noProof/>
        </w:rPr>
        <w:t>Escolhido o modo de contato pelo cliente, seja via chat ou telefone, estaremos disponíveis para resposta imediata e processo de resolução pronta para serem entregues através de nossa Base de Erros Conhecidos. Entretanto, em determinados casos onde a falha não é conhecida, e o processo não necessite ser realizado através de GMUD, assinaremos uma SLA, nos responsabilizando por uma solução de contorno enquanto o problema é resolvido.</w:t>
      </w:r>
    </w:p>
    <w:p w14:paraId="5E780FE1" w14:textId="77777777" w:rsidR="00955817" w:rsidRDefault="00955817" w:rsidP="2DB20E45">
      <w:pPr>
        <w:ind w:firstLine="1134"/>
      </w:pPr>
    </w:p>
    <w:p w14:paraId="663AC44E" w14:textId="77777777" w:rsidR="00955817" w:rsidRDefault="2DB20E45" w:rsidP="2DB20E45">
      <w:pPr>
        <w:rPr>
          <w:rFonts w:eastAsia="Arial" w:cs="Arial"/>
          <w:noProof/>
        </w:rPr>
      </w:pPr>
      <w:r w:rsidRPr="2DB20E45">
        <w:rPr>
          <w:rFonts w:eastAsia="Arial" w:cs="Arial"/>
          <w:noProof/>
        </w:rPr>
        <w:t xml:space="preserve">Durante o processo de atendimento, ele sempre se iniciará pelo primeiro nível técnico de atendimento (N1), onde perguntas chaves serão realizadas e o primeiro processo de solução será efetuado. Caso o processo não seja viável ao primeiro nível de atendimento (N1), esse processo será encaminhado ao segundo nível técnico (N2), no qual as soluções são mais técnicas e de grande parte em ações remotas. Durante essa diligência, comunicaremos o cliente sobre a SLA de serviço, em que avisaremos o tempo máximo de resolução do problema. </w:t>
      </w:r>
    </w:p>
    <w:p w14:paraId="7CBB9A36" w14:textId="77777777" w:rsidR="00955817" w:rsidRDefault="00955817" w:rsidP="2DB20E45">
      <w:pPr>
        <w:rPr>
          <w:rFonts w:eastAsia="Arial" w:cs="Arial"/>
          <w:noProof/>
        </w:rPr>
      </w:pPr>
    </w:p>
    <w:p w14:paraId="3C9F7DF7" w14:textId="68DD3A78" w:rsidR="2DB20E45" w:rsidRDefault="2DB20E45" w:rsidP="2DB20E45">
      <w:pPr>
        <w:rPr>
          <w:rFonts w:eastAsia="Arial" w:cs="Arial"/>
          <w:noProof/>
        </w:rPr>
      </w:pPr>
      <w:r w:rsidRPr="2DB20E45">
        <w:rPr>
          <w:rFonts w:eastAsia="Arial" w:cs="Arial"/>
          <w:noProof/>
        </w:rPr>
        <w:t xml:space="preserve">Não obstante, é possível que o chamado não seja solucionado pelo segundo nível técnico de atendimento (N2), por optarmos por uma solução mais técnica e definitiva. Com isso, redirecionaremos o chamado para o terceiro nível técnico de atendimento (N3), que para satisfação idônea do nosso cliente abriremos um processo de GMUD, no qual, realizaremos uma resolução do problema o mais rápido possível, concluindo </w:t>
      </w:r>
      <w:r w:rsidRPr="2DB20E45">
        <w:rPr>
          <w:rFonts w:eastAsia="Arial" w:cs="Arial"/>
          <w:noProof/>
        </w:rPr>
        <w:lastRenderedPageBreak/>
        <w:t xml:space="preserve">que de forma eficaz, nosso cliente volte a desfrutar ao máximo de nossos produtos. Segue abaixo diagrama de atendimento. </w:t>
      </w:r>
    </w:p>
    <w:p w14:paraId="764568DF" w14:textId="1463F8B6" w:rsidR="00192FB1" w:rsidRDefault="00192FB1" w:rsidP="2DB20E45">
      <w:pPr>
        <w:rPr>
          <w:rFonts w:eastAsia="Arial" w:cs="Arial"/>
          <w:noProof/>
        </w:rPr>
      </w:pPr>
      <w:r>
        <w:rPr>
          <w:noProof/>
          <w:lang w:eastAsia="pt-BR"/>
        </w:rPr>
        <w:drawing>
          <wp:anchor distT="0" distB="0" distL="114300" distR="114300" simplePos="0" relativeHeight="251661824" behindDoc="0" locked="0" layoutInCell="1" allowOverlap="1" wp14:anchorId="207BD7FA" wp14:editId="4501D65D">
            <wp:simplePos x="0" y="0"/>
            <wp:positionH relativeFrom="column">
              <wp:posOffset>489415</wp:posOffset>
            </wp:positionH>
            <wp:positionV relativeFrom="paragraph">
              <wp:posOffset>18273</wp:posOffset>
            </wp:positionV>
            <wp:extent cx="4572000" cy="2505075"/>
            <wp:effectExtent l="0" t="0" r="0" b="9525"/>
            <wp:wrapSquare wrapText="bothSides"/>
            <wp:docPr id="1813966150" name="Imagem 18139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p>
    <w:p w14:paraId="38ABE58C" w14:textId="4364AF73" w:rsidR="00192FB1" w:rsidRDefault="00192FB1" w:rsidP="00192FB1">
      <w:r w:rsidRPr="2DB20E45">
        <w:rPr>
          <w:b/>
          <w:bCs/>
        </w:rPr>
        <w:t>N1</w:t>
      </w:r>
    </w:p>
    <w:p w14:paraId="405348B3" w14:textId="69E86B29" w:rsidR="2DB20E45" w:rsidRDefault="2DB20E45" w:rsidP="2DB20E45"/>
    <w:p w14:paraId="12A086EB" w14:textId="33649EC4" w:rsidR="00192FB1" w:rsidRDefault="00192FB1" w:rsidP="2DB20E45"/>
    <w:p w14:paraId="64482502" w14:textId="73793437" w:rsidR="2DB20E45" w:rsidRDefault="2DB20E45" w:rsidP="2DB20E45"/>
    <w:p w14:paraId="6D5025A3" w14:textId="0EBDD837" w:rsidR="00192FB1" w:rsidRDefault="00192FB1" w:rsidP="2DB20E45"/>
    <w:p w14:paraId="241C74C6" w14:textId="72B88BA5" w:rsidR="00192FB1" w:rsidRDefault="00192FB1" w:rsidP="2DB20E45"/>
    <w:p w14:paraId="2CD2303B" w14:textId="16910182" w:rsidR="00192FB1" w:rsidRDefault="00192FB1" w:rsidP="2DB20E45"/>
    <w:p w14:paraId="53F382EF" w14:textId="3FF2F932" w:rsidR="00192FB1" w:rsidRDefault="00192FB1" w:rsidP="2DB20E45"/>
    <w:p w14:paraId="674EBBFE" w14:textId="323C3CAE" w:rsidR="00192FB1" w:rsidRDefault="00192FB1" w:rsidP="2DB20E45"/>
    <w:p w14:paraId="505C5A7A" w14:textId="0BD50783" w:rsidR="00192FB1" w:rsidRDefault="00192FB1" w:rsidP="2DB20E45">
      <w:r>
        <w:rPr>
          <w:noProof/>
          <w:lang w:eastAsia="pt-BR"/>
        </w:rPr>
        <w:drawing>
          <wp:anchor distT="0" distB="0" distL="114300" distR="114300" simplePos="0" relativeHeight="251662848" behindDoc="0" locked="0" layoutInCell="1" allowOverlap="1" wp14:anchorId="2563D4F3" wp14:editId="1E36423B">
            <wp:simplePos x="0" y="0"/>
            <wp:positionH relativeFrom="margin">
              <wp:posOffset>594360</wp:posOffset>
            </wp:positionH>
            <wp:positionV relativeFrom="paragraph">
              <wp:posOffset>200300</wp:posOffset>
            </wp:positionV>
            <wp:extent cx="4572000" cy="2581275"/>
            <wp:effectExtent l="0" t="0" r="0" b="9525"/>
            <wp:wrapSquare wrapText="bothSides"/>
            <wp:docPr id="308878270" name="Imagem 3088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anchor>
        </w:drawing>
      </w:r>
    </w:p>
    <w:p w14:paraId="04261AC2" w14:textId="44DD272C" w:rsidR="00192FB1" w:rsidRDefault="00192FB1" w:rsidP="2DB20E45"/>
    <w:p w14:paraId="6932C9CB" w14:textId="297981A2" w:rsidR="2DB20E45" w:rsidRDefault="2DB20E45" w:rsidP="2DB20E45"/>
    <w:p w14:paraId="26889F7D" w14:textId="77777777" w:rsidR="00192FB1" w:rsidRDefault="00192FB1" w:rsidP="00192FB1">
      <w:r w:rsidRPr="2DB20E45">
        <w:rPr>
          <w:b/>
          <w:bCs/>
        </w:rPr>
        <w:t>N</w:t>
      </w:r>
      <w:r>
        <w:rPr>
          <w:b/>
          <w:bCs/>
        </w:rPr>
        <w:t>2</w:t>
      </w:r>
    </w:p>
    <w:p w14:paraId="795A6B04" w14:textId="77777777" w:rsidR="00370E34" w:rsidRDefault="00370E34" w:rsidP="00B13803">
      <w:pPr>
        <w:rPr>
          <w:noProof/>
        </w:rPr>
      </w:pPr>
    </w:p>
    <w:p w14:paraId="4E6B3D93" w14:textId="77777777" w:rsidR="00192FB1" w:rsidRPr="00192FB1" w:rsidRDefault="00192FB1" w:rsidP="00192FB1"/>
    <w:p w14:paraId="67AB43F1" w14:textId="77777777" w:rsidR="00192FB1" w:rsidRPr="00192FB1" w:rsidRDefault="00192FB1" w:rsidP="00192FB1"/>
    <w:p w14:paraId="14898EFB" w14:textId="77777777" w:rsidR="00192FB1" w:rsidRPr="00192FB1" w:rsidRDefault="00192FB1" w:rsidP="00192FB1"/>
    <w:p w14:paraId="12C502D9" w14:textId="77777777" w:rsidR="00192FB1" w:rsidRDefault="00192FB1" w:rsidP="00192FB1">
      <w:pPr>
        <w:rPr>
          <w:noProof/>
        </w:rPr>
      </w:pPr>
    </w:p>
    <w:p w14:paraId="5E888C29" w14:textId="77777777" w:rsidR="00192FB1" w:rsidRDefault="00192FB1" w:rsidP="00192FB1">
      <w:pPr>
        <w:rPr>
          <w:noProof/>
        </w:rPr>
      </w:pPr>
    </w:p>
    <w:p w14:paraId="441DB8E0" w14:textId="77777777" w:rsidR="00192FB1" w:rsidRDefault="00192FB1" w:rsidP="00192FB1">
      <w:pPr>
        <w:rPr>
          <w:noProof/>
        </w:rPr>
      </w:pPr>
    </w:p>
    <w:p w14:paraId="2730E412" w14:textId="29F9477B" w:rsidR="00192FB1" w:rsidRDefault="00192FB1" w:rsidP="00192FB1"/>
    <w:p w14:paraId="37600500" w14:textId="54A28FE5" w:rsidR="00192FB1" w:rsidRPr="00192FB1" w:rsidRDefault="00192FB1" w:rsidP="00192FB1">
      <w:r>
        <w:rPr>
          <w:noProof/>
          <w:lang w:eastAsia="pt-BR"/>
        </w:rPr>
        <w:drawing>
          <wp:anchor distT="0" distB="0" distL="114300" distR="114300" simplePos="0" relativeHeight="251663872" behindDoc="0" locked="0" layoutInCell="1" allowOverlap="1" wp14:anchorId="7570B1C2" wp14:editId="0FF1E0C6">
            <wp:simplePos x="0" y="0"/>
            <wp:positionH relativeFrom="page">
              <wp:posOffset>1528502</wp:posOffset>
            </wp:positionH>
            <wp:positionV relativeFrom="paragraph">
              <wp:posOffset>-105221</wp:posOffset>
            </wp:positionV>
            <wp:extent cx="5544185" cy="2171700"/>
            <wp:effectExtent l="0" t="0" r="0" b="0"/>
            <wp:wrapSquare wrapText="bothSides"/>
            <wp:docPr id="1138627326" name="Imagem 1138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4185" cy="2171700"/>
                    </a:xfrm>
                    <a:prstGeom prst="rect">
                      <a:avLst/>
                    </a:prstGeom>
                  </pic:spPr>
                </pic:pic>
              </a:graphicData>
            </a:graphic>
          </wp:anchor>
        </w:drawing>
      </w:r>
    </w:p>
    <w:p w14:paraId="6C7F75AD" w14:textId="77777777" w:rsidR="00192FB1" w:rsidRPr="00192FB1" w:rsidRDefault="00192FB1" w:rsidP="00192FB1"/>
    <w:p w14:paraId="62D5B00F" w14:textId="77777777" w:rsidR="00192FB1" w:rsidRPr="00192FB1" w:rsidRDefault="00192FB1" w:rsidP="00192FB1">
      <w:pPr>
        <w:rPr>
          <w:b/>
          <w:bCs/>
        </w:rPr>
      </w:pPr>
      <w:r w:rsidRPr="2DB20E45">
        <w:rPr>
          <w:b/>
          <w:bCs/>
        </w:rPr>
        <w:t>N</w:t>
      </w:r>
      <w:r>
        <w:rPr>
          <w:b/>
          <w:bCs/>
        </w:rPr>
        <w:t>3</w:t>
      </w:r>
    </w:p>
    <w:p w14:paraId="20F661A1" w14:textId="77777777" w:rsidR="00192FB1" w:rsidRDefault="00192FB1" w:rsidP="00192FB1"/>
    <w:p w14:paraId="17328B8A" w14:textId="77777777" w:rsidR="00192FB1" w:rsidRPr="00192FB1" w:rsidRDefault="00192FB1" w:rsidP="00192FB1"/>
    <w:p w14:paraId="29DE30FB" w14:textId="77777777" w:rsidR="00192FB1" w:rsidRPr="00192FB1" w:rsidRDefault="00192FB1" w:rsidP="00192FB1"/>
    <w:p w14:paraId="2EC352F6" w14:textId="77777777" w:rsidR="00192FB1" w:rsidRPr="00192FB1" w:rsidRDefault="00192FB1" w:rsidP="00192FB1"/>
    <w:p w14:paraId="75E8E349" w14:textId="77777777" w:rsidR="00192FB1" w:rsidRDefault="00192FB1" w:rsidP="00192FB1"/>
    <w:p w14:paraId="3360A73F" w14:textId="43B97197" w:rsidR="00370E34" w:rsidRDefault="003C596E" w:rsidP="00192FB1">
      <w:pPr>
        <w:pStyle w:val="FolhadeRostodosCaptulos"/>
        <w:jc w:val="both"/>
      </w:pPr>
      <w:fldSimple w:instr=" REF _Ref125307146 \w ">
        <w:r w:rsidR="008841DA">
          <w:t>5</w:t>
        </w:r>
      </w:fldSimple>
      <w:r w:rsidR="00BB1C7D">
        <w:tab/>
      </w:r>
      <w:fldSimple w:instr=" REF _Ref125307146 ">
        <w:r w:rsidR="008841DA">
          <w:t>CONCLUSÕES</w:t>
        </w:r>
      </w:fldSimple>
    </w:p>
    <w:p w14:paraId="1DFCDF8D" w14:textId="500EF185" w:rsidR="00573DD1" w:rsidRPr="00192CAB" w:rsidRDefault="00743ABA" w:rsidP="00743ABA">
      <w:pPr>
        <w:pStyle w:val="Ttulo2"/>
        <w:numPr>
          <w:ilvl w:val="0"/>
          <w:numId w:val="0"/>
        </w:numPr>
        <w:rPr>
          <w:b/>
        </w:rPr>
      </w:pPr>
      <w:bookmarkStart w:id="21" w:name="_Toc512519609"/>
      <w:r w:rsidRPr="00743ABA">
        <w:rPr>
          <w:bCs w:val="0"/>
        </w:rPr>
        <w:t>5.1</w:t>
      </w:r>
      <w:r>
        <w:rPr>
          <w:b/>
        </w:rPr>
        <w:t xml:space="preserve"> </w:t>
      </w:r>
      <w:r w:rsidR="25A84F53" w:rsidRPr="25A84F53">
        <w:rPr>
          <w:b/>
        </w:rPr>
        <w:t xml:space="preserve">resultados </w:t>
      </w:r>
      <w:bookmarkEnd w:id="21"/>
    </w:p>
    <w:p w14:paraId="16548AFA" w14:textId="2201A410" w:rsidR="00573DD1" w:rsidRDefault="25A84F53" w:rsidP="00573DD1">
      <w:r w:rsidRPr="25A84F53">
        <w:rPr>
          <w:rFonts w:eastAsia="Arial" w:cs="Arial"/>
        </w:rPr>
        <w:t xml:space="preserve">Durante o projeto, adotamos a Metodologia Scrum, que consiste em entregas fragmentadas a partir do levantamento de requisitos entre o </w:t>
      </w:r>
      <w:proofErr w:type="spellStart"/>
      <w:r w:rsidRPr="25A84F53">
        <w:rPr>
          <w:rFonts w:eastAsia="Arial" w:cs="Arial"/>
        </w:rPr>
        <w:t>Product</w:t>
      </w:r>
      <w:proofErr w:type="spellEnd"/>
      <w:r w:rsidRPr="25A84F53">
        <w:rPr>
          <w:rFonts w:eastAsia="Arial" w:cs="Arial"/>
        </w:rPr>
        <w:t xml:space="preserve"> </w:t>
      </w:r>
      <w:proofErr w:type="spellStart"/>
      <w:r w:rsidRPr="25A84F53">
        <w:rPr>
          <w:rFonts w:eastAsia="Arial" w:cs="Arial"/>
        </w:rPr>
        <w:t>Owner</w:t>
      </w:r>
      <w:proofErr w:type="spellEnd"/>
      <w:r w:rsidRPr="25A84F53">
        <w:rPr>
          <w:rFonts w:eastAsia="Arial" w:cs="Arial"/>
        </w:rPr>
        <w:t xml:space="preserve"> e o Cliente.  Seguindo esse Modelo, estabelecemos uma grade de reuniões, que nos permitia definir atividades que deveriam ser executadas até um certo prazo. Sendo assim, fomos capazes de seguir um cronograma de metas, agilizando o desenvolvimento do projeto. </w:t>
      </w:r>
    </w:p>
    <w:p w14:paraId="38CA89EC" w14:textId="1F6D66E9" w:rsidR="00573DD1" w:rsidRDefault="25A84F53" w:rsidP="00573DD1">
      <w:r w:rsidRPr="25A84F53">
        <w:rPr>
          <w:rFonts w:eastAsia="Arial" w:cs="Arial"/>
        </w:rPr>
        <w:t>Durante o percurso até aqui, enfrentamos alguns obstáculos, que nos ajudaram a desenvolver nossas habilidades técnicas</w:t>
      </w:r>
      <w:r w:rsidRPr="00376950">
        <w:rPr>
          <w:rFonts w:eastAsia="Arial" w:cs="Arial"/>
        </w:rPr>
        <w:t xml:space="preserve"> e</w:t>
      </w:r>
      <w:r w:rsidRPr="25A84F53">
        <w:rPr>
          <w:rFonts w:eastAsia="Arial" w:cs="Arial"/>
        </w:rPr>
        <w:t xml:space="preserve"> interpessoais</w:t>
      </w:r>
      <w:r w:rsidRPr="00376950">
        <w:rPr>
          <w:rFonts w:eastAsia="Arial" w:cs="Arial"/>
        </w:rPr>
        <w:t>. Com o</w:t>
      </w:r>
      <w:r w:rsidRPr="25A84F53">
        <w:rPr>
          <w:rFonts w:eastAsia="Arial" w:cs="Arial"/>
        </w:rPr>
        <w:t xml:space="preserve"> comprometimento</w:t>
      </w:r>
      <w:r w:rsidRPr="00376950">
        <w:rPr>
          <w:rFonts w:eastAsia="Arial" w:cs="Arial"/>
        </w:rPr>
        <w:t xml:space="preserve"> dos</w:t>
      </w:r>
      <w:r w:rsidRPr="25A84F53">
        <w:rPr>
          <w:rFonts w:eastAsia="Arial" w:cs="Arial"/>
        </w:rPr>
        <w:t xml:space="preserve"> integrantes</w:t>
      </w:r>
      <w:r w:rsidRPr="00376950">
        <w:rPr>
          <w:rFonts w:eastAsia="Arial" w:cs="Arial"/>
        </w:rPr>
        <w:t xml:space="preserve"> da</w:t>
      </w:r>
      <w:r w:rsidRPr="25A84F53">
        <w:rPr>
          <w:rFonts w:eastAsia="Arial" w:cs="Arial"/>
        </w:rPr>
        <w:t xml:space="preserve"> equipe</w:t>
      </w:r>
      <w:r w:rsidRPr="00376950">
        <w:rPr>
          <w:rFonts w:eastAsia="Arial" w:cs="Arial"/>
        </w:rPr>
        <w:t xml:space="preserve">, </w:t>
      </w:r>
      <w:r w:rsidRPr="25A84F53">
        <w:rPr>
          <w:rFonts w:eastAsia="Arial" w:cs="Arial"/>
        </w:rPr>
        <w:t>conseguimos ultrapassar essas barreiras.</w:t>
      </w:r>
    </w:p>
    <w:p w14:paraId="19CDD37A" w14:textId="15A4340E" w:rsidR="00573DD1" w:rsidRDefault="25A84F53" w:rsidP="00573DD1">
      <w:r w:rsidRPr="25A84F53">
        <w:rPr>
          <w:rFonts w:eastAsia="Arial" w:cs="Arial"/>
        </w:rPr>
        <w:t>Concluímos assim, que através dos resultados obtidos, nossos objetivos foram alcançados com êxito.</w:t>
      </w:r>
    </w:p>
    <w:p w14:paraId="0918D887" w14:textId="1BE49BB6" w:rsidR="00573DD1" w:rsidRDefault="00573DD1" w:rsidP="25A84F53"/>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03CF7DBF" w:rsidR="00573DD1" w:rsidRPr="00743ABA" w:rsidRDefault="00743ABA" w:rsidP="00743ABA">
      <w:pPr>
        <w:pStyle w:val="Ttulo2"/>
        <w:numPr>
          <w:ilvl w:val="0"/>
          <w:numId w:val="0"/>
        </w:numPr>
        <w:rPr>
          <w:b/>
        </w:rPr>
      </w:pPr>
      <w:bookmarkStart w:id="22" w:name="_Toc512519610"/>
      <w:r w:rsidRPr="00743ABA">
        <w:rPr>
          <w:bCs w:val="0"/>
        </w:rPr>
        <w:t>5.2</w:t>
      </w:r>
      <w:r>
        <w:rPr>
          <w:b/>
        </w:rPr>
        <w:t xml:space="preserve"> </w:t>
      </w:r>
      <w:r w:rsidR="25A84F53" w:rsidRPr="00743ABA">
        <w:rPr>
          <w:b/>
        </w:rPr>
        <w:t xml:space="preserve">Processo de aprendizado com o projeto </w:t>
      </w:r>
      <w:bookmarkEnd w:id="22"/>
    </w:p>
    <w:p w14:paraId="1E215869" w14:textId="57D3C815" w:rsidR="2DB20E45" w:rsidRDefault="2DB20E45" w:rsidP="2DB20E45"/>
    <w:p w14:paraId="05089A31" w14:textId="10FE0821" w:rsidR="00573DD1" w:rsidRDefault="00573DD1" w:rsidP="2DB20E45">
      <w:pPr>
        <w:rPr>
          <w:rFonts w:cs="Arial"/>
          <w:b/>
          <w:bCs/>
          <w:color w:val="000000"/>
        </w:rPr>
      </w:pPr>
      <w:r w:rsidRPr="004B1208">
        <w:tab/>
      </w:r>
      <w:r w:rsidRPr="00573DD1">
        <w:t xml:space="preserve">Durante o processo de conclusão do projeto, principalmente após as mudanças de grupos, a nova equipe acreditou bastante na ideia, e isso fez com que cada integrante se desafiasse cada vez, para que ao final de cada sprint, a entrega se tornasse significativa e o aprendizado expressamente mútuo. Em cada processo das atividades, o crescimento quanto grupo ascendeu, e o desenvolvimento individual </w:t>
      </w:r>
      <w:r w:rsidR="2DB20E45" w:rsidRPr="2DB20E45">
        <w:rPr>
          <w:rFonts w:eastAsia="Arial" w:cs="Arial"/>
          <w:color w:val="222222"/>
        </w:rPr>
        <w:t>transmudou</w:t>
      </w:r>
      <w:r w:rsidRPr="00573DD1">
        <w:t xml:space="preserve"> de forma perceptiva, no qual, competências que não tínhamos, foram adquiridas, e competências já presentes se tornaram ainda mais efetivas, resultando assim, em um amadurecimento que nos fez crescer tanto como alunos, tanto como profissionais</w:t>
      </w:r>
      <w:r w:rsidR="2DB20E45">
        <w:t>.</w:t>
      </w:r>
    </w:p>
    <w:p w14:paraId="360FFEED" w14:textId="64867695" w:rsidR="00573DD1" w:rsidRPr="00192CAB" w:rsidRDefault="00743ABA" w:rsidP="00743ABA">
      <w:pPr>
        <w:pStyle w:val="Ttulo2"/>
        <w:numPr>
          <w:ilvl w:val="0"/>
          <w:numId w:val="0"/>
        </w:numPr>
        <w:rPr>
          <w:b/>
        </w:rPr>
      </w:pPr>
      <w:bookmarkStart w:id="23" w:name="_Toc512519611"/>
      <w:r w:rsidRPr="00743ABA">
        <w:rPr>
          <w:bCs w:val="0"/>
        </w:rPr>
        <w:lastRenderedPageBreak/>
        <w:t>5.3</w:t>
      </w:r>
      <w:r>
        <w:rPr>
          <w:b/>
        </w:rPr>
        <w:t xml:space="preserve"> </w:t>
      </w:r>
      <w:bookmarkStart w:id="24" w:name="_GoBack"/>
      <w:bookmarkEnd w:id="24"/>
      <w:r w:rsidR="25A84F53" w:rsidRPr="25A84F53">
        <w:rPr>
          <w:b/>
        </w:rPr>
        <w:t xml:space="preserve">Considerações finais sobre A evolução da solução </w:t>
      </w:r>
      <w:bookmarkEnd w:id="23"/>
    </w:p>
    <w:p w14:paraId="69307BBC" w14:textId="2C0D14A6" w:rsidR="00573DD1" w:rsidRDefault="25A84F53" w:rsidP="25A84F53">
      <w:pPr>
        <w:ind w:firstLine="1134"/>
        <w:rPr>
          <w:rFonts w:eastAsia="Arial" w:cs="Arial"/>
        </w:rPr>
      </w:pPr>
      <w:r w:rsidRPr="25A84F53">
        <w:rPr>
          <w:rFonts w:eastAsia="Arial" w:cs="Arial"/>
        </w:rPr>
        <w:t>No que foi ofertado em relação a prazo final e prazo de sprints, o grupo em unidade, concluiu que a visão do que foi realizado, se tornou satisfatório. No tempo que aparentemente pareceu curto, aproveitamos ao máximo cada oportunidade de aprendizado, gerando assim a evolução do projeto. Em toda atitude inovadora, se torna essencial um tempo significativo de desenvolvimento, e juntos acreditamos que caso houvesse um maior tempo, realizaremos algo ainda mais impactante. Entretanto, dentro desse contexto, querendo realizar uma solução que gerasse uma experiência significativa, mesmo em um espaço curto de tempo, agradecemos aos professores, e com orgulho, declaramos que estamos felizes pelo resultado obtido.</w:t>
      </w:r>
    </w:p>
    <w:p w14:paraId="57C50AB9" w14:textId="77777777" w:rsidR="77846CA5" w:rsidRDefault="77846CA5" w:rsidP="77846CA5"/>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25" w:name="_Toc124080469"/>
      <w:bookmarkStart w:id="26" w:name="_Toc125201972"/>
      <w:bookmarkStart w:id="27" w:name="_Toc125374528"/>
    </w:p>
    <w:p w14:paraId="7F9A2973" w14:textId="77777777" w:rsidR="00B424CD" w:rsidRPr="004910EE" w:rsidRDefault="00B424CD" w:rsidP="00B424CD">
      <w:pPr>
        <w:tabs>
          <w:tab w:val="clear" w:pos="851"/>
        </w:tabs>
        <w:sectPr w:rsidR="00B424CD" w:rsidRPr="004910EE">
          <w:headerReference w:type="even" r:id="rId49"/>
          <w:headerReference w:type="default" r:id="rId50"/>
          <w:footerReference w:type="default" r:id="rId51"/>
          <w:headerReference w:type="first" r:id="rId52"/>
          <w:footerReference w:type="first" r:id="rId53"/>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28" w:name="_Toc156754425"/>
      <w:bookmarkStart w:id="29" w:name="_Toc512519612"/>
      <w:r w:rsidRPr="00B55442">
        <w:lastRenderedPageBreak/>
        <w:t>ReferÊncias</w:t>
      </w:r>
      <w:bookmarkEnd w:id="25"/>
      <w:bookmarkEnd w:id="26"/>
      <w:bookmarkEnd w:id="27"/>
      <w:bookmarkEnd w:id="28"/>
      <w:bookmarkEnd w:id="29"/>
    </w:p>
    <w:p w14:paraId="0A3363DE" w14:textId="77777777" w:rsidR="00370E34" w:rsidRPr="00B55442" w:rsidRDefault="00370E34" w:rsidP="00AB1F1F">
      <w:pPr>
        <w:pStyle w:val="Ttulo"/>
      </w:pPr>
    </w:p>
    <w:p w14:paraId="57E8B6DE" w14:textId="6044552D" w:rsidR="3D763709" w:rsidRDefault="4457601F" w:rsidP="4457601F">
      <w:pPr>
        <w:pStyle w:val="Referncias"/>
        <w:spacing w:after="0"/>
        <w:rPr>
          <w:rFonts w:cs="Arial"/>
          <w:noProof/>
          <w:lang w:val="pt-BR"/>
        </w:rPr>
      </w:pPr>
      <w:r w:rsidRPr="4457601F">
        <w:rPr>
          <w:rFonts w:cs="Arial"/>
          <w:noProof/>
          <w:lang w:val="pt-BR"/>
        </w:rPr>
        <w:t>Loja Virtual FilipeFlop. Sensor de Umidade e Temperatura DHT11. Disponível em: &lt;</w:t>
      </w:r>
      <w:r w:rsidRPr="4457601F">
        <w:rPr>
          <w:noProof/>
          <w:lang w:val="pt-BR"/>
        </w:rPr>
        <w:t xml:space="preserve"> https://www.filipeflop.com/produto/sensor-de-umidade-e-temperatura-dht11/</w:t>
      </w:r>
      <w:r w:rsidRPr="4457601F">
        <w:rPr>
          <w:rFonts w:cs="Arial"/>
          <w:noProof/>
          <w:lang w:val="pt-BR"/>
        </w:rPr>
        <w:t xml:space="preserve"> &gt;</w:t>
      </w:r>
    </w:p>
    <w:p w14:paraId="58D79BFA" w14:textId="59354875" w:rsidR="4457601F" w:rsidRDefault="4457601F" w:rsidP="4457601F">
      <w:pPr>
        <w:pStyle w:val="Referncias"/>
        <w:spacing w:after="0"/>
        <w:rPr>
          <w:rFonts w:cs="Arial"/>
          <w:noProof/>
          <w:lang w:val="pt-BR"/>
        </w:rPr>
      </w:pPr>
    </w:p>
    <w:p w14:paraId="390D48AD" w14:textId="731413E2" w:rsidR="4457601F" w:rsidRDefault="4457601F" w:rsidP="4457601F">
      <w:pPr>
        <w:pStyle w:val="Referncias"/>
        <w:spacing w:after="0"/>
        <w:rPr>
          <w:rFonts w:cs="Arial"/>
          <w:noProof/>
          <w:lang w:val="pt-BR"/>
        </w:rPr>
      </w:pPr>
      <w:r w:rsidRPr="4457601F">
        <w:rPr>
          <w:rFonts w:cs="Arial"/>
          <w:noProof/>
          <w:lang w:val="pt-BR"/>
        </w:rPr>
        <w:t>Vodafone lança estudo inédito focado no mercado de IOT no Brasil. Disponivel em :&lt;</w:t>
      </w:r>
      <w:r w:rsidRPr="4457601F">
        <w:rPr>
          <w:noProof/>
          <w:lang w:val="pt-BR"/>
        </w:rPr>
        <w:t>https://imasters.com.br/noticia/vodafone-lanca-estudo-inedito-focado-no-mercado-de-iot-no-brasil</w:t>
      </w:r>
      <w:r w:rsidRPr="4457601F">
        <w:rPr>
          <w:rFonts w:cs="Arial"/>
          <w:noProof/>
          <w:lang w:val="pt-BR"/>
        </w:rPr>
        <w:t xml:space="preserve"> &gt;</w:t>
      </w:r>
    </w:p>
    <w:p w14:paraId="648B83DC" w14:textId="50EE2519" w:rsidR="00370E34" w:rsidRDefault="00370E34" w:rsidP="3D763709">
      <w:pPr>
        <w:pStyle w:val="Referncias"/>
        <w:rPr>
          <w:color w:val="FF0000"/>
          <w:lang w:val="pt-BR"/>
        </w:rPr>
      </w:pPr>
    </w:p>
    <w:p w14:paraId="46DBD0F2" w14:textId="77777777" w:rsidR="00F2517D" w:rsidRDefault="00F2517D" w:rsidP="00ED29B0">
      <w:pPr>
        <w:pStyle w:val="EstiloNormalGrandeesquerda"/>
      </w:pPr>
    </w:p>
    <w:sectPr w:rsidR="00F2517D" w:rsidSect="008B07EE">
      <w:headerReference w:type="default" r:id="rId54"/>
      <w:footerReference w:type="default" r:id="rId55"/>
      <w:headerReference w:type="first" r:id="rId56"/>
      <w:footerReference w:type="first" r:id="rId57"/>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5B3DC" w14:textId="77777777" w:rsidR="003C596E" w:rsidRDefault="003C596E">
      <w:r>
        <w:separator/>
      </w:r>
    </w:p>
    <w:p w14:paraId="5401CB0C" w14:textId="77777777" w:rsidR="003C596E" w:rsidRDefault="003C596E"/>
    <w:p w14:paraId="63D77A2D" w14:textId="77777777" w:rsidR="003C596E" w:rsidRDefault="003C596E"/>
    <w:p w14:paraId="5C7702FD" w14:textId="77777777" w:rsidR="003C596E" w:rsidRDefault="003C596E"/>
  </w:endnote>
  <w:endnote w:type="continuationSeparator" w:id="0">
    <w:p w14:paraId="78F2C65E" w14:textId="77777777" w:rsidR="003C596E" w:rsidRDefault="003C596E">
      <w:r>
        <w:continuationSeparator/>
      </w:r>
    </w:p>
    <w:p w14:paraId="14B101A8" w14:textId="77777777" w:rsidR="003C596E" w:rsidRDefault="003C596E"/>
    <w:p w14:paraId="65994719" w14:textId="77777777" w:rsidR="003C596E" w:rsidRDefault="003C596E"/>
    <w:p w14:paraId="44496558" w14:textId="77777777" w:rsidR="003C596E" w:rsidRDefault="003C59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3C596E" w:rsidRDefault="003C596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3C596E" w:rsidRDefault="003C596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3C596E" w:rsidRDefault="003C596E"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3C596E" w:rsidRDefault="003C596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2A80E" w14:textId="77777777" w:rsidR="003C596E" w:rsidRDefault="003C596E">
      <w:r>
        <w:separator/>
      </w:r>
    </w:p>
    <w:p w14:paraId="01C6038C" w14:textId="77777777" w:rsidR="003C596E" w:rsidRDefault="003C596E"/>
    <w:p w14:paraId="2482B8E6" w14:textId="77777777" w:rsidR="003C596E" w:rsidRDefault="003C596E"/>
    <w:p w14:paraId="45FC1B62" w14:textId="77777777" w:rsidR="003C596E" w:rsidRDefault="003C596E"/>
  </w:footnote>
  <w:footnote w:type="continuationSeparator" w:id="0">
    <w:p w14:paraId="44BEBCEB" w14:textId="77777777" w:rsidR="003C596E" w:rsidRDefault="003C596E">
      <w:r>
        <w:continuationSeparator/>
      </w:r>
    </w:p>
    <w:p w14:paraId="64625929" w14:textId="77777777" w:rsidR="003C596E" w:rsidRDefault="003C596E"/>
    <w:p w14:paraId="2C037946" w14:textId="77777777" w:rsidR="003C596E" w:rsidRDefault="003C596E"/>
    <w:p w14:paraId="1C50442E" w14:textId="77777777" w:rsidR="003C596E" w:rsidRDefault="003C59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CBF1FBD" w:rsidR="003C596E" w:rsidRDefault="003C596E">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59776" behindDoc="0" locked="0" layoutInCell="0" allowOverlap="1" wp14:anchorId="37B9645E" wp14:editId="5B58E7B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BF9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2E57B867" w14:textId="77777777" w:rsidR="003C596E" w:rsidRDefault="003C596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42FAF7C" w:rsidR="003C596E" w:rsidRDefault="003C596E"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42</w:t>
    </w:r>
    <w:r>
      <w:rPr>
        <w:rStyle w:val="Nmerodepgina"/>
      </w:rPr>
      <w:fldChar w:fldCharType="end"/>
    </w:r>
  </w:p>
  <w:p w14:paraId="57CCBFB8" w14:textId="77777777" w:rsidR="003C596E" w:rsidRDefault="003C596E" w:rsidP="0060123F">
    <w:pPr>
      <w:ind w:right="397" w:firstLine="360"/>
      <w:jc w:val="right"/>
      <w:rPr>
        <w:b/>
        <w:color w:val="808080"/>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3C596E" w:rsidRDefault="003C596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3C596E" w:rsidRDefault="003C596E"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1D80DE32" w:rsidR="003C596E" w:rsidRPr="00E37DB5" w:rsidRDefault="003C596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0453CA34">
              <wp:simplePos x="0" y="0"/>
              <wp:positionH relativeFrom="column">
                <wp:posOffset>0</wp:posOffset>
              </wp:positionH>
              <wp:positionV relativeFrom="paragraph">
                <wp:posOffset>172720</wp:posOffset>
              </wp:positionV>
              <wp:extent cx="5507990" cy="0"/>
              <wp:effectExtent l="9525" t="10795" r="6985" b="8255"/>
              <wp:wrapNone/>
              <wp:docPr id="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E210"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c4FAIAACk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ZnTH&#10;OBQCAAApBAAADgAAAAAAAAAAAAAAAAAuAgAAZHJzL2Uyb0RvYy54bWxQSwECLQAUAAYACAAAACEA&#10;zsC349sAAAAGAQAADwAAAAAAAAAAAAAAAABuBAAAZHJzL2Rvd25yZXYueG1sUEsFBgAAAAAEAAQA&#10;8wAAAHYFAAAAAA==&#10;"/>
          </w:pict>
        </mc:Fallback>
      </mc:AlternateContent>
    </w:r>
    <w:r>
      <w:rPr>
        <w:b/>
        <w:color w:val="999999"/>
        <w:sz w:val="20"/>
        <w:szCs w:val="20"/>
      </w:rPr>
      <w:t>ANEXO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3C596E" w:rsidRDefault="003C596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3060A"/>
    <w:multiLevelType w:val="hybridMultilevel"/>
    <w:tmpl w:val="99A4D264"/>
    <w:lvl w:ilvl="0" w:tplc="C3D451DA">
      <w:start w:val="1"/>
      <w:numFmt w:val="bullet"/>
      <w:lvlText w:val=""/>
      <w:lvlJc w:val="left"/>
      <w:pPr>
        <w:ind w:left="720" w:hanging="360"/>
      </w:pPr>
      <w:rPr>
        <w:rFonts w:ascii="Symbol" w:hAnsi="Symbol" w:hint="default"/>
      </w:rPr>
    </w:lvl>
    <w:lvl w:ilvl="1" w:tplc="6A8AB902">
      <w:start w:val="1"/>
      <w:numFmt w:val="bullet"/>
      <w:lvlText w:val="o"/>
      <w:lvlJc w:val="left"/>
      <w:pPr>
        <w:ind w:left="1440" w:hanging="360"/>
      </w:pPr>
      <w:rPr>
        <w:rFonts w:ascii="Courier New" w:hAnsi="Courier New" w:hint="default"/>
      </w:rPr>
    </w:lvl>
    <w:lvl w:ilvl="2" w:tplc="2D06BCB4">
      <w:start w:val="1"/>
      <w:numFmt w:val="bullet"/>
      <w:lvlText w:val=""/>
      <w:lvlJc w:val="left"/>
      <w:pPr>
        <w:ind w:left="2160" w:hanging="360"/>
      </w:pPr>
      <w:rPr>
        <w:rFonts w:ascii="Wingdings" w:hAnsi="Wingdings" w:hint="default"/>
      </w:rPr>
    </w:lvl>
    <w:lvl w:ilvl="3" w:tplc="E3143AEE">
      <w:start w:val="1"/>
      <w:numFmt w:val="bullet"/>
      <w:lvlText w:val=""/>
      <w:lvlJc w:val="left"/>
      <w:pPr>
        <w:ind w:left="2880" w:hanging="360"/>
      </w:pPr>
      <w:rPr>
        <w:rFonts w:ascii="Symbol" w:hAnsi="Symbol" w:hint="default"/>
      </w:rPr>
    </w:lvl>
    <w:lvl w:ilvl="4" w:tplc="4D622A0E">
      <w:start w:val="1"/>
      <w:numFmt w:val="bullet"/>
      <w:lvlText w:val="o"/>
      <w:lvlJc w:val="left"/>
      <w:pPr>
        <w:ind w:left="3600" w:hanging="360"/>
      </w:pPr>
      <w:rPr>
        <w:rFonts w:ascii="Courier New" w:hAnsi="Courier New" w:hint="default"/>
      </w:rPr>
    </w:lvl>
    <w:lvl w:ilvl="5" w:tplc="C896B9C4">
      <w:start w:val="1"/>
      <w:numFmt w:val="bullet"/>
      <w:lvlText w:val=""/>
      <w:lvlJc w:val="left"/>
      <w:pPr>
        <w:ind w:left="4320" w:hanging="360"/>
      </w:pPr>
      <w:rPr>
        <w:rFonts w:ascii="Wingdings" w:hAnsi="Wingdings" w:hint="default"/>
      </w:rPr>
    </w:lvl>
    <w:lvl w:ilvl="6" w:tplc="486E115C">
      <w:start w:val="1"/>
      <w:numFmt w:val="bullet"/>
      <w:lvlText w:val=""/>
      <w:lvlJc w:val="left"/>
      <w:pPr>
        <w:ind w:left="5040" w:hanging="360"/>
      </w:pPr>
      <w:rPr>
        <w:rFonts w:ascii="Symbol" w:hAnsi="Symbol" w:hint="default"/>
      </w:rPr>
    </w:lvl>
    <w:lvl w:ilvl="7" w:tplc="719AAA96">
      <w:start w:val="1"/>
      <w:numFmt w:val="bullet"/>
      <w:lvlText w:val="o"/>
      <w:lvlJc w:val="left"/>
      <w:pPr>
        <w:ind w:left="5760" w:hanging="360"/>
      </w:pPr>
      <w:rPr>
        <w:rFonts w:ascii="Courier New" w:hAnsi="Courier New" w:hint="default"/>
      </w:rPr>
    </w:lvl>
    <w:lvl w:ilvl="8" w:tplc="D12C4494">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B9605DA"/>
    <w:multiLevelType w:val="hybridMultilevel"/>
    <w:tmpl w:val="5DA86E78"/>
    <w:lvl w:ilvl="0" w:tplc="8A6A67F0">
      <w:start w:val="1"/>
      <w:numFmt w:val="bullet"/>
      <w:lvlText w:val=""/>
      <w:lvlJc w:val="left"/>
      <w:pPr>
        <w:ind w:left="720" w:hanging="360"/>
      </w:pPr>
      <w:rPr>
        <w:rFonts w:ascii="Symbol" w:hAnsi="Symbol" w:hint="default"/>
      </w:rPr>
    </w:lvl>
    <w:lvl w:ilvl="1" w:tplc="CB66B9EA">
      <w:start w:val="1"/>
      <w:numFmt w:val="bullet"/>
      <w:lvlText w:val="o"/>
      <w:lvlJc w:val="left"/>
      <w:pPr>
        <w:ind w:left="1440" w:hanging="360"/>
      </w:pPr>
      <w:rPr>
        <w:rFonts w:ascii="Courier New" w:hAnsi="Courier New" w:hint="default"/>
      </w:rPr>
    </w:lvl>
    <w:lvl w:ilvl="2" w:tplc="BEA8A296">
      <w:start w:val="1"/>
      <w:numFmt w:val="bullet"/>
      <w:lvlText w:val=""/>
      <w:lvlJc w:val="left"/>
      <w:pPr>
        <w:ind w:left="2160" w:hanging="360"/>
      </w:pPr>
      <w:rPr>
        <w:rFonts w:ascii="Wingdings" w:hAnsi="Wingdings" w:hint="default"/>
      </w:rPr>
    </w:lvl>
    <w:lvl w:ilvl="3" w:tplc="00E83C1C">
      <w:start w:val="1"/>
      <w:numFmt w:val="bullet"/>
      <w:lvlText w:val=""/>
      <w:lvlJc w:val="left"/>
      <w:pPr>
        <w:ind w:left="2880" w:hanging="360"/>
      </w:pPr>
      <w:rPr>
        <w:rFonts w:ascii="Symbol" w:hAnsi="Symbol" w:hint="default"/>
      </w:rPr>
    </w:lvl>
    <w:lvl w:ilvl="4" w:tplc="66FEB7F8">
      <w:start w:val="1"/>
      <w:numFmt w:val="bullet"/>
      <w:lvlText w:val="o"/>
      <w:lvlJc w:val="left"/>
      <w:pPr>
        <w:ind w:left="3600" w:hanging="360"/>
      </w:pPr>
      <w:rPr>
        <w:rFonts w:ascii="Courier New" w:hAnsi="Courier New" w:hint="default"/>
      </w:rPr>
    </w:lvl>
    <w:lvl w:ilvl="5" w:tplc="285A6702">
      <w:start w:val="1"/>
      <w:numFmt w:val="bullet"/>
      <w:lvlText w:val=""/>
      <w:lvlJc w:val="left"/>
      <w:pPr>
        <w:ind w:left="4320" w:hanging="360"/>
      </w:pPr>
      <w:rPr>
        <w:rFonts w:ascii="Wingdings" w:hAnsi="Wingdings" w:hint="default"/>
      </w:rPr>
    </w:lvl>
    <w:lvl w:ilvl="6" w:tplc="4DD07AF8">
      <w:start w:val="1"/>
      <w:numFmt w:val="bullet"/>
      <w:lvlText w:val=""/>
      <w:lvlJc w:val="left"/>
      <w:pPr>
        <w:ind w:left="5040" w:hanging="360"/>
      </w:pPr>
      <w:rPr>
        <w:rFonts w:ascii="Symbol" w:hAnsi="Symbol" w:hint="default"/>
      </w:rPr>
    </w:lvl>
    <w:lvl w:ilvl="7" w:tplc="F0267FBC">
      <w:start w:val="1"/>
      <w:numFmt w:val="bullet"/>
      <w:lvlText w:val="o"/>
      <w:lvlJc w:val="left"/>
      <w:pPr>
        <w:ind w:left="5760" w:hanging="360"/>
      </w:pPr>
      <w:rPr>
        <w:rFonts w:ascii="Courier New" w:hAnsi="Courier New" w:hint="default"/>
      </w:rPr>
    </w:lvl>
    <w:lvl w:ilvl="8" w:tplc="EF96FFF8">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3C13315"/>
    <w:multiLevelType w:val="multilevel"/>
    <w:tmpl w:val="BAC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8D3CDF"/>
    <w:multiLevelType w:val="multilevel"/>
    <w:tmpl w:val="DE6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913E14"/>
    <w:multiLevelType w:val="multilevel"/>
    <w:tmpl w:val="ABB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
      <w:lvlText w:val="Seção %1.%2"/>
      <w:lvlJc w:val="left"/>
      <w:pPr>
        <w:tabs>
          <w:tab w:val="num" w:pos="1080"/>
        </w:tabs>
      </w:p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4A683247"/>
    <w:multiLevelType w:val="hybridMultilevel"/>
    <w:tmpl w:val="01B25486"/>
    <w:lvl w:ilvl="0" w:tplc="F768F85E">
      <w:start w:val="1"/>
      <w:numFmt w:val="decimal"/>
      <w:lvlText w:val="%1."/>
      <w:lvlJc w:val="left"/>
      <w:pPr>
        <w:ind w:left="720" w:hanging="360"/>
      </w:pPr>
    </w:lvl>
    <w:lvl w:ilvl="1" w:tplc="C84CAA96">
      <w:start w:val="1"/>
      <w:numFmt w:val="bullet"/>
      <w:lvlText w:val="o"/>
      <w:lvlJc w:val="left"/>
      <w:pPr>
        <w:ind w:left="1440" w:hanging="360"/>
      </w:pPr>
      <w:rPr>
        <w:rFonts w:ascii="Courier New" w:hAnsi="Courier New" w:hint="default"/>
      </w:rPr>
    </w:lvl>
    <w:lvl w:ilvl="2" w:tplc="F1C6BB08">
      <w:start w:val="1"/>
      <w:numFmt w:val="bullet"/>
      <w:lvlText w:val=""/>
      <w:lvlJc w:val="left"/>
      <w:pPr>
        <w:ind w:left="2160" w:hanging="360"/>
      </w:pPr>
      <w:rPr>
        <w:rFonts w:ascii="Wingdings" w:hAnsi="Wingdings" w:hint="default"/>
      </w:rPr>
    </w:lvl>
    <w:lvl w:ilvl="3" w:tplc="A8960A88">
      <w:start w:val="1"/>
      <w:numFmt w:val="bullet"/>
      <w:lvlText w:val=""/>
      <w:lvlJc w:val="left"/>
      <w:pPr>
        <w:ind w:left="2880" w:hanging="360"/>
      </w:pPr>
      <w:rPr>
        <w:rFonts w:ascii="Symbol" w:hAnsi="Symbol" w:hint="default"/>
      </w:rPr>
    </w:lvl>
    <w:lvl w:ilvl="4" w:tplc="417A6D7A">
      <w:start w:val="1"/>
      <w:numFmt w:val="bullet"/>
      <w:lvlText w:val="o"/>
      <w:lvlJc w:val="left"/>
      <w:pPr>
        <w:ind w:left="3600" w:hanging="360"/>
      </w:pPr>
      <w:rPr>
        <w:rFonts w:ascii="Courier New" w:hAnsi="Courier New" w:hint="default"/>
      </w:rPr>
    </w:lvl>
    <w:lvl w:ilvl="5" w:tplc="7772CF4E">
      <w:start w:val="1"/>
      <w:numFmt w:val="bullet"/>
      <w:lvlText w:val=""/>
      <w:lvlJc w:val="left"/>
      <w:pPr>
        <w:ind w:left="4320" w:hanging="360"/>
      </w:pPr>
      <w:rPr>
        <w:rFonts w:ascii="Wingdings" w:hAnsi="Wingdings" w:hint="default"/>
      </w:rPr>
    </w:lvl>
    <w:lvl w:ilvl="6" w:tplc="8DCEAF7E">
      <w:start w:val="1"/>
      <w:numFmt w:val="bullet"/>
      <w:lvlText w:val=""/>
      <w:lvlJc w:val="left"/>
      <w:pPr>
        <w:ind w:left="5040" w:hanging="360"/>
      </w:pPr>
      <w:rPr>
        <w:rFonts w:ascii="Symbol" w:hAnsi="Symbol" w:hint="default"/>
      </w:rPr>
    </w:lvl>
    <w:lvl w:ilvl="7" w:tplc="08527208">
      <w:start w:val="1"/>
      <w:numFmt w:val="bullet"/>
      <w:lvlText w:val="o"/>
      <w:lvlJc w:val="left"/>
      <w:pPr>
        <w:ind w:left="5760" w:hanging="360"/>
      </w:pPr>
      <w:rPr>
        <w:rFonts w:ascii="Courier New" w:hAnsi="Courier New" w:hint="default"/>
      </w:rPr>
    </w:lvl>
    <w:lvl w:ilvl="8" w:tplc="201641B2">
      <w:start w:val="1"/>
      <w:numFmt w:val="bullet"/>
      <w:lvlText w:val=""/>
      <w:lvlJc w:val="left"/>
      <w:pPr>
        <w:ind w:left="6480" w:hanging="360"/>
      </w:pPr>
      <w:rPr>
        <w:rFonts w:ascii="Wingdings" w:hAnsi="Wingdings" w:hint="default"/>
      </w:rPr>
    </w:lvl>
  </w:abstractNum>
  <w:abstractNum w:abstractNumId="14" w15:restartNumberingAfterBreak="0">
    <w:nsid w:val="57911979"/>
    <w:multiLevelType w:val="multilevel"/>
    <w:tmpl w:val="C26C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6"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7" w15:restartNumberingAfterBreak="0">
    <w:nsid w:val="6F240B27"/>
    <w:multiLevelType w:val="hybridMultilevel"/>
    <w:tmpl w:val="1E0C0C4A"/>
    <w:lvl w:ilvl="0" w:tplc="E7B0C70E">
      <w:start w:val="1"/>
      <w:numFmt w:val="bullet"/>
      <w:lvlText w:val=""/>
      <w:lvlJc w:val="left"/>
      <w:pPr>
        <w:ind w:left="720" w:hanging="360"/>
      </w:pPr>
      <w:rPr>
        <w:rFonts w:ascii="Symbol" w:hAnsi="Symbol" w:hint="default"/>
      </w:rPr>
    </w:lvl>
    <w:lvl w:ilvl="1" w:tplc="09600D48">
      <w:start w:val="1"/>
      <w:numFmt w:val="bullet"/>
      <w:lvlText w:val="o"/>
      <w:lvlJc w:val="left"/>
      <w:pPr>
        <w:ind w:left="1440" w:hanging="360"/>
      </w:pPr>
      <w:rPr>
        <w:rFonts w:ascii="Courier New" w:hAnsi="Courier New" w:hint="default"/>
      </w:rPr>
    </w:lvl>
    <w:lvl w:ilvl="2" w:tplc="C7521920">
      <w:start w:val="1"/>
      <w:numFmt w:val="bullet"/>
      <w:lvlText w:val=""/>
      <w:lvlJc w:val="left"/>
      <w:pPr>
        <w:ind w:left="2160" w:hanging="360"/>
      </w:pPr>
      <w:rPr>
        <w:rFonts w:ascii="Wingdings" w:hAnsi="Wingdings" w:hint="default"/>
      </w:rPr>
    </w:lvl>
    <w:lvl w:ilvl="3" w:tplc="54F8084C">
      <w:start w:val="1"/>
      <w:numFmt w:val="bullet"/>
      <w:lvlText w:val=""/>
      <w:lvlJc w:val="left"/>
      <w:pPr>
        <w:ind w:left="2880" w:hanging="360"/>
      </w:pPr>
      <w:rPr>
        <w:rFonts w:ascii="Symbol" w:hAnsi="Symbol" w:hint="default"/>
      </w:rPr>
    </w:lvl>
    <w:lvl w:ilvl="4" w:tplc="986ABC36">
      <w:start w:val="1"/>
      <w:numFmt w:val="bullet"/>
      <w:lvlText w:val="o"/>
      <w:lvlJc w:val="left"/>
      <w:pPr>
        <w:ind w:left="3600" w:hanging="360"/>
      </w:pPr>
      <w:rPr>
        <w:rFonts w:ascii="Courier New" w:hAnsi="Courier New" w:hint="default"/>
      </w:rPr>
    </w:lvl>
    <w:lvl w:ilvl="5" w:tplc="1C204E02">
      <w:start w:val="1"/>
      <w:numFmt w:val="bullet"/>
      <w:lvlText w:val=""/>
      <w:lvlJc w:val="left"/>
      <w:pPr>
        <w:ind w:left="4320" w:hanging="360"/>
      </w:pPr>
      <w:rPr>
        <w:rFonts w:ascii="Wingdings" w:hAnsi="Wingdings" w:hint="default"/>
      </w:rPr>
    </w:lvl>
    <w:lvl w:ilvl="6" w:tplc="04C67786">
      <w:start w:val="1"/>
      <w:numFmt w:val="bullet"/>
      <w:lvlText w:val=""/>
      <w:lvlJc w:val="left"/>
      <w:pPr>
        <w:ind w:left="5040" w:hanging="360"/>
      </w:pPr>
      <w:rPr>
        <w:rFonts w:ascii="Symbol" w:hAnsi="Symbol" w:hint="default"/>
      </w:rPr>
    </w:lvl>
    <w:lvl w:ilvl="7" w:tplc="C9BA7064">
      <w:start w:val="1"/>
      <w:numFmt w:val="bullet"/>
      <w:lvlText w:val="o"/>
      <w:lvlJc w:val="left"/>
      <w:pPr>
        <w:ind w:left="5760" w:hanging="360"/>
      </w:pPr>
      <w:rPr>
        <w:rFonts w:ascii="Courier New" w:hAnsi="Courier New" w:hint="default"/>
      </w:rPr>
    </w:lvl>
    <w:lvl w:ilvl="8" w:tplc="45A2B51E">
      <w:start w:val="1"/>
      <w:numFmt w:val="bullet"/>
      <w:lvlText w:val=""/>
      <w:lvlJc w:val="left"/>
      <w:pPr>
        <w:ind w:left="6480" w:hanging="360"/>
      </w:pPr>
      <w:rPr>
        <w:rFonts w:ascii="Wingdings" w:hAnsi="Wingdings" w:hint="default"/>
      </w:rPr>
    </w:lvl>
  </w:abstractNum>
  <w:abstractNum w:abstractNumId="18" w15:restartNumberingAfterBreak="0">
    <w:nsid w:val="71662116"/>
    <w:multiLevelType w:val="hybridMultilevel"/>
    <w:tmpl w:val="E4567982"/>
    <w:lvl w:ilvl="0" w:tplc="F3DCCE24">
      <w:start w:val="1"/>
      <w:numFmt w:val="bullet"/>
      <w:lvlText w:val=""/>
      <w:lvlJc w:val="left"/>
      <w:pPr>
        <w:ind w:left="720" w:hanging="360"/>
      </w:pPr>
      <w:rPr>
        <w:rFonts w:ascii="Symbol" w:hAnsi="Symbol" w:hint="default"/>
      </w:rPr>
    </w:lvl>
    <w:lvl w:ilvl="1" w:tplc="D740361E">
      <w:start w:val="1"/>
      <w:numFmt w:val="bullet"/>
      <w:lvlText w:val="o"/>
      <w:lvlJc w:val="left"/>
      <w:pPr>
        <w:ind w:left="1440" w:hanging="360"/>
      </w:pPr>
      <w:rPr>
        <w:rFonts w:ascii="Courier New" w:hAnsi="Courier New" w:hint="default"/>
      </w:rPr>
    </w:lvl>
    <w:lvl w:ilvl="2" w:tplc="8B5A9E38">
      <w:start w:val="1"/>
      <w:numFmt w:val="bullet"/>
      <w:lvlText w:val=""/>
      <w:lvlJc w:val="left"/>
      <w:pPr>
        <w:ind w:left="2160" w:hanging="360"/>
      </w:pPr>
      <w:rPr>
        <w:rFonts w:ascii="Wingdings" w:hAnsi="Wingdings" w:hint="default"/>
      </w:rPr>
    </w:lvl>
    <w:lvl w:ilvl="3" w:tplc="5280572E">
      <w:start w:val="1"/>
      <w:numFmt w:val="bullet"/>
      <w:lvlText w:val=""/>
      <w:lvlJc w:val="left"/>
      <w:pPr>
        <w:ind w:left="2880" w:hanging="360"/>
      </w:pPr>
      <w:rPr>
        <w:rFonts w:ascii="Symbol" w:hAnsi="Symbol" w:hint="default"/>
      </w:rPr>
    </w:lvl>
    <w:lvl w:ilvl="4" w:tplc="F4CE18EA">
      <w:start w:val="1"/>
      <w:numFmt w:val="bullet"/>
      <w:lvlText w:val="o"/>
      <w:lvlJc w:val="left"/>
      <w:pPr>
        <w:ind w:left="3600" w:hanging="360"/>
      </w:pPr>
      <w:rPr>
        <w:rFonts w:ascii="Courier New" w:hAnsi="Courier New" w:hint="default"/>
      </w:rPr>
    </w:lvl>
    <w:lvl w:ilvl="5" w:tplc="38EAF262">
      <w:start w:val="1"/>
      <w:numFmt w:val="bullet"/>
      <w:lvlText w:val=""/>
      <w:lvlJc w:val="left"/>
      <w:pPr>
        <w:ind w:left="4320" w:hanging="360"/>
      </w:pPr>
      <w:rPr>
        <w:rFonts w:ascii="Wingdings" w:hAnsi="Wingdings" w:hint="default"/>
      </w:rPr>
    </w:lvl>
    <w:lvl w:ilvl="6" w:tplc="4A76F466">
      <w:start w:val="1"/>
      <w:numFmt w:val="bullet"/>
      <w:lvlText w:val=""/>
      <w:lvlJc w:val="left"/>
      <w:pPr>
        <w:ind w:left="5040" w:hanging="360"/>
      </w:pPr>
      <w:rPr>
        <w:rFonts w:ascii="Symbol" w:hAnsi="Symbol" w:hint="default"/>
      </w:rPr>
    </w:lvl>
    <w:lvl w:ilvl="7" w:tplc="851892A6">
      <w:start w:val="1"/>
      <w:numFmt w:val="bullet"/>
      <w:lvlText w:val="o"/>
      <w:lvlJc w:val="left"/>
      <w:pPr>
        <w:ind w:left="5760" w:hanging="360"/>
      </w:pPr>
      <w:rPr>
        <w:rFonts w:ascii="Courier New" w:hAnsi="Courier New" w:hint="default"/>
      </w:rPr>
    </w:lvl>
    <w:lvl w:ilvl="8" w:tplc="863C3994">
      <w:start w:val="1"/>
      <w:numFmt w:val="bullet"/>
      <w:lvlText w:val=""/>
      <w:lvlJc w:val="left"/>
      <w:pPr>
        <w:ind w:left="6480" w:hanging="360"/>
      </w:pPr>
      <w:rPr>
        <w:rFonts w:ascii="Wingdings" w:hAnsi="Wingdings" w:hint="default"/>
      </w:rPr>
    </w:lvl>
  </w:abstractNum>
  <w:abstractNum w:abstractNumId="19"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74146E4C"/>
    <w:multiLevelType w:val="multilevel"/>
    <w:tmpl w:val="76A4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964D33"/>
    <w:multiLevelType w:val="hybridMultilevel"/>
    <w:tmpl w:val="05C0E8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3"/>
  </w:num>
  <w:num w:numId="2">
    <w:abstractNumId w:val="0"/>
  </w:num>
  <w:num w:numId="3">
    <w:abstractNumId w:val="13"/>
  </w:num>
  <w:num w:numId="4">
    <w:abstractNumId w:val="17"/>
  </w:num>
  <w:num w:numId="5">
    <w:abstractNumId w:val="18"/>
  </w:num>
  <w:num w:numId="6">
    <w:abstractNumId w:val="1"/>
  </w:num>
  <w:num w:numId="7">
    <w:abstractNumId w:val="11"/>
  </w:num>
  <w:num w:numId="8">
    <w:abstractNumId w:val="16"/>
  </w:num>
  <w:num w:numId="9">
    <w:abstractNumId w:val="2"/>
  </w:num>
  <w:num w:numId="10">
    <w:abstractNumId w:val="9"/>
  </w:num>
  <w:num w:numId="11">
    <w:abstractNumId w:val="12"/>
  </w:num>
  <w:num w:numId="12">
    <w:abstractNumId w:val="15"/>
  </w:num>
  <w:num w:numId="13">
    <w:abstractNumId w:val="4"/>
  </w:num>
  <w:num w:numId="14">
    <w:abstractNumId w:val="19"/>
  </w:num>
  <w:num w:numId="15">
    <w:abstractNumId w:val="5"/>
  </w:num>
  <w:num w:numId="16">
    <w:abstractNumId w:val="10"/>
  </w:num>
  <w:num w:numId="17">
    <w:abstractNumId w:val="22"/>
  </w:num>
  <w:num w:numId="18">
    <w:abstractNumId w:val="1"/>
  </w:num>
  <w:num w:numId="19">
    <w:abstractNumId w:val="21"/>
  </w:num>
  <w:num w:numId="20">
    <w:abstractNumId w:val="7"/>
  </w:num>
  <w:num w:numId="21">
    <w:abstractNumId w:val="14"/>
  </w:num>
  <w:num w:numId="22">
    <w:abstractNumId w:val="8"/>
  </w:num>
  <w:num w:numId="23">
    <w:abstractNumId w:val="20"/>
  </w:num>
  <w:num w:numId="24">
    <w:abstractNumId w:val="6"/>
  </w:num>
  <w:num w:numId="25">
    <w:abstractNumId w:val="1"/>
    <w:lvlOverride w:ilvl="0">
      <w:startOverride w:val="5"/>
    </w:lvlOverride>
    <w:lvlOverride w:ilvl="1">
      <w:startOverride w:val="2"/>
    </w:lvlOverride>
  </w:num>
  <w:num w:numId="26">
    <w:abstractNumId w:val="1"/>
    <w:lvlOverride w:ilvl="0">
      <w:startOverride w:val="5"/>
    </w:lvlOverride>
    <w:lvlOverride w:ilvl="1">
      <w:startOverride w:val="2"/>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pt-BR" w:vendorID="64" w:dllVersion="6" w:nlCheck="1" w:checkStyle="0"/>
  <w:activeWritingStyle w:appName="MSWord" w:lang="en-GB" w:vendorID="64" w:dllVersion="6" w:nlCheck="1" w:checkStyle="0"/>
  <w:activeWritingStyle w:appName="MSWord" w:lang="pt-BR" w:vendorID="64" w:dllVersion="4096" w:nlCheck="1" w:checkStyle="0"/>
  <w:activeWritingStyle w:appName="MSWord" w:lang="en-GB"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17B87"/>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C9D"/>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2FB1"/>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60FF"/>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950"/>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17"/>
    <w:rsid w:val="003B0439"/>
    <w:rsid w:val="003B188C"/>
    <w:rsid w:val="003B4CBD"/>
    <w:rsid w:val="003B6352"/>
    <w:rsid w:val="003B7C32"/>
    <w:rsid w:val="003C1394"/>
    <w:rsid w:val="003C3519"/>
    <w:rsid w:val="003C596E"/>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2EF"/>
    <w:rsid w:val="004C69F3"/>
    <w:rsid w:val="004D1536"/>
    <w:rsid w:val="004D2E7D"/>
    <w:rsid w:val="004D2E9B"/>
    <w:rsid w:val="004D367A"/>
    <w:rsid w:val="004D4E1C"/>
    <w:rsid w:val="004D6760"/>
    <w:rsid w:val="004D6BEA"/>
    <w:rsid w:val="004D7C80"/>
    <w:rsid w:val="004E15DD"/>
    <w:rsid w:val="004E209A"/>
    <w:rsid w:val="004E3C9A"/>
    <w:rsid w:val="004E550B"/>
    <w:rsid w:val="004E5FEC"/>
    <w:rsid w:val="004E6F2C"/>
    <w:rsid w:val="004E74FA"/>
    <w:rsid w:val="004E7664"/>
    <w:rsid w:val="004F00C9"/>
    <w:rsid w:val="004F21E9"/>
    <w:rsid w:val="004F23A6"/>
    <w:rsid w:val="004F28B5"/>
    <w:rsid w:val="004F64F1"/>
    <w:rsid w:val="004F6852"/>
    <w:rsid w:val="004F74AE"/>
    <w:rsid w:val="00501224"/>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14CE"/>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A7EB5"/>
    <w:rsid w:val="006B1817"/>
    <w:rsid w:val="006B1949"/>
    <w:rsid w:val="006B26A2"/>
    <w:rsid w:val="006B2DF8"/>
    <w:rsid w:val="006B3106"/>
    <w:rsid w:val="006B3664"/>
    <w:rsid w:val="006B38DF"/>
    <w:rsid w:val="006B598D"/>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8AC"/>
    <w:rsid w:val="00743ABA"/>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59D"/>
    <w:rsid w:val="00770883"/>
    <w:rsid w:val="00771DBE"/>
    <w:rsid w:val="00773DF9"/>
    <w:rsid w:val="007744BF"/>
    <w:rsid w:val="0078138B"/>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1A0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155E"/>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501"/>
    <w:rsid w:val="00954C3E"/>
    <w:rsid w:val="00955039"/>
    <w:rsid w:val="00955744"/>
    <w:rsid w:val="00955817"/>
    <w:rsid w:val="009559E0"/>
    <w:rsid w:val="00956996"/>
    <w:rsid w:val="00956B03"/>
    <w:rsid w:val="00961CF5"/>
    <w:rsid w:val="009631A3"/>
    <w:rsid w:val="0096325C"/>
    <w:rsid w:val="009645F5"/>
    <w:rsid w:val="009661C7"/>
    <w:rsid w:val="00966351"/>
    <w:rsid w:val="00966C47"/>
    <w:rsid w:val="00973178"/>
    <w:rsid w:val="009732F9"/>
    <w:rsid w:val="00977967"/>
    <w:rsid w:val="00984EBE"/>
    <w:rsid w:val="00991CE0"/>
    <w:rsid w:val="00994312"/>
    <w:rsid w:val="00994C1F"/>
    <w:rsid w:val="00996621"/>
    <w:rsid w:val="00996D2B"/>
    <w:rsid w:val="00997291"/>
    <w:rsid w:val="009A2E2B"/>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6FA8"/>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C5F2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 w:val="0406403B"/>
    <w:rsid w:val="0C8BC555"/>
    <w:rsid w:val="1B3E76E5"/>
    <w:rsid w:val="1B58FCE1"/>
    <w:rsid w:val="25A84F53"/>
    <w:rsid w:val="2C70D5E2"/>
    <w:rsid w:val="2DB20E45"/>
    <w:rsid w:val="2E414002"/>
    <w:rsid w:val="38285351"/>
    <w:rsid w:val="3897B99E"/>
    <w:rsid w:val="3D763709"/>
    <w:rsid w:val="4457601F"/>
    <w:rsid w:val="5346410E"/>
    <w:rsid w:val="5483855B"/>
    <w:rsid w:val="55D1DB61"/>
    <w:rsid w:val="569C5A0C"/>
    <w:rsid w:val="5769B838"/>
    <w:rsid w:val="65D007C8"/>
    <w:rsid w:val="68914311"/>
    <w:rsid w:val="6B42E894"/>
    <w:rsid w:val="6EBC7888"/>
    <w:rsid w:val="7123C692"/>
    <w:rsid w:val="77846CA5"/>
    <w:rsid w:val="79AA589D"/>
    <w:rsid w:val="7F8824FE"/>
    <w:rsid w:val="7FE5E8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customStyle="1" w:styleId="paragraph">
    <w:name w:val="paragraph"/>
    <w:basedOn w:val="Normal"/>
    <w:rsid w:val="00954501"/>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954501"/>
  </w:style>
  <w:style w:type="character" w:customStyle="1" w:styleId="spellingerror">
    <w:name w:val="spellingerror"/>
    <w:basedOn w:val="Fontepargpadro"/>
    <w:rsid w:val="00954501"/>
  </w:style>
  <w:style w:type="character" w:customStyle="1" w:styleId="eop">
    <w:name w:val="eop"/>
    <w:basedOn w:val="Fontepargpadro"/>
    <w:rsid w:val="00954501"/>
  </w:style>
  <w:style w:type="character" w:customStyle="1" w:styleId="contextualspellingandgrammarerror">
    <w:name w:val="contextualspellingandgrammarerror"/>
    <w:basedOn w:val="Fontepargpadro"/>
    <w:rsid w:val="00954501"/>
  </w:style>
  <w:style w:type="character" w:customStyle="1" w:styleId="scxw214900860">
    <w:name w:val="scxw214900860"/>
    <w:basedOn w:val="Fontepargpadro"/>
    <w:rsid w:val="00954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805662">
      <w:bodyDiv w:val="1"/>
      <w:marLeft w:val="0"/>
      <w:marRight w:val="0"/>
      <w:marTop w:val="0"/>
      <w:marBottom w:val="0"/>
      <w:divBdr>
        <w:top w:val="none" w:sz="0" w:space="0" w:color="auto"/>
        <w:left w:val="none" w:sz="0" w:space="0" w:color="auto"/>
        <w:bottom w:val="none" w:sz="0" w:space="0" w:color="auto"/>
        <w:right w:val="none" w:sz="0" w:space="0" w:color="auto"/>
      </w:divBdr>
      <w:divsChild>
        <w:div w:id="1355695654">
          <w:marLeft w:val="0"/>
          <w:marRight w:val="0"/>
          <w:marTop w:val="0"/>
          <w:marBottom w:val="0"/>
          <w:divBdr>
            <w:top w:val="none" w:sz="0" w:space="0" w:color="auto"/>
            <w:left w:val="none" w:sz="0" w:space="0" w:color="auto"/>
            <w:bottom w:val="none" w:sz="0" w:space="0" w:color="auto"/>
            <w:right w:val="none" w:sz="0" w:space="0" w:color="auto"/>
          </w:divBdr>
        </w:div>
        <w:div w:id="766076222">
          <w:marLeft w:val="0"/>
          <w:marRight w:val="0"/>
          <w:marTop w:val="0"/>
          <w:marBottom w:val="0"/>
          <w:divBdr>
            <w:top w:val="none" w:sz="0" w:space="0" w:color="auto"/>
            <w:left w:val="none" w:sz="0" w:space="0" w:color="auto"/>
            <w:bottom w:val="none" w:sz="0" w:space="0" w:color="auto"/>
            <w:right w:val="none" w:sz="0" w:space="0" w:color="auto"/>
          </w:divBdr>
        </w:div>
        <w:div w:id="256133693">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1634169235">
          <w:marLeft w:val="0"/>
          <w:marRight w:val="0"/>
          <w:marTop w:val="0"/>
          <w:marBottom w:val="0"/>
          <w:divBdr>
            <w:top w:val="none" w:sz="0" w:space="0" w:color="auto"/>
            <w:left w:val="none" w:sz="0" w:space="0" w:color="auto"/>
            <w:bottom w:val="none" w:sz="0" w:space="0" w:color="auto"/>
            <w:right w:val="none" w:sz="0" w:space="0" w:color="auto"/>
          </w:divBdr>
          <w:divsChild>
            <w:div w:id="942418519">
              <w:marLeft w:val="0"/>
              <w:marRight w:val="0"/>
              <w:marTop w:val="0"/>
              <w:marBottom w:val="0"/>
              <w:divBdr>
                <w:top w:val="none" w:sz="0" w:space="0" w:color="auto"/>
                <w:left w:val="none" w:sz="0" w:space="0" w:color="auto"/>
                <w:bottom w:val="none" w:sz="0" w:space="0" w:color="auto"/>
                <w:right w:val="none" w:sz="0" w:space="0" w:color="auto"/>
              </w:divBdr>
            </w:div>
          </w:divsChild>
        </w:div>
        <w:div w:id="1235121664">
          <w:marLeft w:val="0"/>
          <w:marRight w:val="0"/>
          <w:marTop w:val="0"/>
          <w:marBottom w:val="0"/>
          <w:divBdr>
            <w:top w:val="none" w:sz="0" w:space="0" w:color="auto"/>
            <w:left w:val="none" w:sz="0" w:space="0" w:color="auto"/>
            <w:bottom w:val="none" w:sz="0" w:space="0" w:color="auto"/>
            <w:right w:val="none" w:sz="0" w:space="0" w:color="auto"/>
          </w:divBdr>
        </w:div>
        <w:div w:id="90704745">
          <w:marLeft w:val="0"/>
          <w:marRight w:val="0"/>
          <w:marTop w:val="0"/>
          <w:marBottom w:val="0"/>
          <w:divBdr>
            <w:top w:val="none" w:sz="0" w:space="0" w:color="auto"/>
            <w:left w:val="none" w:sz="0" w:space="0" w:color="auto"/>
            <w:bottom w:val="none" w:sz="0" w:space="0" w:color="auto"/>
            <w:right w:val="none" w:sz="0" w:space="0" w:color="auto"/>
          </w:divBdr>
        </w:div>
        <w:div w:id="952982832">
          <w:marLeft w:val="0"/>
          <w:marRight w:val="0"/>
          <w:marTop w:val="0"/>
          <w:marBottom w:val="0"/>
          <w:divBdr>
            <w:top w:val="none" w:sz="0" w:space="0" w:color="auto"/>
            <w:left w:val="none" w:sz="0" w:space="0" w:color="auto"/>
            <w:bottom w:val="none" w:sz="0" w:space="0" w:color="auto"/>
            <w:right w:val="none" w:sz="0" w:space="0" w:color="auto"/>
          </w:divBdr>
        </w:div>
        <w:div w:id="758328176">
          <w:marLeft w:val="0"/>
          <w:marRight w:val="0"/>
          <w:marTop w:val="0"/>
          <w:marBottom w:val="0"/>
          <w:divBdr>
            <w:top w:val="none" w:sz="0" w:space="0" w:color="auto"/>
            <w:left w:val="none" w:sz="0" w:space="0" w:color="auto"/>
            <w:bottom w:val="none" w:sz="0" w:space="0" w:color="auto"/>
            <w:right w:val="none" w:sz="0" w:space="0" w:color="auto"/>
          </w:divBdr>
        </w:div>
        <w:div w:id="2095397926">
          <w:marLeft w:val="0"/>
          <w:marRight w:val="0"/>
          <w:marTop w:val="0"/>
          <w:marBottom w:val="0"/>
          <w:divBdr>
            <w:top w:val="none" w:sz="0" w:space="0" w:color="auto"/>
            <w:left w:val="none" w:sz="0" w:space="0" w:color="auto"/>
            <w:bottom w:val="none" w:sz="0" w:space="0" w:color="auto"/>
            <w:right w:val="none" w:sz="0" w:space="0" w:color="auto"/>
          </w:divBdr>
        </w:div>
        <w:div w:id="1323269361">
          <w:marLeft w:val="0"/>
          <w:marRight w:val="0"/>
          <w:marTop w:val="0"/>
          <w:marBottom w:val="0"/>
          <w:divBdr>
            <w:top w:val="none" w:sz="0" w:space="0" w:color="auto"/>
            <w:left w:val="none" w:sz="0" w:space="0" w:color="auto"/>
            <w:bottom w:val="none" w:sz="0" w:space="0" w:color="auto"/>
            <w:right w:val="none" w:sz="0" w:space="0" w:color="auto"/>
          </w:divBdr>
          <w:divsChild>
            <w:div w:id="591822130">
              <w:marLeft w:val="0"/>
              <w:marRight w:val="0"/>
              <w:marTop w:val="0"/>
              <w:marBottom w:val="0"/>
              <w:divBdr>
                <w:top w:val="none" w:sz="0" w:space="0" w:color="auto"/>
                <w:left w:val="none" w:sz="0" w:space="0" w:color="auto"/>
                <w:bottom w:val="none" w:sz="0" w:space="0" w:color="auto"/>
                <w:right w:val="none" w:sz="0" w:space="0" w:color="auto"/>
              </w:divBdr>
            </w:div>
            <w:div w:id="408163952">
              <w:marLeft w:val="0"/>
              <w:marRight w:val="0"/>
              <w:marTop w:val="0"/>
              <w:marBottom w:val="0"/>
              <w:divBdr>
                <w:top w:val="none" w:sz="0" w:space="0" w:color="auto"/>
                <w:left w:val="none" w:sz="0" w:space="0" w:color="auto"/>
                <w:bottom w:val="none" w:sz="0" w:space="0" w:color="auto"/>
                <w:right w:val="none" w:sz="0" w:space="0" w:color="auto"/>
              </w:divBdr>
            </w:div>
            <w:div w:id="2099209442">
              <w:marLeft w:val="0"/>
              <w:marRight w:val="0"/>
              <w:marTop w:val="0"/>
              <w:marBottom w:val="0"/>
              <w:divBdr>
                <w:top w:val="none" w:sz="0" w:space="0" w:color="auto"/>
                <w:left w:val="none" w:sz="0" w:space="0" w:color="auto"/>
                <w:bottom w:val="none" w:sz="0" w:space="0" w:color="auto"/>
                <w:right w:val="none" w:sz="0" w:space="0" w:color="auto"/>
              </w:divBdr>
            </w:div>
          </w:divsChild>
        </w:div>
        <w:div w:id="1759476302">
          <w:marLeft w:val="0"/>
          <w:marRight w:val="0"/>
          <w:marTop w:val="0"/>
          <w:marBottom w:val="0"/>
          <w:divBdr>
            <w:top w:val="none" w:sz="0" w:space="0" w:color="auto"/>
            <w:left w:val="none" w:sz="0" w:space="0" w:color="auto"/>
            <w:bottom w:val="none" w:sz="0" w:space="0" w:color="auto"/>
            <w:right w:val="none" w:sz="0" w:space="0" w:color="auto"/>
          </w:divBdr>
        </w:div>
        <w:div w:id="979579002">
          <w:marLeft w:val="0"/>
          <w:marRight w:val="0"/>
          <w:marTop w:val="0"/>
          <w:marBottom w:val="0"/>
          <w:divBdr>
            <w:top w:val="none" w:sz="0" w:space="0" w:color="auto"/>
            <w:left w:val="none" w:sz="0" w:space="0" w:color="auto"/>
            <w:bottom w:val="none" w:sz="0" w:space="0" w:color="auto"/>
            <w:right w:val="none" w:sz="0" w:space="0" w:color="auto"/>
          </w:divBdr>
        </w:div>
        <w:div w:id="1336877153">
          <w:marLeft w:val="0"/>
          <w:marRight w:val="0"/>
          <w:marTop w:val="0"/>
          <w:marBottom w:val="0"/>
          <w:divBdr>
            <w:top w:val="none" w:sz="0" w:space="0" w:color="auto"/>
            <w:left w:val="none" w:sz="0" w:space="0" w:color="auto"/>
            <w:bottom w:val="none" w:sz="0" w:space="0" w:color="auto"/>
            <w:right w:val="none" w:sz="0" w:space="0" w:color="auto"/>
          </w:divBdr>
        </w:div>
        <w:div w:id="800610831">
          <w:marLeft w:val="0"/>
          <w:marRight w:val="0"/>
          <w:marTop w:val="0"/>
          <w:marBottom w:val="0"/>
          <w:divBdr>
            <w:top w:val="none" w:sz="0" w:space="0" w:color="auto"/>
            <w:left w:val="none" w:sz="0" w:space="0" w:color="auto"/>
            <w:bottom w:val="none" w:sz="0" w:space="0" w:color="auto"/>
            <w:right w:val="none" w:sz="0" w:space="0" w:color="auto"/>
          </w:divBdr>
        </w:div>
        <w:div w:id="175654344">
          <w:marLeft w:val="0"/>
          <w:marRight w:val="0"/>
          <w:marTop w:val="0"/>
          <w:marBottom w:val="0"/>
          <w:divBdr>
            <w:top w:val="none" w:sz="0" w:space="0" w:color="auto"/>
            <w:left w:val="none" w:sz="0" w:space="0" w:color="auto"/>
            <w:bottom w:val="none" w:sz="0" w:space="0" w:color="auto"/>
            <w:right w:val="none" w:sz="0" w:space="0" w:color="auto"/>
          </w:divBdr>
        </w:div>
        <w:div w:id="399836343">
          <w:marLeft w:val="0"/>
          <w:marRight w:val="0"/>
          <w:marTop w:val="0"/>
          <w:marBottom w:val="0"/>
          <w:divBdr>
            <w:top w:val="none" w:sz="0" w:space="0" w:color="auto"/>
            <w:left w:val="none" w:sz="0" w:space="0" w:color="auto"/>
            <w:bottom w:val="none" w:sz="0" w:space="0" w:color="auto"/>
            <w:right w:val="none" w:sz="0" w:space="0" w:color="auto"/>
          </w:divBdr>
        </w:div>
        <w:div w:id="456534375">
          <w:marLeft w:val="0"/>
          <w:marRight w:val="0"/>
          <w:marTop w:val="0"/>
          <w:marBottom w:val="0"/>
          <w:divBdr>
            <w:top w:val="none" w:sz="0" w:space="0" w:color="auto"/>
            <w:left w:val="none" w:sz="0" w:space="0" w:color="auto"/>
            <w:bottom w:val="none" w:sz="0" w:space="0" w:color="auto"/>
            <w:right w:val="none" w:sz="0" w:space="0" w:color="auto"/>
          </w:divBdr>
          <w:divsChild>
            <w:div w:id="1931499245">
              <w:marLeft w:val="0"/>
              <w:marRight w:val="0"/>
              <w:marTop w:val="0"/>
              <w:marBottom w:val="0"/>
              <w:divBdr>
                <w:top w:val="none" w:sz="0" w:space="0" w:color="auto"/>
                <w:left w:val="none" w:sz="0" w:space="0" w:color="auto"/>
                <w:bottom w:val="none" w:sz="0" w:space="0" w:color="auto"/>
                <w:right w:val="none" w:sz="0" w:space="0" w:color="auto"/>
              </w:divBdr>
            </w:div>
            <w:div w:id="1385062303">
              <w:marLeft w:val="0"/>
              <w:marRight w:val="0"/>
              <w:marTop w:val="0"/>
              <w:marBottom w:val="0"/>
              <w:divBdr>
                <w:top w:val="none" w:sz="0" w:space="0" w:color="auto"/>
                <w:left w:val="none" w:sz="0" w:space="0" w:color="auto"/>
                <w:bottom w:val="none" w:sz="0" w:space="0" w:color="auto"/>
                <w:right w:val="none" w:sz="0" w:space="0" w:color="auto"/>
              </w:divBdr>
            </w:div>
            <w:div w:id="63308778">
              <w:marLeft w:val="0"/>
              <w:marRight w:val="0"/>
              <w:marTop w:val="0"/>
              <w:marBottom w:val="0"/>
              <w:divBdr>
                <w:top w:val="none" w:sz="0" w:space="0" w:color="auto"/>
                <w:left w:val="none" w:sz="0" w:space="0" w:color="auto"/>
                <w:bottom w:val="none" w:sz="0" w:space="0" w:color="auto"/>
                <w:right w:val="none" w:sz="0" w:space="0" w:color="auto"/>
              </w:divBdr>
            </w:div>
            <w:div w:id="983310346">
              <w:marLeft w:val="0"/>
              <w:marRight w:val="0"/>
              <w:marTop w:val="0"/>
              <w:marBottom w:val="0"/>
              <w:divBdr>
                <w:top w:val="none" w:sz="0" w:space="0" w:color="auto"/>
                <w:left w:val="none" w:sz="0" w:space="0" w:color="auto"/>
                <w:bottom w:val="none" w:sz="0" w:space="0" w:color="auto"/>
                <w:right w:val="none" w:sz="0" w:space="0" w:color="auto"/>
              </w:divBdr>
            </w:div>
            <w:div w:id="1095172450">
              <w:marLeft w:val="0"/>
              <w:marRight w:val="0"/>
              <w:marTop w:val="0"/>
              <w:marBottom w:val="0"/>
              <w:divBdr>
                <w:top w:val="none" w:sz="0" w:space="0" w:color="auto"/>
                <w:left w:val="none" w:sz="0" w:space="0" w:color="auto"/>
                <w:bottom w:val="none" w:sz="0" w:space="0" w:color="auto"/>
                <w:right w:val="none" w:sz="0" w:space="0" w:color="auto"/>
              </w:divBdr>
            </w:div>
          </w:divsChild>
        </w:div>
        <w:div w:id="1634560813">
          <w:marLeft w:val="0"/>
          <w:marRight w:val="0"/>
          <w:marTop w:val="0"/>
          <w:marBottom w:val="0"/>
          <w:divBdr>
            <w:top w:val="none" w:sz="0" w:space="0" w:color="auto"/>
            <w:left w:val="none" w:sz="0" w:space="0" w:color="auto"/>
            <w:bottom w:val="none" w:sz="0" w:space="0" w:color="auto"/>
            <w:right w:val="none" w:sz="0" w:space="0" w:color="auto"/>
          </w:divBdr>
          <w:divsChild>
            <w:div w:id="287518949">
              <w:marLeft w:val="0"/>
              <w:marRight w:val="0"/>
              <w:marTop w:val="0"/>
              <w:marBottom w:val="0"/>
              <w:divBdr>
                <w:top w:val="none" w:sz="0" w:space="0" w:color="auto"/>
                <w:left w:val="none" w:sz="0" w:space="0" w:color="auto"/>
                <w:bottom w:val="none" w:sz="0" w:space="0" w:color="auto"/>
                <w:right w:val="none" w:sz="0" w:space="0" w:color="auto"/>
              </w:divBdr>
            </w:div>
            <w:div w:id="1571580754">
              <w:marLeft w:val="0"/>
              <w:marRight w:val="0"/>
              <w:marTop w:val="0"/>
              <w:marBottom w:val="0"/>
              <w:divBdr>
                <w:top w:val="none" w:sz="0" w:space="0" w:color="auto"/>
                <w:left w:val="none" w:sz="0" w:space="0" w:color="auto"/>
                <w:bottom w:val="none" w:sz="0" w:space="0" w:color="auto"/>
                <w:right w:val="none" w:sz="0" w:space="0" w:color="auto"/>
              </w:divBdr>
            </w:div>
            <w:div w:id="1529879535">
              <w:marLeft w:val="0"/>
              <w:marRight w:val="0"/>
              <w:marTop w:val="0"/>
              <w:marBottom w:val="0"/>
              <w:divBdr>
                <w:top w:val="none" w:sz="0" w:space="0" w:color="auto"/>
                <w:left w:val="none" w:sz="0" w:space="0" w:color="auto"/>
                <w:bottom w:val="none" w:sz="0" w:space="0" w:color="auto"/>
                <w:right w:val="none" w:sz="0" w:space="0" w:color="auto"/>
              </w:divBdr>
            </w:div>
            <w:div w:id="579601130">
              <w:marLeft w:val="0"/>
              <w:marRight w:val="0"/>
              <w:marTop w:val="0"/>
              <w:marBottom w:val="0"/>
              <w:divBdr>
                <w:top w:val="none" w:sz="0" w:space="0" w:color="auto"/>
                <w:left w:val="none" w:sz="0" w:space="0" w:color="auto"/>
                <w:bottom w:val="none" w:sz="0" w:space="0" w:color="auto"/>
                <w:right w:val="none" w:sz="0" w:space="0" w:color="auto"/>
              </w:divBdr>
            </w:div>
          </w:divsChild>
        </w:div>
        <w:div w:id="1107189776">
          <w:marLeft w:val="0"/>
          <w:marRight w:val="0"/>
          <w:marTop w:val="0"/>
          <w:marBottom w:val="0"/>
          <w:divBdr>
            <w:top w:val="none" w:sz="0" w:space="0" w:color="auto"/>
            <w:left w:val="none" w:sz="0" w:space="0" w:color="auto"/>
            <w:bottom w:val="none" w:sz="0" w:space="0" w:color="auto"/>
            <w:right w:val="none" w:sz="0" w:space="0" w:color="auto"/>
          </w:divBdr>
        </w:div>
        <w:div w:id="1786346170">
          <w:marLeft w:val="0"/>
          <w:marRight w:val="0"/>
          <w:marTop w:val="0"/>
          <w:marBottom w:val="0"/>
          <w:divBdr>
            <w:top w:val="none" w:sz="0" w:space="0" w:color="auto"/>
            <w:left w:val="none" w:sz="0" w:space="0" w:color="auto"/>
            <w:bottom w:val="none" w:sz="0" w:space="0" w:color="auto"/>
            <w:right w:val="none" w:sz="0" w:space="0" w:color="auto"/>
          </w:divBdr>
        </w:div>
        <w:div w:id="1834100993">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footer" Target="footer4.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E0CA1-FF78-4FD5-BC7E-172D18A08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195</TotalTime>
  <Pages>39</Pages>
  <Words>4568</Words>
  <Characters>25546</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30054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Natalia Medina de Oliveira Juliano</cp:lastModifiedBy>
  <cp:revision>18</cp:revision>
  <cp:lastPrinted>2009-11-04T00:12:00Z</cp:lastPrinted>
  <dcterms:created xsi:type="dcterms:W3CDTF">2019-06-01T15:21:00Z</dcterms:created>
  <dcterms:modified xsi:type="dcterms:W3CDTF">2019-06-06T18:07:00Z</dcterms:modified>
</cp:coreProperties>
</file>