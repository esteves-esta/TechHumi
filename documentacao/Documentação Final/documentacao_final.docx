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BECDB9" w14:textId="7F0C1189" w:rsidR="0060123F" w:rsidRDefault="25A84F53" w:rsidP="25A84F53">
      <w:pPr>
        <w:spacing w:line="240" w:lineRule="auto"/>
        <w:jc w:val="center"/>
        <w:rPr>
          <w:rFonts w:cs="Arial"/>
        </w:rPr>
      </w:pPr>
      <w:r w:rsidRPr="25A84F53">
        <w:rPr>
          <w:rFonts w:cs="Arial"/>
        </w:rPr>
        <w:t xml:space="preserve"> </w:t>
      </w: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272934BF" w14:textId="16611DE7" w:rsidR="55D1DB61" w:rsidRDefault="55D1DB61" w:rsidP="55D1DB61">
      <w:pPr>
        <w:pStyle w:val="NormalGrande"/>
      </w:pPr>
      <w:r>
        <w:t>Adriana elva huayhua marca</w:t>
      </w:r>
    </w:p>
    <w:p w14:paraId="06202E31" w14:textId="5E21AE69" w:rsidR="55D1DB61" w:rsidRDefault="55D1DB61" w:rsidP="55D1DB61">
      <w:pPr>
        <w:pStyle w:val="NormalGrande"/>
      </w:pPr>
      <w:r>
        <w:t>Fernanda esteves</w:t>
      </w:r>
    </w:p>
    <w:p w14:paraId="1F9C81E8" w14:textId="71C77F27" w:rsidR="55D1DB61" w:rsidRDefault="7FE5E8B7" w:rsidP="55D1DB61">
      <w:pPr>
        <w:pStyle w:val="NormalGrande"/>
      </w:pPr>
      <w:r>
        <w:t xml:space="preserve">Gustavo henrique MARTINS GONÇALVES </w:t>
      </w:r>
    </w:p>
    <w:p w14:paraId="44F00662" w14:textId="1230F58D" w:rsidR="55D1DB61" w:rsidRDefault="55D1DB61" w:rsidP="55D1DB61">
      <w:pPr>
        <w:pStyle w:val="NormalGrande"/>
      </w:pPr>
      <w:r>
        <w:t>Leticia lago mori</w:t>
      </w:r>
    </w:p>
    <w:p w14:paraId="63D91755" w14:textId="14D8ED6C" w:rsidR="55D1DB61" w:rsidRDefault="55D1DB61" w:rsidP="55D1DB61">
      <w:pPr>
        <w:pStyle w:val="NormalGrande"/>
      </w:pPr>
      <w:r>
        <w:t>Natalia medina oliveira juliano</w:t>
      </w:r>
    </w:p>
    <w:p w14:paraId="5C328A3C" w14:textId="5C34AB09" w:rsidR="55D1DB61" w:rsidRDefault="55D1DB61" w:rsidP="55D1DB61">
      <w:pPr>
        <w:pStyle w:val="NormalGrande"/>
      </w:pPr>
      <w:r>
        <w:t>Vitor leornado gonçalves de oliveira silva</w:t>
      </w:r>
    </w:p>
    <w:p w14:paraId="5CC22666" w14:textId="4ED053AA" w:rsidR="55D1DB61" w:rsidRDefault="55D1DB61" w:rsidP="55D1DB61">
      <w:pPr>
        <w:pStyle w:val="NormalGrande"/>
      </w:pPr>
    </w:p>
    <w:p w14:paraId="35493970" w14:textId="7234503B"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115AD8FE" w14:textId="6E7EE9BF" w:rsidR="55D1DB61" w:rsidRDefault="55D1DB61" w:rsidP="55D1DB61">
      <w:pPr>
        <w:pStyle w:val="NormalGrande"/>
      </w:pPr>
      <w:r>
        <w:t>Solução de iot para otimização da produtividade em ambientes de trabalho - techhumi</w:t>
      </w:r>
    </w:p>
    <w:p w14:paraId="5C8F3224" w14:textId="77777777" w:rsidR="00370E34" w:rsidRPr="004C56C6" w:rsidRDefault="00370E34"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4152E524" w14:textId="115BD608" w:rsidR="00370E34" w:rsidRDefault="00370E34" w:rsidP="00E07423">
      <w:pPr>
        <w:pStyle w:val="NormalGrande"/>
      </w:pPr>
    </w:p>
    <w:p w14:paraId="242D7012" w14:textId="77777777" w:rsidR="00A379BB" w:rsidRPr="004C56C6" w:rsidRDefault="00A379BB" w:rsidP="00E07423">
      <w:pPr>
        <w:pStyle w:val="NormalGrande"/>
      </w:pPr>
    </w:p>
    <w:p w14:paraId="471688E6" w14:textId="69F673B9" w:rsidR="55D1DB61" w:rsidRDefault="55D1DB61" w:rsidP="55D1DB61">
      <w:pPr>
        <w:pStyle w:val="NormalGrande"/>
      </w:pPr>
    </w:p>
    <w:p w14:paraId="7E311BC8" w14:textId="77777777" w:rsidR="00370E34" w:rsidRPr="004C56C6" w:rsidRDefault="00A379BB" w:rsidP="00E07423">
      <w:pPr>
        <w:pStyle w:val="NormalGrande"/>
      </w:pPr>
      <w:r>
        <w:t>SÃO PAULO</w:t>
      </w:r>
    </w:p>
    <w:p w14:paraId="3D03BF2B" w14:textId="0912E094" w:rsidR="00370E34" w:rsidRDefault="00A379BB" w:rsidP="00E07423">
      <w:pPr>
        <w:pStyle w:val="NormalGrande"/>
      </w:pPr>
      <w:r>
        <w:t>201</w:t>
      </w:r>
      <w:r w:rsidR="00B37E2A">
        <w:t>9</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0133CABC" w14:textId="5ED9C8E7" w:rsidR="007C0DC9"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7C0DC9">
        <w:fldChar w:fldCharType="begin"/>
      </w:r>
      <w:r w:rsidR="007C0DC9">
        <w:instrText xml:space="preserve"> PAGEREF _Toc512519587 \h </w:instrText>
      </w:r>
      <w:r w:rsidR="007C0DC9">
        <w:fldChar w:fldCharType="separate"/>
      </w:r>
      <w:r w:rsidR="007C0DC9">
        <w:t>5</w:t>
      </w:r>
      <w:r w:rsidR="007C0DC9">
        <w:fldChar w:fldCharType="end"/>
      </w:r>
    </w:p>
    <w:p w14:paraId="3AF54033" w14:textId="0E0B4E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Pr>
          <w:noProof/>
        </w:rPr>
        <w:fldChar w:fldCharType="begin"/>
      </w:r>
      <w:r>
        <w:rPr>
          <w:noProof/>
        </w:rPr>
        <w:instrText xml:space="preserve"> PAGEREF _Toc512519588 \h </w:instrText>
      </w:r>
      <w:r>
        <w:rPr>
          <w:noProof/>
        </w:rPr>
      </w:r>
      <w:r>
        <w:rPr>
          <w:noProof/>
        </w:rPr>
        <w:fldChar w:fldCharType="separate"/>
      </w:r>
      <w:r>
        <w:rPr>
          <w:noProof/>
        </w:rPr>
        <w:t>5</w:t>
      </w:r>
      <w:r>
        <w:rPr>
          <w:noProof/>
        </w:rPr>
        <w:fldChar w:fldCharType="end"/>
      </w:r>
    </w:p>
    <w:p w14:paraId="6DACBD51" w14:textId="35A35FD7"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Pr>
          <w:noProof/>
        </w:rPr>
        <w:fldChar w:fldCharType="begin"/>
      </w:r>
      <w:r>
        <w:rPr>
          <w:noProof/>
        </w:rPr>
        <w:instrText xml:space="preserve"> PAGEREF _Toc512519589 \h </w:instrText>
      </w:r>
      <w:r>
        <w:rPr>
          <w:noProof/>
        </w:rPr>
      </w:r>
      <w:r>
        <w:rPr>
          <w:noProof/>
        </w:rPr>
        <w:fldChar w:fldCharType="separate"/>
      </w:r>
      <w:r>
        <w:rPr>
          <w:noProof/>
        </w:rPr>
        <w:t>5</w:t>
      </w:r>
      <w:r>
        <w:rPr>
          <w:noProof/>
        </w:rPr>
        <w:fldChar w:fldCharType="end"/>
      </w:r>
    </w:p>
    <w:p w14:paraId="16E7BB19" w14:textId="30C839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Pr>
          <w:noProof/>
        </w:rPr>
        <w:fldChar w:fldCharType="begin"/>
      </w:r>
      <w:r>
        <w:rPr>
          <w:noProof/>
        </w:rPr>
        <w:instrText xml:space="preserve"> PAGEREF _Toc512519590 \h </w:instrText>
      </w:r>
      <w:r>
        <w:rPr>
          <w:noProof/>
        </w:rPr>
      </w:r>
      <w:r>
        <w:rPr>
          <w:noProof/>
        </w:rPr>
        <w:fldChar w:fldCharType="separate"/>
      </w:r>
      <w:r>
        <w:rPr>
          <w:noProof/>
        </w:rPr>
        <w:t>5</w:t>
      </w:r>
      <w:r>
        <w:rPr>
          <w:noProof/>
        </w:rPr>
        <w:fldChar w:fldCharType="end"/>
      </w:r>
    </w:p>
    <w:p w14:paraId="53016C7F" w14:textId="367873D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Pr>
          <w:noProof/>
        </w:rPr>
        <w:fldChar w:fldCharType="begin"/>
      </w:r>
      <w:r>
        <w:rPr>
          <w:noProof/>
        </w:rPr>
        <w:instrText xml:space="preserve"> PAGEREF _Toc512519591 \h </w:instrText>
      </w:r>
      <w:r>
        <w:rPr>
          <w:noProof/>
        </w:rPr>
      </w:r>
      <w:r>
        <w:rPr>
          <w:noProof/>
        </w:rPr>
        <w:fldChar w:fldCharType="separate"/>
      </w:r>
      <w:r>
        <w:rPr>
          <w:noProof/>
        </w:rPr>
        <w:t>5</w:t>
      </w:r>
      <w:r>
        <w:rPr>
          <w:noProof/>
        </w:rPr>
        <w:fldChar w:fldCharType="end"/>
      </w:r>
    </w:p>
    <w:p w14:paraId="78AC29BD" w14:textId="5A2D25BF"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Pr>
          <w:noProof/>
        </w:rPr>
        <w:fldChar w:fldCharType="begin"/>
      </w:r>
      <w:r>
        <w:rPr>
          <w:noProof/>
        </w:rPr>
        <w:instrText xml:space="preserve"> PAGEREF _Toc512519592 \h </w:instrText>
      </w:r>
      <w:r>
        <w:rPr>
          <w:noProof/>
        </w:rPr>
      </w:r>
      <w:r>
        <w:rPr>
          <w:noProof/>
        </w:rPr>
        <w:fldChar w:fldCharType="separate"/>
      </w:r>
      <w:r>
        <w:rPr>
          <w:noProof/>
        </w:rPr>
        <w:t>5</w:t>
      </w:r>
      <w:r>
        <w:rPr>
          <w:noProof/>
        </w:rPr>
        <w:fldChar w:fldCharType="end"/>
      </w:r>
    </w:p>
    <w:p w14:paraId="7FCA1D2F" w14:textId="5D207D1D" w:rsidR="007C0DC9" w:rsidRDefault="007C0DC9">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7F58F316"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Pr>
          <w:noProof/>
        </w:rPr>
        <w:fldChar w:fldCharType="begin"/>
      </w:r>
      <w:r>
        <w:rPr>
          <w:noProof/>
        </w:rPr>
        <w:instrText xml:space="preserve"> PAGEREF _Toc512519596 \h </w:instrText>
      </w:r>
      <w:r>
        <w:rPr>
          <w:noProof/>
        </w:rPr>
      </w:r>
      <w:r>
        <w:rPr>
          <w:noProof/>
        </w:rPr>
        <w:fldChar w:fldCharType="separate"/>
      </w:r>
      <w:r>
        <w:rPr>
          <w:noProof/>
        </w:rPr>
        <w:t>7</w:t>
      </w:r>
      <w:r>
        <w:rPr>
          <w:noProof/>
        </w:rPr>
        <w:fldChar w:fldCharType="end"/>
      </w:r>
    </w:p>
    <w:p w14:paraId="2CED0FDB" w14:textId="2AA6034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Pr>
          <w:noProof/>
        </w:rPr>
        <w:fldChar w:fldCharType="begin"/>
      </w:r>
      <w:r>
        <w:rPr>
          <w:noProof/>
        </w:rPr>
        <w:instrText xml:space="preserve"> PAGEREF _Toc512519597 \h </w:instrText>
      </w:r>
      <w:r>
        <w:rPr>
          <w:noProof/>
        </w:rPr>
      </w:r>
      <w:r>
        <w:rPr>
          <w:noProof/>
        </w:rPr>
        <w:fldChar w:fldCharType="separate"/>
      </w:r>
      <w:r>
        <w:rPr>
          <w:noProof/>
        </w:rPr>
        <w:t>7</w:t>
      </w:r>
      <w:r>
        <w:rPr>
          <w:noProof/>
        </w:rPr>
        <w:fldChar w:fldCharType="end"/>
      </w:r>
    </w:p>
    <w:p w14:paraId="1D86157C" w14:textId="556ED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Pr>
          <w:noProof/>
        </w:rPr>
        <w:fldChar w:fldCharType="begin"/>
      </w:r>
      <w:r>
        <w:rPr>
          <w:noProof/>
        </w:rPr>
        <w:instrText xml:space="preserve"> PAGEREF _Toc512519598 \h </w:instrText>
      </w:r>
      <w:r>
        <w:rPr>
          <w:noProof/>
        </w:rPr>
      </w:r>
      <w:r>
        <w:rPr>
          <w:noProof/>
        </w:rPr>
        <w:fldChar w:fldCharType="separate"/>
      </w:r>
      <w:r>
        <w:rPr>
          <w:noProof/>
        </w:rPr>
        <w:t>7</w:t>
      </w:r>
      <w:r>
        <w:rPr>
          <w:noProof/>
        </w:rPr>
        <w:fldChar w:fldCharType="end"/>
      </w:r>
    </w:p>
    <w:p w14:paraId="3BF2F01E" w14:textId="3B4BAF8E"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fldChar w:fldCharType="begin"/>
      </w:r>
      <w:r>
        <w:instrText xml:space="preserve"> PAGEREF _Toc512519599 \h </w:instrText>
      </w:r>
      <w:r>
        <w:fldChar w:fldCharType="separate"/>
      </w:r>
      <w:r>
        <w:t>9</w:t>
      </w:r>
      <w:r>
        <w:fldChar w:fldCharType="end"/>
      </w:r>
    </w:p>
    <w:p w14:paraId="71F27FF8" w14:textId="6006FE94"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Pr>
          <w:noProof/>
        </w:rPr>
        <w:fldChar w:fldCharType="begin"/>
      </w:r>
      <w:r>
        <w:rPr>
          <w:noProof/>
        </w:rPr>
        <w:instrText xml:space="preserve"> PAGEREF _Toc512519600 \h </w:instrText>
      </w:r>
      <w:r>
        <w:rPr>
          <w:noProof/>
        </w:rPr>
      </w:r>
      <w:r>
        <w:rPr>
          <w:noProof/>
        </w:rPr>
        <w:fldChar w:fldCharType="separate"/>
      </w:r>
      <w:r>
        <w:rPr>
          <w:noProof/>
        </w:rPr>
        <w:t>9</w:t>
      </w:r>
      <w:r>
        <w:rPr>
          <w:noProof/>
        </w:rPr>
        <w:fldChar w:fldCharType="end"/>
      </w:r>
    </w:p>
    <w:p w14:paraId="7F243B76" w14:textId="685D21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Pr>
          <w:noProof/>
        </w:rPr>
        <w:fldChar w:fldCharType="begin"/>
      </w:r>
      <w:r>
        <w:rPr>
          <w:noProof/>
        </w:rPr>
        <w:instrText xml:space="preserve"> PAGEREF _Toc512519601 \h </w:instrText>
      </w:r>
      <w:r>
        <w:rPr>
          <w:noProof/>
        </w:rPr>
      </w:r>
      <w:r>
        <w:rPr>
          <w:noProof/>
        </w:rPr>
        <w:fldChar w:fldCharType="separate"/>
      </w:r>
      <w:r>
        <w:rPr>
          <w:noProof/>
        </w:rPr>
        <w:t>9</w:t>
      </w:r>
      <w:r>
        <w:rPr>
          <w:noProof/>
        </w:rPr>
        <w:fldChar w:fldCharType="end"/>
      </w:r>
    </w:p>
    <w:p w14:paraId="2C0A0D23" w14:textId="085E635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Pr>
          <w:noProof/>
        </w:rPr>
        <w:fldChar w:fldCharType="begin"/>
      </w:r>
      <w:r>
        <w:rPr>
          <w:noProof/>
        </w:rPr>
        <w:instrText xml:space="preserve"> PAGEREF _Toc512519602 \h </w:instrText>
      </w:r>
      <w:r>
        <w:rPr>
          <w:noProof/>
        </w:rPr>
      </w:r>
      <w:r>
        <w:rPr>
          <w:noProof/>
        </w:rPr>
        <w:fldChar w:fldCharType="separate"/>
      </w:r>
      <w:r>
        <w:rPr>
          <w:noProof/>
        </w:rPr>
        <w:t>9</w:t>
      </w:r>
      <w:r>
        <w:rPr>
          <w:noProof/>
        </w:rPr>
        <w:fldChar w:fldCharType="end"/>
      </w:r>
    </w:p>
    <w:p w14:paraId="18A6C784" w14:textId="33AAB8A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Pr>
          <w:noProof/>
        </w:rPr>
        <w:fldChar w:fldCharType="begin"/>
      </w:r>
      <w:r>
        <w:rPr>
          <w:noProof/>
        </w:rPr>
        <w:instrText xml:space="preserve"> PAGEREF _Toc512519603 \h </w:instrText>
      </w:r>
      <w:r>
        <w:rPr>
          <w:noProof/>
        </w:rPr>
      </w:r>
      <w:r>
        <w:rPr>
          <w:noProof/>
        </w:rPr>
        <w:fldChar w:fldCharType="separate"/>
      </w:r>
      <w:r>
        <w:rPr>
          <w:noProof/>
        </w:rPr>
        <w:t>9</w:t>
      </w:r>
      <w:r>
        <w:rPr>
          <w:noProof/>
        </w:rPr>
        <w:fldChar w:fldCharType="end"/>
      </w:r>
    </w:p>
    <w:p w14:paraId="5140D796" w14:textId="6FD436B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Pr>
          <w:noProof/>
        </w:rPr>
        <w:fldChar w:fldCharType="begin"/>
      </w:r>
      <w:r>
        <w:rPr>
          <w:noProof/>
        </w:rPr>
        <w:instrText xml:space="preserve"> PAGEREF _Toc512519604 \h </w:instrText>
      </w:r>
      <w:r>
        <w:rPr>
          <w:noProof/>
        </w:rPr>
      </w:r>
      <w:r>
        <w:rPr>
          <w:noProof/>
        </w:rPr>
        <w:fldChar w:fldCharType="separate"/>
      </w:r>
      <w:r>
        <w:rPr>
          <w:noProof/>
        </w:rPr>
        <w:t>9</w:t>
      </w:r>
      <w:r>
        <w:rPr>
          <w:noProof/>
        </w:rPr>
        <w:fldChar w:fldCharType="end"/>
      </w:r>
    </w:p>
    <w:p w14:paraId="3F9B7E04" w14:textId="5ACC3900"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_Toc512519605 \h </w:instrText>
      </w:r>
      <w:r>
        <w:fldChar w:fldCharType="separate"/>
      </w:r>
      <w:r>
        <w:t>11</w:t>
      </w:r>
      <w:r>
        <w:fldChar w:fldCharType="end"/>
      </w:r>
    </w:p>
    <w:p w14:paraId="4B3E4834" w14:textId="26E48F32"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Pr>
          <w:noProof/>
        </w:rPr>
        <w:fldChar w:fldCharType="begin"/>
      </w:r>
      <w:r>
        <w:rPr>
          <w:noProof/>
        </w:rPr>
        <w:instrText xml:space="preserve"> PAGEREF _Toc512519606 \h </w:instrText>
      </w:r>
      <w:r>
        <w:rPr>
          <w:noProof/>
        </w:rPr>
      </w:r>
      <w:r>
        <w:rPr>
          <w:noProof/>
        </w:rPr>
        <w:fldChar w:fldCharType="separate"/>
      </w:r>
      <w:r>
        <w:rPr>
          <w:noProof/>
        </w:rPr>
        <w:t>11</w:t>
      </w:r>
      <w:r>
        <w:rPr>
          <w:noProof/>
        </w:rPr>
        <w:fldChar w:fldCharType="end"/>
      </w:r>
    </w:p>
    <w:p w14:paraId="2F64CA2F" w14:textId="49F0C4F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Pr>
          <w:noProof/>
        </w:rPr>
        <w:fldChar w:fldCharType="begin"/>
      </w:r>
      <w:r>
        <w:rPr>
          <w:noProof/>
        </w:rPr>
        <w:instrText xml:space="preserve"> PAGEREF _Toc512519607 \h </w:instrText>
      </w:r>
      <w:r>
        <w:rPr>
          <w:noProof/>
        </w:rPr>
      </w:r>
      <w:r>
        <w:rPr>
          <w:noProof/>
        </w:rPr>
        <w:fldChar w:fldCharType="separate"/>
      </w:r>
      <w:r>
        <w:rPr>
          <w:noProof/>
        </w:rPr>
        <w:t>11</w:t>
      </w:r>
      <w:r>
        <w:rPr>
          <w:noProof/>
        </w:rPr>
        <w:fldChar w:fldCharType="end"/>
      </w:r>
    </w:p>
    <w:p w14:paraId="48AD3801" w14:textId="776B3435"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13</w:t>
      </w:r>
      <w:r>
        <w:fldChar w:fldCharType="end"/>
      </w:r>
    </w:p>
    <w:p w14:paraId="384A4A6B" w14:textId="6C9FA180"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Pr>
          <w:noProof/>
        </w:rPr>
        <w:fldChar w:fldCharType="begin"/>
      </w:r>
      <w:r>
        <w:rPr>
          <w:noProof/>
        </w:rPr>
        <w:instrText xml:space="preserve"> PAGEREF _Toc512519609 \h </w:instrText>
      </w:r>
      <w:r>
        <w:rPr>
          <w:noProof/>
        </w:rPr>
      </w:r>
      <w:r>
        <w:rPr>
          <w:noProof/>
        </w:rPr>
        <w:fldChar w:fldCharType="separate"/>
      </w:r>
      <w:r>
        <w:rPr>
          <w:noProof/>
        </w:rPr>
        <w:t>13</w:t>
      </w:r>
      <w:r>
        <w:rPr>
          <w:noProof/>
        </w:rPr>
        <w:fldChar w:fldCharType="end"/>
      </w:r>
    </w:p>
    <w:p w14:paraId="1515AC5D" w14:textId="708689D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Pr>
          <w:noProof/>
        </w:rPr>
        <w:fldChar w:fldCharType="begin"/>
      </w:r>
      <w:r>
        <w:rPr>
          <w:noProof/>
        </w:rPr>
        <w:instrText xml:space="preserve"> PAGEREF _Toc512519610 \h </w:instrText>
      </w:r>
      <w:r>
        <w:rPr>
          <w:noProof/>
        </w:rPr>
      </w:r>
      <w:r>
        <w:rPr>
          <w:noProof/>
        </w:rPr>
        <w:fldChar w:fldCharType="separate"/>
      </w:r>
      <w:r>
        <w:rPr>
          <w:noProof/>
        </w:rPr>
        <w:t>13</w:t>
      </w:r>
      <w:r>
        <w:rPr>
          <w:noProof/>
        </w:rPr>
        <w:fldChar w:fldCharType="end"/>
      </w:r>
    </w:p>
    <w:p w14:paraId="7B8215D1" w14:textId="4CF029BC"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Pr>
          <w:noProof/>
        </w:rPr>
        <w:fldChar w:fldCharType="begin"/>
      </w:r>
      <w:r>
        <w:rPr>
          <w:noProof/>
        </w:rPr>
        <w:instrText xml:space="preserve"> PAGEREF _Toc512519611 \h </w:instrText>
      </w:r>
      <w:r>
        <w:rPr>
          <w:noProof/>
        </w:rPr>
      </w:r>
      <w:r>
        <w:rPr>
          <w:noProof/>
        </w:rPr>
        <w:fldChar w:fldCharType="separate"/>
      </w:r>
      <w:r>
        <w:rPr>
          <w:noProof/>
        </w:rPr>
        <w:t>13</w:t>
      </w:r>
      <w:r>
        <w:rPr>
          <w:noProof/>
        </w:rPr>
        <w:fldChar w:fldCharType="end"/>
      </w:r>
    </w:p>
    <w:p w14:paraId="488BEF4E" w14:textId="69D7E788" w:rsidR="007C0DC9" w:rsidRDefault="007C0DC9">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_Toc512519612 \h </w:instrText>
      </w:r>
      <w:r>
        <w:fldChar w:fldCharType="separate"/>
      </w:r>
      <w:r>
        <w:t>14</w:t>
      </w:r>
      <w:r>
        <w:fldChar w:fldCharType="end"/>
      </w:r>
    </w:p>
    <w:p w14:paraId="5F966359" w14:textId="1C08305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72268C1B" w14:textId="29737144" w:rsidR="7FE5E8B7" w:rsidRDefault="7FE5E8B7" w:rsidP="7FE5E8B7">
      <w:pPr>
        <w:pStyle w:val="ResumoeAbstract"/>
        <w:rPr>
          <w:lang w:val="en-US"/>
        </w:rPr>
        <w:sectPr w:rsidR="7FE5E8B7"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BE6FA8"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512519587"/>
      <w:bookmarkEnd w:id="2"/>
      <w:bookmarkEnd w:id="3"/>
      <w:r>
        <w:lastRenderedPageBreak/>
        <w:t>VISÃO DO PROJETO</w:t>
      </w:r>
      <w:bookmarkEnd w:id="4"/>
    </w:p>
    <w:p w14:paraId="284C3C49" w14:textId="77777777" w:rsidR="003E6F98" w:rsidRPr="00192CAB" w:rsidRDefault="00370E34" w:rsidP="55D1DB61">
      <w:pPr>
        <w:pStyle w:val="Ttulo2"/>
        <w:rPr>
          <w:b/>
        </w:rPr>
      </w:pPr>
      <w:r w:rsidRPr="00192CAB">
        <w:rPr>
          <w:b/>
        </w:rPr>
        <w:tab/>
      </w:r>
      <w:bookmarkStart w:id="5" w:name="_Toc512519588"/>
      <w:r w:rsidR="00F45590" w:rsidRPr="55D1DB61">
        <w:rPr>
          <w:b/>
        </w:rPr>
        <w:t>APRESENTAÇÃ</w:t>
      </w:r>
      <w:r w:rsidR="003F4E12" w:rsidRPr="55D1DB61">
        <w:rPr>
          <w:b/>
        </w:rPr>
        <w:t>O DO GRUPO</w:t>
      </w:r>
      <w:bookmarkEnd w:id="5"/>
      <w:r w:rsidR="001F502E" w:rsidRPr="55D1DB61">
        <w:rPr>
          <w:b/>
        </w:rPr>
        <w:t xml:space="preserve"> </w:t>
      </w:r>
    </w:p>
    <w:p w14:paraId="03F5C0DD" w14:textId="34EACBA4" w:rsidR="3D763709" w:rsidRDefault="5483855B" w:rsidP="5483855B">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5483855B">
      <w:pPr>
        <w:rPr>
          <w:noProof/>
        </w:rPr>
      </w:pPr>
    </w:p>
    <w:p w14:paraId="759812E6" w14:textId="3F2C721A" w:rsidR="3D763709" w:rsidRDefault="3D763709" w:rsidP="3D763709">
      <w:pPr>
        <w:rPr>
          <w:noProof/>
        </w:rPr>
      </w:pPr>
      <w:r w:rsidRPr="3D763709">
        <w:rPr>
          <w:noProof/>
        </w:rPr>
        <w:t>O grupo é composto por:</w:t>
      </w:r>
    </w:p>
    <w:p w14:paraId="19368222" w14:textId="78E580D5" w:rsidR="00370E34" w:rsidRDefault="3D763709" w:rsidP="004C62EF">
      <w:pPr>
        <w:pStyle w:val="PargrafodaLista"/>
        <w:numPr>
          <w:ilvl w:val="0"/>
          <w:numId w:val="4"/>
        </w:numPr>
        <w:rPr>
          <w:noProof/>
        </w:rPr>
      </w:pPr>
      <w:r w:rsidRPr="3D763709">
        <w:rPr>
          <w:noProof/>
        </w:rPr>
        <w:t xml:space="preserve">Adriana Elva </w:t>
      </w:r>
    </w:p>
    <w:p w14:paraId="7776CDD5" w14:textId="250D1E53" w:rsidR="00370E34" w:rsidRDefault="3D763709" w:rsidP="004C62EF">
      <w:pPr>
        <w:pStyle w:val="PargrafodaLista"/>
        <w:numPr>
          <w:ilvl w:val="0"/>
          <w:numId w:val="4"/>
        </w:numPr>
        <w:rPr>
          <w:noProof/>
        </w:rPr>
      </w:pPr>
      <w:r w:rsidRPr="3D763709">
        <w:rPr>
          <w:noProof/>
        </w:rPr>
        <w:t>Fernada Esteves</w:t>
      </w:r>
    </w:p>
    <w:p w14:paraId="535BF7D4" w14:textId="526AF93A" w:rsidR="00370E34" w:rsidRDefault="3D763709" w:rsidP="004C62EF">
      <w:pPr>
        <w:pStyle w:val="PargrafodaLista"/>
        <w:numPr>
          <w:ilvl w:val="0"/>
          <w:numId w:val="4"/>
        </w:numPr>
        <w:rPr>
          <w:noProof/>
        </w:rPr>
      </w:pPr>
      <w:r w:rsidRPr="3D763709">
        <w:rPr>
          <w:noProof/>
        </w:rPr>
        <w:t>Gustavo Henrique</w:t>
      </w:r>
    </w:p>
    <w:p w14:paraId="7B2C33AC" w14:textId="3FDE628E" w:rsidR="00370E34" w:rsidRDefault="3D763709" w:rsidP="004C62EF">
      <w:pPr>
        <w:pStyle w:val="PargrafodaLista"/>
        <w:numPr>
          <w:ilvl w:val="0"/>
          <w:numId w:val="4"/>
        </w:numPr>
        <w:rPr>
          <w:noProof/>
        </w:rPr>
      </w:pPr>
      <w:r w:rsidRPr="3D763709">
        <w:rPr>
          <w:noProof/>
        </w:rPr>
        <w:t>Leticia Lago</w:t>
      </w:r>
    </w:p>
    <w:p w14:paraId="52041F2C" w14:textId="492FAB01" w:rsidR="00370E34" w:rsidRDefault="3D763709" w:rsidP="004C62EF">
      <w:pPr>
        <w:pStyle w:val="PargrafodaLista"/>
        <w:numPr>
          <w:ilvl w:val="0"/>
          <w:numId w:val="4"/>
        </w:numPr>
        <w:rPr>
          <w:noProof/>
        </w:rPr>
      </w:pPr>
      <w:r w:rsidRPr="3D763709">
        <w:rPr>
          <w:noProof/>
        </w:rPr>
        <w:t xml:space="preserve">Natalia Medina </w:t>
      </w:r>
    </w:p>
    <w:p w14:paraId="0D5A0543" w14:textId="7F8C4926" w:rsidR="00370E34" w:rsidRDefault="3D763709" w:rsidP="004C62EF">
      <w:pPr>
        <w:pStyle w:val="PargrafodaLista"/>
        <w:numPr>
          <w:ilvl w:val="0"/>
          <w:numId w:val="4"/>
        </w:numPr>
        <w:rPr>
          <w:noProof/>
        </w:rPr>
      </w:pPr>
      <w:r w:rsidRPr="3D763709">
        <w:rPr>
          <w:noProof/>
        </w:rPr>
        <w:t>Vitor Leonardo</w:t>
      </w:r>
    </w:p>
    <w:p w14:paraId="6A6BD113" w14:textId="71FE304F" w:rsidR="00370E34" w:rsidRDefault="00370E34" w:rsidP="55D1DB61">
      <w:pPr>
        <w:rPr>
          <w:noProof/>
        </w:rPr>
      </w:pPr>
    </w:p>
    <w:p w14:paraId="783E8E87" w14:textId="77DBB4C7" w:rsidR="7FE5E8B7" w:rsidRDefault="7FE5E8B7" w:rsidP="7FE5E8B7">
      <w:r>
        <w:rPr>
          <w:noProof/>
          <w:lang w:eastAsia="pt-BR"/>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7FE5E8B7">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7FE5E8B7"/>
    <w:p w14:paraId="7C1EFBA3" w14:textId="1C6CB196" w:rsidR="00370E34" w:rsidRDefault="00370E34" w:rsidP="55D1DB61">
      <w:pPr>
        <w:rPr>
          <w:noProof/>
        </w:rPr>
      </w:pPr>
    </w:p>
    <w:p w14:paraId="12401465" w14:textId="7B3E4C1B" w:rsidR="00370E34" w:rsidRDefault="00370E34" w:rsidP="55D1DB61">
      <w:pPr>
        <w:rPr>
          <w:noProof/>
        </w:rPr>
      </w:pPr>
    </w:p>
    <w:p w14:paraId="353BC102" w14:textId="7A2772B0" w:rsidR="00370E34" w:rsidRDefault="00370E34" w:rsidP="55D1DB61">
      <w:pPr>
        <w:rPr>
          <w:noProof/>
        </w:rPr>
      </w:pPr>
    </w:p>
    <w:p w14:paraId="185CB7A9" w14:textId="7D66B89D" w:rsidR="00370E34" w:rsidRDefault="00370E34" w:rsidP="55D1DB61">
      <w:pPr>
        <w:rPr>
          <w:noProof/>
        </w:rPr>
      </w:pPr>
    </w:p>
    <w:p w14:paraId="32EF7F7E" w14:textId="618DFBEA" w:rsidR="00370E34" w:rsidRDefault="00370E34" w:rsidP="55D1DB61">
      <w:pPr>
        <w:rPr>
          <w:noProof/>
        </w:rPr>
      </w:pPr>
    </w:p>
    <w:p w14:paraId="765AF04C" w14:textId="0223452B" w:rsidR="00370E34" w:rsidRDefault="00370E34" w:rsidP="55D1DB61">
      <w:pPr>
        <w:rPr>
          <w:noProof/>
        </w:rPr>
      </w:pPr>
    </w:p>
    <w:p w14:paraId="41A7E5F6" w14:textId="630400AB" w:rsidR="00370E34" w:rsidRDefault="00370E34" w:rsidP="55D1DB61">
      <w:pPr>
        <w:rPr>
          <w:noProof/>
        </w:rPr>
      </w:pPr>
    </w:p>
    <w:p w14:paraId="771C9D97" w14:textId="0AAA4BEA" w:rsidR="00370E34" w:rsidRDefault="00370E34" w:rsidP="55D1DB61">
      <w:pPr>
        <w:rPr>
          <w:noProof/>
        </w:rPr>
      </w:pPr>
    </w:p>
    <w:p w14:paraId="27834D85" w14:textId="31D20A98" w:rsidR="55D1DB61" w:rsidRDefault="55D1DB61" w:rsidP="3D763709">
      <w:pPr>
        <w:rPr>
          <w:noProof/>
        </w:rPr>
      </w:pPr>
    </w:p>
    <w:p w14:paraId="7F6F0355" w14:textId="668AE931" w:rsidR="3D763709" w:rsidRDefault="3D763709" w:rsidP="3D763709">
      <w:pPr>
        <w:rPr>
          <w:noProof/>
        </w:rPr>
      </w:pPr>
    </w:p>
    <w:p w14:paraId="2AB6FB09" w14:textId="7EB66CFE" w:rsidR="003F4E12" w:rsidRPr="00192CAB" w:rsidRDefault="5483855B" w:rsidP="003F4E12">
      <w:pPr>
        <w:pStyle w:val="Ttulo2"/>
        <w:rPr>
          <w:b/>
        </w:rPr>
      </w:pPr>
      <w:bookmarkStart w:id="6" w:name="_Toc124080447"/>
      <w:r w:rsidRPr="5483855B">
        <w:rPr>
          <w:b/>
        </w:rPr>
        <w:t>CONTEXTO</w:t>
      </w:r>
    </w:p>
    <w:p w14:paraId="4412213C" w14:textId="6B47DFCC" w:rsidR="5483855B" w:rsidRDefault="5483855B" w:rsidP="5483855B">
      <w:pPr>
        <w:rPr>
          <w:color w:val="FF0000"/>
        </w:rPr>
      </w:pPr>
    </w:p>
    <w:p w14:paraId="656BDAD0" w14:textId="7E43873A" w:rsidR="3D763709" w:rsidRDefault="5483855B" w:rsidP="3D763709">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5483855B">
      <w:pPr>
        <w:rPr>
          <w:rFonts w:eastAsia="Arial" w:cs="Arial"/>
        </w:rPr>
      </w:pPr>
    </w:p>
    <w:p w14:paraId="1E184541" w14:textId="496852ED" w:rsidR="3D763709" w:rsidRDefault="5483855B" w:rsidP="5483855B">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5483855B">
      <w:pPr>
        <w:rPr>
          <w:rFonts w:eastAsia="Arial" w:cs="Arial"/>
        </w:rPr>
      </w:pPr>
    </w:p>
    <w:p w14:paraId="37D9224C" w14:textId="6457D337" w:rsidR="4457601F" w:rsidRDefault="5483855B" w:rsidP="5483855B">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5483855B">
      <w:pPr>
        <w:pStyle w:val="Ttulo2"/>
        <w:rPr>
          <w:b/>
        </w:rPr>
      </w:pPr>
      <w:r w:rsidRPr="5483855B">
        <w:rPr>
          <w:b/>
        </w:rPr>
        <w:t>Problema / justificativa do projeto</w:t>
      </w:r>
    </w:p>
    <w:p w14:paraId="3CCF4308" w14:textId="4E942800" w:rsidR="68914311" w:rsidRDefault="5483855B" w:rsidP="2E414002">
      <w:r w:rsidRPr="5483855B">
        <w:rPr>
          <w:rFonts w:eastAsia="Arial" w:cs="Arial"/>
        </w:rPr>
        <w:t xml:space="preserve">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NRs (Normas Regulamentadoras), onde um local corporativo deve estar no mínimo com 20°C á 23°C. Criadas pelo Ministério do Trabalho com o intuito de garantir a segurança </w:t>
      </w:r>
      <w:r w:rsidRPr="5483855B">
        <w:rPr>
          <w:rFonts w:eastAsia="Arial" w:cs="Arial"/>
        </w:rPr>
        <w:lastRenderedPageBreak/>
        <w:t>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3D763709">
      <w:pPr>
        <w:rPr>
          <w:rFonts w:eastAsia="Arial" w:cs="Arial"/>
        </w:rPr>
      </w:pPr>
    </w:p>
    <w:p w14:paraId="378B738A" w14:textId="7A8E1105" w:rsidR="68914311" w:rsidRDefault="5483855B" w:rsidP="5483855B">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5483855B">
      <w:pPr>
        <w:rPr>
          <w:rFonts w:eastAsia="Arial" w:cs="Arial"/>
        </w:rPr>
      </w:pPr>
    </w:p>
    <w:p w14:paraId="55FAC6F5" w14:textId="4FE76633" w:rsidR="68914311" w:rsidRDefault="5483855B" w:rsidP="5483855B">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2E414002">
      <w:pPr>
        <w:rPr>
          <w:rFonts w:eastAsia="Arial" w:cs="Arial"/>
        </w:rPr>
      </w:pPr>
    </w:p>
    <w:p w14:paraId="42E900E4" w14:textId="32BA03D5" w:rsidR="2E414002" w:rsidRDefault="2E414002" w:rsidP="2E414002">
      <w:pPr>
        <w:rPr>
          <w:rFonts w:eastAsia="Arial" w:cs="Arial"/>
        </w:rPr>
      </w:pPr>
      <w:r w:rsidRPr="2E414002">
        <w:rPr>
          <w:rFonts w:eastAsia="Arial" w:cs="Arial"/>
        </w:rPr>
        <w:t>Nossos principais objetivos visam:</w:t>
      </w:r>
    </w:p>
    <w:p w14:paraId="5299F1DE" w14:textId="3BFBAFA6" w:rsidR="68914311" w:rsidRDefault="5483855B" w:rsidP="004C62EF">
      <w:pPr>
        <w:pStyle w:val="PargrafodaLista"/>
        <w:numPr>
          <w:ilvl w:val="0"/>
          <w:numId w:val="3"/>
        </w:numPr>
      </w:pPr>
      <w:r w:rsidRPr="5483855B">
        <w:rPr>
          <w:rFonts w:eastAsia="Arial" w:cs="Arial"/>
        </w:rPr>
        <w:t>Cuidar da saúde e manter o local seguro;</w:t>
      </w:r>
    </w:p>
    <w:p w14:paraId="5A0E5553" w14:textId="434055FB" w:rsidR="68914311" w:rsidRDefault="3D763709" w:rsidP="004C62EF">
      <w:pPr>
        <w:pStyle w:val="PargrafodaLista"/>
        <w:numPr>
          <w:ilvl w:val="0"/>
          <w:numId w:val="3"/>
        </w:numPr>
      </w:pPr>
      <w:r w:rsidRPr="3D763709">
        <w:rPr>
          <w:rFonts w:eastAsia="Arial" w:cs="Arial"/>
        </w:rPr>
        <w:t>Melhorar a produtividade;</w:t>
      </w:r>
    </w:p>
    <w:p w14:paraId="186D88AC" w14:textId="027AC84D" w:rsidR="68914311" w:rsidRDefault="3D763709" w:rsidP="004C62EF">
      <w:pPr>
        <w:pStyle w:val="PargrafodaLista"/>
        <w:numPr>
          <w:ilvl w:val="0"/>
          <w:numId w:val="3"/>
        </w:numPr>
      </w:pPr>
      <w:r w:rsidRPr="3D763709">
        <w:rPr>
          <w:rFonts w:eastAsia="Arial" w:cs="Arial"/>
        </w:rPr>
        <w:t>Seguir regras normativas do Ministério do trabalho;</w:t>
      </w:r>
    </w:p>
    <w:p w14:paraId="61B51B66" w14:textId="12A4B1CB" w:rsidR="68914311" w:rsidRDefault="3D763709" w:rsidP="004C62EF">
      <w:pPr>
        <w:pStyle w:val="PargrafodaLista"/>
        <w:numPr>
          <w:ilvl w:val="0"/>
          <w:numId w:val="3"/>
        </w:numPr>
      </w:pPr>
      <w:r w:rsidRPr="3D763709">
        <w:rPr>
          <w:rFonts w:eastAsia="Arial" w:cs="Arial"/>
        </w:rPr>
        <w:t>Otimizar o processo.</w:t>
      </w:r>
    </w:p>
    <w:p w14:paraId="74FCC51A" w14:textId="77777777" w:rsidR="003F4E12" w:rsidRPr="00192CAB" w:rsidRDefault="5483855B" w:rsidP="003F4E12">
      <w:pPr>
        <w:pStyle w:val="Ttulo2"/>
        <w:rPr>
          <w:b/>
        </w:rPr>
      </w:pPr>
      <w:bookmarkStart w:id="7" w:name="_Toc512519591"/>
      <w:r w:rsidRPr="5483855B">
        <w:rPr>
          <w:b/>
        </w:rPr>
        <w:t>objetivo da solução</w:t>
      </w:r>
      <w:bookmarkEnd w:id="7"/>
    </w:p>
    <w:p w14:paraId="327851B6" w14:textId="0495667C" w:rsidR="68914311" w:rsidRDefault="5483855B" w:rsidP="5483855B">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5483855B">
      <w:pPr>
        <w:rPr>
          <w:rFonts w:eastAsia="Arial" w:cs="Arial"/>
        </w:rPr>
      </w:pPr>
    </w:p>
    <w:p w14:paraId="598BD4E7" w14:textId="4460E3C1" w:rsidR="68914311" w:rsidRDefault="5483855B" w:rsidP="5483855B">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68914311">
      <w:pPr>
        <w:rPr>
          <w:color w:val="FF0000"/>
        </w:rPr>
      </w:pPr>
    </w:p>
    <w:p w14:paraId="1CD1137B" w14:textId="77777777" w:rsidR="003F4E12" w:rsidRPr="00192CAB" w:rsidRDefault="5483855B" w:rsidP="003F4E12">
      <w:pPr>
        <w:pStyle w:val="Ttulo2"/>
        <w:rPr>
          <w:b/>
        </w:rPr>
      </w:pPr>
      <w:bookmarkStart w:id="8" w:name="_Toc512519592"/>
      <w:r w:rsidRPr="5483855B">
        <w:rPr>
          <w:b/>
        </w:rPr>
        <w:lastRenderedPageBreak/>
        <w:t>diagrama da solução</w:t>
      </w:r>
      <w:bookmarkEnd w:id="8"/>
    </w:p>
    <w:p w14:paraId="0E79A762" w14:textId="5555D0B4" w:rsidR="55D1DB61" w:rsidRDefault="55D1DB61" w:rsidP="55D1DB61">
      <w:r>
        <w:rPr>
          <w:noProof/>
          <w:lang w:eastAsia="pt-BR"/>
        </w:rPr>
        <w:drawing>
          <wp:inline distT="0" distB="0" distL="0" distR="0" wp14:anchorId="47D492E2" wp14:editId="46D270C6">
            <wp:extent cx="4572000" cy="1838325"/>
            <wp:effectExtent l="0" t="0" r="0" b="0"/>
            <wp:docPr id="818090546" name="Imagem 81809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3161045" w14:textId="0352C250" w:rsidR="5483855B" w:rsidRDefault="5483855B" w:rsidP="5483855B"/>
    <w:p w14:paraId="6DB74C88" w14:textId="7B291CC9" w:rsidR="7FE5E8B7" w:rsidRDefault="2E414002" w:rsidP="7FE5E8B7">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3D763709">
      <w:pPr>
        <w:rPr>
          <w:rFonts w:eastAsia="Arial" w:cs="Arial"/>
        </w:rPr>
      </w:pPr>
    </w:p>
    <w:p w14:paraId="01FE1D81" w14:textId="247DA456" w:rsidR="3D763709" w:rsidRDefault="2E414002" w:rsidP="2E414002">
      <w:pPr>
        <w:rPr>
          <w:rFonts w:eastAsia="Arial" w:cs="Arial"/>
        </w:rPr>
      </w:pPr>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p>
    <w:p w14:paraId="2D0B5FD2" w14:textId="37A5B5FF" w:rsidR="003F4E12" w:rsidRDefault="003F4E12" w:rsidP="003F4E12">
      <w:pPr>
        <w:sectPr w:rsidR="003F4E12" w:rsidSect="002A73B7">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cols w:space="708"/>
          <w:titlePg/>
          <w:docGrid w:linePitch="360"/>
        </w:sectPr>
      </w:pPr>
    </w:p>
    <w:bookmarkEnd w:id="6"/>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4C62EF">
      <w:pPr>
        <w:pStyle w:val="Ttulo1"/>
        <w:numPr>
          <w:ilvl w:val="0"/>
          <w:numId w:val="18"/>
        </w:numPr>
      </w:pPr>
      <w:bookmarkStart w:id="9" w:name="_Toc512519593"/>
      <w:r>
        <w:lastRenderedPageBreak/>
        <w:t>PLANEJAMENTO DO PROJETO</w:t>
      </w:r>
      <w:bookmarkEnd w:id="9"/>
    </w:p>
    <w:p w14:paraId="238AEE34" w14:textId="77777777" w:rsidR="00370E34" w:rsidRPr="00192CAB" w:rsidRDefault="0406403B" w:rsidP="00124F5F">
      <w:pPr>
        <w:pStyle w:val="Ttulo2"/>
        <w:rPr>
          <w:b/>
        </w:rPr>
      </w:pPr>
      <w:bookmarkStart w:id="10" w:name="_Toc512519594"/>
      <w:r w:rsidRPr="0406403B">
        <w:rPr>
          <w:b/>
        </w:rPr>
        <w:t xml:space="preserve">Definição da Equipe do projeto </w:t>
      </w:r>
      <w:bookmarkEnd w:id="10"/>
    </w:p>
    <w:p w14:paraId="52F679A6" w14:textId="18CB2C00" w:rsidR="00370E34" w:rsidRDefault="00370E34" w:rsidP="00151454">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4C62EF">
      <w:pPr>
        <w:pStyle w:val="PargrafodaLista"/>
        <w:numPr>
          <w:ilvl w:val="0"/>
          <w:numId w:val="5"/>
        </w:numPr>
      </w:pPr>
      <w:r>
        <w:t>Product Owner: Gustavo Henrique;</w:t>
      </w:r>
    </w:p>
    <w:p w14:paraId="4078D8C3" w14:textId="42BFEC34" w:rsidR="55D1DB61" w:rsidRDefault="1B3E76E5" w:rsidP="004C62EF">
      <w:pPr>
        <w:pStyle w:val="PargrafodaLista"/>
        <w:numPr>
          <w:ilvl w:val="0"/>
          <w:numId w:val="5"/>
        </w:numPr>
      </w:pPr>
      <w:r>
        <w:t>Scrum Master: Vitor Leonardo;</w:t>
      </w:r>
    </w:p>
    <w:p w14:paraId="62982FE6" w14:textId="30F9525A" w:rsidR="55D1DB61" w:rsidRDefault="55D1DB61" w:rsidP="004C62EF">
      <w:pPr>
        <w:pStyle w:val="PargrafodaLista"/>
        <w:numPr>
          <w:ilvl w:val="0"/>
          <w:numId w:val="5"/>
        </w:numPr>
      </w:pPr>
      <w:r>
        <w:t>Time de Desenvolvimento: Adriana Elva Huayhua, Fernanda Esteves, Leticia Lago, Natalia Medina.</w:t>
      </w:r>
    </w:p>
    <w:p w14:paraId="3B129AAF" w14:textId="784D9686" w:rsidR="55D1DB61" w:rsidRDefault="55D1DB61" w:rsidP="55D1DB61">
      <w:pPr>
        <w:ind w:left="360"/>
      </w:pPr>
    </w:p>
    <w:p w14:paraId="2A055E2F" w14:textId="628F85C0" w:rsidR="55D1DB61" w:rsidRDefault="55D1DB61" w:rsidP="55D1DB61">
      <w:r>
        <w:t>Após a determinação dos papéis do grupo em relação a metodologia ágil a</w:t>
      </w:r>
    </w:p>
    <w:p w14:paraId="7D79D78D" w14:textId="0612F344" w:rsidR="55D1DB61" w:rsidRDefault="7FE5E8B7" w:rsidP="55D1DB61">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55D1DB61"/>
    <w:p w14:paraId="7F3F3F6B" w14:textId="7D164955" w:rsidR="55D1DB61" w:rsidRDefault="7FE5E8B7" w:rsidP="55D1DB61">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55D1DB61"/>
    <w:p w14:paraId="7F5D33A2" w14:textId="43CA9EA9" w:rsidR="55D1DB61" w:rsidRDefault="5483855B" w:rsidP="55D1DB61">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406403B">
      <w:pPr>
        <w:pStyle w:val="Ttulo2"/>
        <w:rPr>
          <w:b/>
        </w:rPr>
      </w:pPr>
      <w:r w:rsidRPr="0406403B">
        <w:rPr>
          <w:b/>
        </w:rPr>
        <w:t>PROCESSO E FERRAMENTA DE GESTÃO DE PROJETOS</w:t>
      </w:r>
      <w:r w:rsidR="00370E34" w:rsidRPr="0406403B">
        <w:rPr>
          <w:i/>
          <w:color w:val="FF0000"/>
        </w:rPr>
        <w:t>.</w:t>
      </w:r>
    </w:p>
    <w:p w14:paraId="56F72E62" w14:textId="3ADA672C" w:rsidR="55D1DB61" w:rsidRDefault="55D1DB61" w:rsidP="55D1DB61"/>
    <w:p w14:paraId="3A46727F" w14:textId="296E2FF3" w:rsidR="55D1DB61" w:rsidRDefault="7FE5E8B7" w:rsidP="55D1DB61">
      <w:r>
        <w:t xml:space="preserve">Foi determinado em nossa equipe que nossas Sprints internas durariam 1 semana, e que as Sprint Reviews então seriam realizadas as sextas-feiras após as aulas. Realizamos as Daily Meetings após as aulas sempre que possível visando entender </w:t>
      </w:r>
      <w:r>
        <w:lastRenderedPageBreak/>
        <w:t xml:space="preserve">como estava o progresso de cada dupla, essas reuniões eram marcadas principalmente verbalmente e as vezes utilizando um aplicativo de mensagens (WhatsApp) como pode ser visto abaixo. </w:t>
      </w:r>
    </w:p>
    <w:p w14:paraId="162929FF" w14:textId="50571EDC" w:rsidR="1B3E76E5" w:rsidRDefault="1B3E76E5" w:rsidP="1B3E76E5"/>
    <w:p w14:paraId="570504E8" w14:textId="081E7E45" w:rsidR="7FE5E8B7" w:rsidRDefault="7FE5E8B7" w:rsidP="7FE5E8B7">
      <w:r>
        <w:rPr>
          <w:noProof/>
          <w:lang w:eastAsia="pt-BR"/>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7FE5E8B7">
      <w:pPr>
        <w:rPr>
          <w:i/>
          <w:iCs/>
          <w:sz w:val="22"/>
          <w:szCs w:val="22"/>
        </w:rPr>
      </w:pPr>
      <w:r w:rsidRPr="7FE5E8B7">
        <w:rPr>
          <w:i/>
          <w:iCs/>
          <w:sz w:val="22"/>
          <w:szCs w:val="22"/>
        </w:rPr>
        <w:t>Captura de Tela do grupo de WhatsApp da equipe datado de 10/04/19.</w:t>
      </w:r>
    </w:p>
    <w:p w14:paraId="56DA547E" w14:textId="4368328A" w:rsidR="7FE5E8B7" w:rsidRDefault="7FE5E8B7" w:rsidP="7FE5E8B7"/>
    <w:p w14:paraId="7D833993" w14:textId="6322B06E" w:rsidR="55D1DB61" w:rsidRDefault="7FE5E8B7" w:rsidP="55D1DB61">
      <w:r>
        <w:t>Utilizamos como ferramenta de gestão de atividades o Trello que utiliza o modelo Kaban, que é um sistema de organização visual para acompanhar o fluxo do projeto</w:t>
      </w:r>
      <w:r w:rsidRPr="7FE5E8B7">
        <w:rPr>
          <w:b/>
          <w:bCs/>
        </w:rPr>
        <w:t xml:space="preserve">. </w:t>
      </w:r>
      <w:r>
        <w:t>Utilizando esta aplicação conseguimos então gerir as duplas da semana, o product backlog, as tarefas: a fazer, em progresso, concluídas e aprovadas (pelo professor orientador do projeto). Abaixo apresentamos um exemplo de como estava o nosso projeto na ferramenta Trello durante o mês de Maio de 2019.</w:t>
      </w:r>
    </w:p>
    <w:p w14:paraId="50FBAC31" w14:textId="069303F0" w:rsidR="55D1DB61" w:rsidRDefault="55D1DB61" w:rsidP="55D1DB61"/>
    <w:p w14:paraId="4C0344F3" w14:textId="6D712FA1" w:rsidR="1B3E76E5" w:rsidRDefault="1B3E76E5" w:rsidP="1B3E76E5">
      <w:r>
        <w:rPr>
          <w:noProof/>
          <w:lang w:eastAsia="pt-BR"/>
        </w:rPr>
        <w:lastRenderedPageBreak/>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406403B">
      <w:pPr>
        <w:rPr>
          <w:i/>
          <w:iCs/>
          <w:sz w:val="20"/>
          <w:szCs w:val="20"/>
        </w:rPr>
      </w:pPr>
      <w:r w:rsidRPr="0406403B">
        <w:rPr>
          <w:i/>
          <w:iCs/>
          <w:sz w:val="22"/>
          <w:szCs w:val="22"/>
        </w:rPr>
        <w:t>Tela do aplicativo Trello do projeto TechHumi.</w:t>
      </w:r>
    </w:p>
    <w:p w14:paraId="293D2D46" w14:textId="36A41B09" w:rsidR="55D1DB61" w:rsidRDefault="55D1DB61" w:rsidP="1B3E76E5">
      <w:pPr>
        <w:rPr>
          <w:i/>
          <w:iCs/>
          <w:sz w:val="22"/>
          <w:szCs w:val="22"/>
        </w:rPr>
      </w:pPr>
    </w:p>
    <w:p w14:paraId="175477C0" w14:textId="0BE78161" w:rsidR="55D1DB61" w:rsidRDefault="3D763709" w:rsidP="3D763709">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2D45C8">
      <w:pPr>
        <w:pStyle w:val="Ttulo2"/>
        <w:rPr>
          <w:b/>
        </w:rPr>
      </w:pPr>
      <w:bookmarkStart w:id="11" w:name="_Toc512519596"/>
      <w:r w:rsidRPr="1B3E76E5">
        <w:rPr>
          <w:b/>
        </w:rPr>
        <w:t xml:space="preserve">Gestão dos Riscos do Projeto </w:t>
      </w:r>
      <w:bookmarkEnd w:id="11"/>
    </w:p>
    <w:p w14:paraId="39B1D224" w14:textId="08B10A36" w:rsidR="1B3E76E5" w:rsidRDefault="3D763709" w:rsidP="1B3E76E5">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007D5126" w:rsidR="0406403B" w:rsidRDefault="0406403B" w:rsidP="0406403B">
      <w:r>
        <w:rPr>
          <w:noProof/>
          <w:lang w:eastAsia="pt-BR"/>
        </w:rPr>
        <w:drawing>
          <wp:inline distT="0" distB="0" distL="0" distR="0" wp14:anchorId="5556CBF5" wp14:editId="30CCBEAE">
            <wp:extent cx="6168570" cy="822476"/>
            <wp:effectExtent l="0" t="0" r="0" b="0"/>
            <wp:docPr id="1022805358" name="Imagem 102280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68570" cy="822476"/>
                    </a:xfrm>
                    <a:prstGeom prst="rect">
                      <a:avLst/>
                    </a:prstGeom>
                  </pic:spPr>
                </pic:pic>
              </a:graphicData>
            </a:graphic>
          </wp:inline>
        </w:drawing>
      </w:r>
    </w:p>
    <w:p w14:paraId="12F4470F" w14:textId="2390B555" w:rsidR="1B3E76E5" w:rsidRDefault="0406403B" w:rsidP="0406403B">
      <w:pPr>
        <w:rPr>
          <w:i/>
          <w:iCs/>
          <w:sz w:val="20"/>
          <w:szCs w:val="20"/>
        </w:rPr>
      </w:pPr>
      <w:r w:rsidRPr="0406403B">
        <w:rPr>
          <w:i/>
          <w:iCs/>
          <w:sz w:val="22"/>
          <w:szCs w:val="22"/>
        </w:rPr>
        <w:t>Planilha de Riscos do Projeto.</w:t>
      </w:r>
    </w:p>
    <w:p w14:paraId="2586F690" w14:textId="2A8BE40E" w:rsidR="1B3E76E5" w:rsidRDefault="1B3E76E5" w:rsidP="1B3E76E5"/>
    <w:p w14:paraId="29785EC2" w14:textId="1330C020" w:rsidR="00EB4A20" w:rsidRPr="00192CAB" w:rsidRDefault="0406403B" w:rsidP="00EB4A20">
      <w:pPr>
        <w:pStyle w:val="Ttulo2"/>
        <w:rPr>
          <w:b/>
        </w:rPr>
      </w:pPr>
      <w:bookmarkStart w:id="12" w:name="_Toc512519597"/>
      <w:r w:rsidRPr="0406403B">
        <w:rPr>
          <w:b/>
        </w:rPr>
        <w:lastRenderedPageBreak/>
        <w:t xml:space="preserve">PRODUCT BACKLOG e requisitos </w:t>
      </w:r>
      <w:bookmarkEnd w:id="12"/>
    </w:p>
    <w:p w14:paraId="022EA2FD" w14:textId="5EA2B71D" w:rsidR="6EBC7888" w:rsidRDefault="3D763709" w:rsidP="3D763709">
      <w:r w:rsidRPr="3D763709">
        <w:t xml:space="preserve">Seguindo a metodologia ágil o Product Owner liderou a equipe no desenvolvimento da Planilha do Product Backlog. Neste documento foi detalhado as funcionalidades desejadas pelo cliente para o produto. Essas necessidades do projeto foram então detalhadas e classificadas de 1 a 5, respectivamente, de menor a maior importância. </w:t>
      </w:r>
    </w:p>
    <w:p w14:paraId="7E198D4F" w14:textId="10A06A9C" w:rsidR="7FE5E8B7" w:rsidRDefault="7FE5E8B7" w:rsidP="7FE5E8B7">
      <w:r>
        <w:rPr>
          <w:noProof/>
          <w:lang w:eastAsia="pt-BR"/>
        </w:rPr>
        <w:drawing>
          <wp:inline distT="0" distB="0" distL="0" distR="0" wp14:anchorId="2EF8085D" wp14:editId="5DD9C904">
            <wp:extent cx="5791202" cy="1266825"/>
            <wp:effectExtent l="0" t="0" r="0" b="0"/>
            <wp:docPr id="643836083" name="Imagem 64383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91202" cy="1266825"/>
                    </a:xfrm>
                    <a:prstGeom prst="rect">
                      <a:avLst/>
                    </a:prstGeom>
                  </pic:spPr>
                </pic:pic>
              </a:graphicData>
            </a:graphic>
          </wp:inline>
        </w:drawing>
      </w:r>
    </w:p>
    <w:p w14:paraId="3A556FBC" w14:textId="73B932BE" w:rsidR="6EBC7888" w:rsidRDefault="0406403B" w:rsidP="0406403B">
      <w:pPr>
        <w:rPr>
          <w:i/>
          <w:iCs/>
          <w:sz w:val="22"/>
          <w:szCs w:val="22"/>
        </w:rPr>
      </w:pPr>
      <w:r w:rsidRPr="0406403B">
        <w:rPr>
          <w:i/>
          <w:iCs/>
          <w:sz w:val="22"/>
          <w:szCs w:val="22"/>
        </w:rPr>
        <w:t>Planilha do Product Backlog.</w:t>
      </w:r>
    </w:p>
    <w:p w14:paraId="4572638F" w14:textId="5BB81EA5" w:rsidR="6EBC7888" w:rsidRDefault="6EBC7888" w:rsidP="6EBC7888">
      <w:pPr>
        <w:rPr>
          <w:i/>
          <w:iCs/>
          <w:sz w:val="22"/>
          <w:szCs w:val="22"/>
        </w:rPr>
      </w:pPr>
    </w:p>
    <w:p w14:paraId="37A761A9" w14:textId="7A97184C" w:rsidR="6EBC7888" w:rsidRDefault="7FE5E8B7" w:rsidP="7FE5E8B7">
      <w:pPr>
        <w:rPr>
          <w:sz w:val="22"/>
          <w:szCs w:val="22"/>
        </w:rPr>
      </w:pPr>
      <w:r w:rsidRPr="7FE5E8B7">
        <w:rPr>
          <w:sz w:val="22"/>
          <w:szCs w:val="22"/>
        </w:rPr>
        <w:t xml:space="preserve">Todos os itens presentes no Product Backlog podem então virar um ou mais requisitos do projeto. Os requisitos são condições que devem ser alcançados para satisfazer uma necessidade e tem que ser claros. </w:t>
      </w:r>
    </w:p>
    <w:p w14:paraId="3CCCF06B" w14:textId="5717D134" w:rsidR="6EBC7888" w:rsidRDefault="6EBC7888" w:rsidP="7FE5E8B7">
      <w:pPr>
        <w:rPr>
          <w:sz w:val="22"/>
          <w:szCs w:val="22"/>
        </w:rPr>
      </w:pPr>
    </w:p>
    <w:p w14:paraId="51F7234C" w14:textId="6B49056A" w:rsidR="6EBC7888" w:rsidRDefault="7FE5E8B7" w:rsidP="7FE5E8B7">
      <w:pPr>
        <w:rPr>
          <w:sz w:val="22"/>
          <w:szCs w:val="22"/>
        </w:rPr>
      </w:pPr>
      <w:r w:rsidRPr="7FE5E8B7">
        <w:rPr>
          <w:sz w:val="22"/>
          <w:szCs w:val="22"/>
        </w:rPr>
        <w:t>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e Desejável - diferencial que não gera impacto imediato para a aplicação.</w:t>
      </w:r>
    </w:p>
    <w:p w14:paraId="530EA6E4" w14:textId="67E2A799" w:rsidR="7FE5E8B7" w:rsidRDefault="7FE5E8B7" w:rsidP="7FE5E8B7">
      <w:r>
        <w:rPr>
          <w:noProof/>
          <w:lang w:eastAsia="pt-BR"/>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406403B">
      <w:pPr>
        <w:rPr>
          <w:i/>
          <w:iCs/>
          <w:sz w:val="22"/>
          <w:szCs w:val="22"/>
        </w:rPr>
      </w:pPr>
      <w:r w:rsidRPr="0406403B">
        <w:rPr>
          <w:i/>
          <w:iCs/>
          <w:sz w:val="22"/>
          <w:szCs w:val="22"/>
        </w:rPr>
        <w:t>Planilha de Requisitos</w:t>
      </w:r>
    </w:p>
    <w:p w14:paraId="3E6D5E56" w14:textId="4288E171" w:rsidR="6EBC7888" w:rsidRDefault="6EBC7888" w:rsidP="6EBC7888"/>
    <w:p w14:paraId="7166748A" w14:textId="77777777" w:rsidR="000C7251" w:rsidRPr="00192CAB" w:rsidRDefault="0406403B" w:rsidP="000C7251">
      <w:pPr>
        <w:pStyle w:val="Ttulo2"/>
        <w:rPr>
          <w:b/>
        </w:rPr>
      </w:pPr>
      <w:bookmarkStart w:id="13" w:name="_Toc512519598"/>
      <w:r w:rsidRPr="0406403B">
        <w:rPr>
          <w:b/>
        </w:rPr>
        <w:lastRenderedPageBreak/>
        <w:t xml:space="preserve">Sprints / sprint backlog </w:t>
      </w:r>
      <w:bookmarkEnd w:id="13"/>
    </w:p>
    <w:p w14:paraId="6129BDDA" w14:textId="349319C9" w:rsidR="6EBC7888" w:rsidRDefault="7FE5E8B7" w:rsidP="7FE5E8B7">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7FE5E8B7"/>
    <w:p w14:paraId="1B111BE3" w14:textId="3185F19E" w:rsidR="6EBC7888" w:rsidRDefault="0406403B" w:rsidP="7FE5E8B7">
      <w:pPr>
        <w:rPr>
          <w:i/>
          <w:iCs/>
        </w:rPr>
      </w:pPr>
      <w:r w:rsidRPr="0406403B">
        <w:t>Os itens do Product Backlog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4B7160CD" w:rsidR="0406403B" w:rsidRDefault="0406403B" w:rsidP="0406403B">
      <w:r>
        <w:rPr>
          <w:noProof/>
          <w:lang w:eastAsia="pt-BR"/>
        </w:rPr>
        <w:drawing>
          <wp:inline distT="0" distB="0" distL="0" distR="0" wp14:anchorId="7A4C77C7" wp14:editId="70968FDE">
            <wp:extent cx="5648326" cy="2435840"/>
            <wp:effectExtent l="0" t="0" r="0" b="0"/>
            <wp:docPr id="833482213" name="Imagem 83348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48326" cy="2435840"/>
                    </a:xfrm>
                    <a:prstGeom prst="rect">
                      <a:avLst/>
                    </a:prstGeom>
                  </pic:spPr>
                </pic:pic>
              </a:graphicData>
            </a:graphic>
          </wp:inline>
        </w:drawing>
      </w:r>
    </w:p>
    <w:p w14:paraId="2D28570C" w14:textId="28F41258" w:rsidR="000C7251" w:rsidRDefault="0406403B" w:rsidP="0406403B">
      <w:pPr>
        <w:rPr>
          <w:i/>
          <w:iCs/>
        </w:rPr>
      </w:pPr>
      <w:r w:rsidRPr="0406403B">
        <w:rPr>
          <w:i/>
          <w:iCs/>
        </w:rPr>
        <w:t>Planilha de Sprint Backlog</w:t>
      </w:r>
    </w:p>
    <w:p w14:paraId="2694CCEC" w14:textId="77777777" w:rsidR="00370E34" w:rsidRDefault="00370E34" w:rsidP="007B4A44">
      <w:pPr>
        <w:sectPr w:rsidR="00370E34" w:rsidSect="008B07EE">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cols w:space="708"/>
          <w:titlePg/>
          <w:docGrid w:linePitch="360"/>
        </w:sectPr>
      </w:pPr>
    </w:p>
    <w:p w14:paraId="35864B8F" w14:textId="77777777" w:rsidR="00370E34" w:rsidRDefault="00BE6FA8"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4" w:name="_Toc512519599"/>
      <w:r>
        <w:rPr>
          <w:color w:val="000000"/>
        </w:rPr>
        <w:lastRenderedPageBreak/>
        <w:t>desenvolvimento do projeto</w:t>
      </w:r>
      <w:bookmarkEnd w:id="14"/>
    </w:p>
    <w:p w14:paraId="2A3E6FFE" w14:textId="77777777" w:rsidR="00A66A93" w:rsidRDefault="00A66A93" w:rsidP="00A66A93"/>
    <w:p w14:paraId="385B2FED" w14:textId="77777777" w:rsidR="00A66A93" w:rsidRPr="00192CAB" w:rsidRDefault="4457601F" w:rsidP="00A66A93">
      <w:pPr>
        <w:pStyle w:val="Ttulo2"/>
        <w:rPr>
          <w:b/>
        </w:rPr>
      </w:pPr>
      <w:bookmarkStart w:id="15" w:name="_Toc512519600"/>
      <w:r w:rsidRPr="4457601F">
        <w:rPr>
          <w:b/>
        </w:rPr>
        <w:t xml:space="preserve">Solução Técnica – Aquisição de dados via Arduino </w:t>
      </w:r>
      <w:bookmarkEnd w:id="15"/>
    </w:p>
    <w:p w14:paraId="2CE63DF4" w14:textId="246930DD" w:rsidR="00370E34" w:rsidRPr="00336677" w:rsidRDefault="00370E34" w:rsidP="3D763709">
      <w:pPr>
        <w:spacing w:line="240" w:lineRule="auto"/>
        <w:rPr>
          <w:color w:val="FF0000"/>
        </w:rPr>
      </w:pPr>
    </w:p>
    <w:p w14:paraId="4AD024E3" w14:textId="62381E84" w:rsidR="00370E34" w:rsidRPr="00336677" w:rsidRDefault="3D763709" w:rsidP="3D763709">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2C70D5E2">
      <w:bookmarkStart w:id="16" w:name="_Toc154569928"/>
    </w:p>
    <w:p w14:paraId="6D680E41" w14:textId="16719154" w:rsidR="00370E34" w:rsidRDefault="5483855B" w:rsidP="2C70D5E2">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2C70D5E2"/>
    <w:p w14:paraId="750AE5DC" w14:textId="2ED1397E" w:rsidR="005B14CE" w:rsidRDefault="5483855B" w:rsidP="5483855B">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5 digital. As informações recebidas pelo Arduino serão enviadas com o amparo de uma rede de internet e um servidor local. </w:t>
      </w:r>
    </w:p>
    <w:p w14:paraId="2B975C4F" w14:textId="68BD0BC1" w:rsidR="005B14CE" w:rsidRDefault="005B14CE" w:rsidP="5483855B"/>
    <w:p w14:paraId="3778C8C6" w14:textId="32B7AEB5" w:rsidR="005B14CE" w:rsidRDefault="005B14CE" w:rsidP="5483855B"/>
    <w:p w14:paraId="4BB62DB8" w14:textId="2DBF1480" w:rsidR="005B14CE" w:rsidRDefault="005B14CE" w:rsidP="5483855B"/>
    <w:p w14:paraId="168249A5" w14:textId="1B566A01" w:rsidR="005B14CE" w:rsidRDefault="005B14CE" w:rsidP="5483855B"/>
    <w:p w14:paraId="5D2D5971" w14:textId="747AF84F" w:rsidR="005B14CE" w:rsidRDefault="005B14CE" w:rsidP="5483855B"/>
    <w:p w14:paraId="2C94DE6B" w14:textId="64D0DB64" w:rsidR="005B14CE" w:rsidRDefault="005B14CE" w:rsidP="5483855B"/>
    <w:p w14:paraId="3B7D8550" w14:textId="63FD346D" w:rsidR="005B14CE" w:rsidRDefault="005B14CE" w:rsidP="5483855B"/>
    <w:p w14:paraId="03D11D1B" w14:textId="2F3686F2" w:rsidR="005B14CE" w:rsidRDefault="005B14CE" w:rsidP="5483855B"/>
    <w:p w14:paraId="59E3C3CF" w14:textId="2D48C8E1" w:rsidR="005B14CE" w:rsidRDefault="005B14CE" w:rsidP="5483855B"/>
    <w:p w14:paraId="5C4F2126" w14:textId="77777777" w:rsidR="005B14CE" w:rsidRDefault="005B14CE" w:rsidP="5483855B"/>
    <w:p w14:paraId="33F3CD6E" w14:textId="77777777" w:rsidR="00A66A93" w:rsidRPr="00192CAB" w:rsidRDefault="4457601F" w:rsidP="00A66A93">
      <w:pPr>
        <w:pStyle w:val="Ttulo2"/>
        <w:rPr>
          <w:b/>
        </w:rPr>
      </w:pPr>
      <w:bookmarkStart w:id="17" w:name="_Toc512519601"/>
      <w:r w:rsidRPr="4457601F">
        <w:rPr>
          <w:b/>
        </w:rPr>
        <w:lastRenderedPageBreak/>
        <w:t xml:space="preserve">Solução Técnica - Aplicação </w:t>
      </w:r>
      <w:bookmarkEnd w:id="17"/>
    </w:p>
    <w:p w14:paraId="4A295ED2" w14:textId="6D007BD7" w:rsidR="3D763709" w:rsidRDefault="3D763709" w:rsidP="5483855B">
      <w:pPr>
        <w:spacing w:line="240" w:lineRule="auto"/>
        <w:jc w:val="left"/>
        <w:rPr>
          <w:rFonts w:cs="Arial"/>
          <w:b/>
          <w:bCs/>
          <w:color w:val="000000" w:themeColor="text1"/>
        </w:rPr>
      </w:pPr>
    </w:p>
    <w:p w14:paraId="3C72DF9F" w14:textId="6D007BD7" w:rsidR="5483855B" w:rsidRDefault="5483855B" w:rsidP="5483855B">
      <w:pPr>
        <w:spacing w:line="240" w:lineRule="auto"/>
        <w:jc w:val="left"/>
      </w:pPr>
      <w:r>
        <w:rPr>
          <w:noProof/>
          <w:lang w:eastAsia="pt-BR"/>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5483855B">
      <w:pPr>
        <w:spacing w:line="240" w:lineRule="auto"/>
        <w:jc w:val="left"/>
        <w:rPr>
          <w:rFonts w:cs="Arial"/>
          <w:b/>
          <w:bCs/>
          <w:color w:val="000000" w:themeColor="text1"/>
        </w:rPr>
      </w:pPr>
    </w:p>
    <w:p w14:paraId="4476F36A" w14:textId="62124B60" w:rsidR="5483855B" w:rsidRDefault="5483855B" w:rsidP="5483855B">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5483855B"/>
    <w:p w14:paraId="037DC5FB" w14:textId="2EA5F285" w:rsidR="5483855B" w:rsidRDefault="5483855B" w:rsidP="5483855B">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5483855B"/>
    <w:p w14:paraId="57484DD9" w14:textId="48CEE124" w:rsidR="3D763709" w:rsidRDefault="5483855B" w:rsidP="3D763709">
      <w:r>
        <w:t xml:space="preserve">A aplicação web hospedada na plataforma Azure poderá ser acessada por diversos tipos de dispositivos, de celulares a desktops. Isso será possível devido ao site ter sido desenvolvido de forma responsiva usando as linguagens de programação HTML, CSS e JavaScript. </w:t>
      </w:r>
    </w:p>
    <w:p w14:paraId="195E0602" w14:textId="462B2583" w:rsidR="3D763709" w:rsidRDefault="3D763709" w:rsidP="3D763709"/>
    <w:p w14:paraId="0D50F161" w14:textId="6A34E09B" w:rsidR="3D763709" w:rsidRDefault="5483855B" w:rsidP="3D763709">
      <w:r>
        <w:t xml:space="preserve">Com o usuário logado ele terá no dashboard os gráficos e a temperatura em tempo real. Nesta tela também poderão ser vistos os avisos sobre mudanças de temperatura </w:t>
      </w:r>
      <w:r>
        <w:lastRenderedPageBreak/>
        <w:t>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B30672">
      <w:r>
        <w:rPr>
          <w:noProof/>
          <w:lang w:eastAsia="pt-BR"/>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4457601F">
      <w:pPr>
        <w:pStyle w:val="Ttulo2"/>
        <w:rPr>
          <w:b/>
        </w:rPr>
      </w:pPr>
      <w:r w:rsidRPr="4457601F">
        <w:rPr>
          <w:b/>
        </w:rPr>
        <w:t>Banco de Dados</w:t>
      </w:r>
    </w:p>
    <w:p w14:paraId="22253A14" w14:textId="1A174F35" w:rsidR="0406403B" w:rsidRDefault="2E414002" w:rsidP="0406403B">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406403B"/>
    <w:p w14:paraId="3F8C77C0" w14:textId="122EE58E" w:rsidR="0406403B" w:rsidRDefault="2E414002" w:rsidP="0406403B">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406403B"/>
    <w:p w14:paraId="228ABD43" w14:textId="331AD383" w:rsidR="0406403B" w:rsidRDefault="00501224" w:rsidP="0406403B">
      <w:r>
        <w:rPr>
          <w:noProof/>
          <w:lang w:eastAsia="pt-BR"/>
        </w:rPr>
        <w:lastRenderedPageBreak/>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3D763709">
      <w:pPr>
        <w:rPr>
          <w:i/>
          <w:iCs/>
        </w:rPr>
      </w:pPr>
      <w:r w:rsidRPr="3D763709">
        <w:rPr>
          <w:i/>
          <w:iCs/>
        </w:rPr>
        <w:t>Modelo conceitual do Banco de Dados.</w:t>
      </w:r>
    </w:p>
    <w:p w14:paraId="6DFD1DCB" w14:textId="70F1BEC8" w:rsidR="0406403B" w:rsidRDefault="0406403B" w:rsidP="0406403B"/>
    <w:p w14:paraId="7A977686" w14:textId="18A7258D" w:rsidR="0406403B" w:rsidRDefault="2E414002" w:rsidP="0406403B">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406403B">
      <w:pPr>
        <w:spacing w:line="240" w:lineRule="auto"/>
        <w:jc w:val="left"/>
        <w:rPr>
          <w:rFonts w:cs="Arial"/>
          <w:b/>
          <w:bCs/>
          <w:color w:val="000000" w:themeColor="text1"/>
        </w:rPr>
      </w:pPr>
      <w:r>
        <w:rPr>
          <w:noProof/>
          <w:lang w:eastAsia="pt-BR"/>
        </w:rPr>
        <w:lastRenderedPageBreak/>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3D763709">
      <w:pPr>
        <w:spacing w:line="240" w:lineRule="auto"/>
        <w:jc w:val="left"/>
        <w:rPr>
          <w:i/>
          <w:iCs/>
        </w:rPr>
      </w:pPr>
      <w:r w:rsidRPr="3D763709">
        <w:rPr>
          <w:i/>
          <w:iCs/>
        </w:rPr>
        <w:t>Modelo Lógico do Banco de Dados.</w:t>
      </w:r>
    </w:p>
    <w:p w14:paraId="6A3817B3" w14:textId="77777777" w:rsidR="00E04392" w:rsidRDefault="00E04392" w:rsidP="00E04392"/>
    <w:p w14:paraId="354F4E6C" w14:textId="6FC4E293" w:rsidR="0406403B" w:rsidRDefault="2E414002" w:rsidP="0406403B">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2E414002"/>
    <w:p w14:paraId="1F0CA127" w14:textId="447B0AE9" w:rsidR="2E414002" w:rsidRDefault="2E414002" w:rsidP="2E414002">
      <w:r>
        <w:rPr>
          <w:noProof/>
          <w:lang w:eastAsia="pt-BR"/>
        </w:rPr>
        <w:lastRenderedPageBreak/>
        <w:drawing>
          <wp:inline distT="0" distB="0" distL="0" distR="0" wp14:anchorId="25CAD576" wp14:editId="3CBFB747">
            <wp:extent cx="5610224" cy="1776572"/>
            <wp:effectExtent l="0" t="0" r="0" b="0"/>
            <wp:docPr id="359184811" name="Imagem 3591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10224" cy="1776572"/>
                    </a:xfrm>
                    <a:prstGeom prst="rect">
                      <a:avLst/>
                    </a:prstGeom>
                  </pic:spPr>
                </pic:pic>
              </a:graphicData>
            </a:graphic>
          </wp:inline>
        </w:drawing>
      </w:r>
    </w:p>
    <w:p w14:paraId="20826067" w14:textId="1FA511BA" w:rsidR="2E414002" w:rsidRDefault="2E414002" w:rsidP="2E414002">
      <w:pPr>
        <w:rPr>
          <w:i/>
          <w:iCs/>
        </w:rPr>
      </w:pPr>
      <w:r w:rsidRPr="2E414002">
        <w:rPr>
          <w:i/>
          <w:iCs/>
        </w:rPr>
        <w:t>Dicionário de Dados – Tabela Ambiente.</w:t>
      </w:r>
    </w:p>
    <w:p w14:paraId="7EDC2525" w14:textId="7F2DD216" w:rsidR="2E414002" w:rsidRDefault="2E414002" w:rsidP="2E414002">
      <w:pPr>
        <w:rPr>
          <w:i/>
          <w:iCs/>
        </w:rPr>
      </w:pPr>
    </w:p>
    <w:p w14:paraId="71E9FC41" w14:textId="19B0F6F3" w:rsidR="2E414002" w:rsidRDefault="2E414002" w:rsidP="2E414002">
      <w:r>
        <w:rPr>
          <w:noProof/>
          <w:lang w:eastAsia="pt-BR"/>
        </w:rPr>
        <w:drawing>
          <wp:inline distT="0" distB="0" distL="0" distR="0" wp14:anchorId="22289AA2" wp14:editId="10F1FDAE">
            <wp:extent cx="5638798" cy="2619692"/>
            <wp:effectExtent l="0" t="0" r="0" b="0"/>
            <wp:docPr id="2046469187" name="Imagem 20464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38798" cy="2619692"/>
                    </a:xfrm>
                    <a:prstGeom prst="rect">
                      <a:avLst/>
                    </a:prstGeom>
                  </pic:spPr>
                </pic:pic>
              </a:graphicData>
            </a:graphic>
          </wp:inline>
        </w:drawing>
      </w:r>
    </w:p>
    <w:p w14:paraId="5FEA584D" w14:textId="0CB744D5" w:rsidR="2E414002" w:rsidRDefault="2E414002" w:rsidP="2E414002">
      <w:pPr>
        <w:rPr>
          <w:i/>
          <w:iCs/>
        </w:rPr>
      </w:pPr>
      <w:r w:rsidRPr="2E414002">
        <w:rPr>
          <w:i/>
          <w:iCs/>
        </w:rPr>
        <w:t>Dicionário de Dados – Tabela Empresa.</w:t>
      </w:r>
    </w:p>
    <w:p w14:paraId="792AC1FF" w14:textId="6F0ACFF4" w:rsidR="2E414002" w:rsidRDefault="2E414002" w:rsidP="2E414002">
      <w:r>
        <w:rPr>
          <w:noProof/>
          <w:lang w:eastAsia="pt-BR"/>
        </w:rPr>
        <w:drawing>
          <wp:inline distT="0" distB="0" distL="0" distR="0" wp14:anchorId="782F4F7F" wp14:editId="0F55F048">
            <wp:extent cx="5648326" cy="3130114"/>
            <wp:effectExtent l="0" t="0" r="0" b="0"/>
            <wp:docPr id="595455017" name="Imagem 59545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48326" cy="3130114"/>
                    </a:xfrm>
                    <a:prstGeom prst="rect">
                      <a:avLst/>
                    </a:prstGeom>
                  </pic:spPr>
                </pic:pic>
              </a:graphicData>
            </a:graphic>
          </wp:inline>
        </w:drawing>
      </w:r>
    </w:p>
    <w:p w14:paraId="3C7E7A33" w14:textId="51555E66" w:rsidR="2E414002" w:rsidRDefault="2E414002" w:rsidP="2E414002">
      <w:pPr>
        <w:rPr>
          <w:i/>
          <w:iCs/>
        </w:rPr>
      </w:pPr>
      <w:r w:rsidRPr="2E414002">
        <w:rPr>
          <w:i/>
          <w:iCs/>
        </w:rPr>
        <w:lastRenderedPageBreak/>
        <w:t>Dicionário de Dados – Tabela Endereço.</w:t>
      </w:r>
    </w:p>
    <w:p w14:paraId="66817914" w14:textId="3949FCD0" w:rsidR="2E414002" w:rsidRDefault="2E414002" w:rsidP="2E414002">
      <w:r>
        <w:rPr>
          <w:noProof/>
          <w:lang w:eastAsia="pt-BR"/>
        </w:rPr>
        <w:drawing>
          <wp:inline distT="0" distB="0" distL="0" distR="0" wp14:anchorId="7A42317F" wp14:editId="7BB49194">
            <wp:extent cx="5715000" cy="1666875"/>
            <wp:effectExtent l="0" t="0" r="0" b="0"/>
            <wp:docPr id="104149260" name="Imagem 10414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1666875"/>
                    </a:xfrm>
                    <a:prstGeom prst="rect">
                      <a:avLst/>
                    </a:prstGeom>
                  </pic:spPr>
                </pic:pic>
              </a:graphicData>
            </a:graphic>
          </wp:inline>
        </w:drawing>
      </w:r>
    </w:p>
    <w:p w14:paraId="07E4A2BC" w14:textId="406CD6F6" w:rsidR="2E414002" w:rsidRDefault="2E414002" w:rsidP="2E414002">
      <w:pPr>
        <w:rPr>
          <w:i/>
          <w:iCs/>
        </w:rPr>
      </w:pPr>
      <w:r w:rsidRPr="2E414002">
        <w:rPr>
          <w:i/>
          <w:iCs/>
        </w:rPr>
        <w:t>Dicionário de Dados – Tabela Funcionamento.</w:t>
      </w:r>
    </w:p>
    <w:p w14:paraId="736CF6CE" w14:textId="68228A4E" w:rsidR="2E414002" w:rsidRDefault="2E414002" w:rsidP="2E414002">
      <w:pPr>
        <w:rPr>
          <w:i/>
          <w:iCs/>
        </w:rPr>
      </w:pPr>
    </w:p>
    <w:p w14:paraId="67CFB5DF" w14:textId="4ADCC7EC" w:rsidR="2E414002" w:rsidRDefault="2E414002" w:rsidP="2E414002">
      <w:r>
        <w:rPr>
          <w:noProof/>
          <w:lang w:eastAsia="pt-BR"/>
        </w:rPr>
        <w:drawing>
          <wp:inline distT="0" distB="0" distL="0" distR="0" wp14:anchorId="5E9105D2" wp14:editId="30712FDF">
            <wp:extent cx="5553074" cy="2036128"/>
            <wp:effectExtent l="0" t="0" r="0" b="0"/>
            <wp:docPr id="1559833218" name="Imagem 155983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53074" cy="2036128"/>
                    </a:xfrm>
                    <a:prstGeom prst="rect">
                      <a:avLst/>
                    </a:prstGeom>
                  </pic:spPr>
                </pic:pic>
              </a:graphicData>
            </a:graphic>
          </wp:inline>
        </w:drawing>
      </w:r>
    </w:p>
    <w:p w14:paraId="6C02D1C4" w14:textId="1A3FECD7" w:rsidR="2E414002" w:rsidRDefault="2E414002" w:rsidP="2E414002">
      <w:pPr>
        <w:rPr>
          <w:i/>
          <w:iCs/>
        </w:rPr>
      </w:pPr>
      <w:r w:rsidRPr="2E414002">
        <w:rPr>
          <w:i/>
          <w:iCs/>
        </w:rPr>
        <w:t>Dicionário de Dados – Tabela Funcionário.</w:t>
      </w:r>
    </w:p>
    <w:p w14:paraId="3206A4C9" w14:textId="3588DE3B" w:rsidR="2E414002" w:rsidRDefault="2E414002" w:rsidP="2E414002">
      <w:pPr>
        <w:rPr>
          <w:i/>
          <w:iCs/>
        </w:rPr>
      </w:pPr>
    </w:p>
    <w:p w14:paraId="5E96B914" w14:textId="1AE16384" w:rsidR="2E414002" w:rsidRDefault="2E414002" w:rsidP="2E414002">
      <w:r>
        <w:rPr>
          <w:noProof/>
          <w:lang w:eastAsia="pt-BR"/>
        </w:rPr>
        <w:drawing>
          <wp:inline distT="0" distB="0" distL="0" distR="0" wp14:anchorId="76504FCF" wp14:editId="3F495E0E">
            <wp:extent cx="5610224" cy="1858387"/>
            <wp:effectExtent l="0" t="0" r="0" b="0"/>
            <wp:docPr id="1486953068" name="Imagem 148695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10224" cy="1858387"/>
                    </a:xfrm>
                    <a:prstGeom prst="rect">
                      <a:avLst/>
                    </a:prstGeom>
                  </pic:spPr>
                </pic:pic>
              </a:graphicData>
            </a:graphic>
          </wp:inline>
        </w:drawing>
      </w:r>
    </w:p>
    <w:p w14:paraId="55C0B209" w14:textId="09A0FE28" w:rsidR="2E414002" w:rsidRDefault="2E414002" w:rsidP="2E414002">
      <w:pPr>
        <w:rPr>
          <w:i/>
          <w:iCs/>
        </w:rPr>
      </w:pPr>
      <w:r w:rsidRPr="2E414002">
        <w:rPr>
          <w:i/>
          <w:iCs/>
        </w:rPr>
        <w:t>Dicionário de Dados – Tabela Login.</w:t>
      </w:r>
    </w:p>
    <w:p w14:paraId="75D873BD" w14:textId="09A0FE28" w:rsidR="2E414002" w:rsidRDefault="2E414002" w:rsidP="2E414002">
      <w:r>
        <w:rPr>
          <w:noProof/>
          <w:lang w:eastAsia="pt-BR"/>
        </w:rPr>
        <w:lastRenderedPageBreak/>
        <w:drawing>
          <wp:inline distT="0" distB="0" distL="0" distR="0" wp14:anchorId="69A98B81" wp14:editId="181FBBFD">
            <wp:extent cx="4572000" cy="1543050"/>
            <wp:effectExtent l="0" t="0" r="0" b="0"/>
            <wp:docPr id="1484824419" name="Imagem 148482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3C1E5325" w14:textId="5AA616A4" w:rsidR="2E414002" w:rsidRDefault="2E414002" w:rsidP="2E414002">
      <w:pPr>
        <w:rPr>
          <w:i/>
          <w:iCs/>
        </w:rPr>
      </w:pPr>
      <w:r w:rsidRPr="2E414002">
        <w:rPr>
          <w:i/>
          <w:iCs/>
        </w:rPr>
        <w:t>Dicionário de Dados – Tabela Sensor.</w:t>
      </w:r>
    </w:p>
    <w:p w14:paraId="5F4C8045" w14:textId="08584C31" w:rsidR="2E414002" w:rsidRDefault="2E414002" w:rsidP="2E414002">
      <w:pPr>
        <w:rPr>
          <w:i/>
          <w:iCs/>
        </w:rPr>
      </w:pPr>
    </w:p>
    <w:p w14:paraId="4A16290A" w14:textId="70372BFB" w:rsidR="0406403B" w:rsidRDefault="2E414002" w:rsidP="0406403B">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406403B"/>
    <w:p w14:paraId="28412921" w14:textId="25A3446F" w:rsidR="2E414002" w:rsidRDefault="2E414002" w:rsidP="2E414002">
      <w:pPr>
        <w:rPr>
          <w:rFonts w:eastAsia="Arial" w:cs="Arial"/>
          <w:i/>
          <w:iCs/>
          <w:sz w:val="20"/>
          <w:szCs w:val="20"/>
        </w:rPr>
      </w:pPr>
      <w:r w:rsidRPr="2E414002">
        <w:rPr>
          <w:rFonts w:eastAsia="Arial" w:cs="Arial"/>
          <w:i/>
          <w:iCs/>
          <w:sz w:val="20"/>
          <w:szCs w:val="20"/>
        </w:rPr>
        <w:t>create table Empresa(</w:t>
      </w:r>
    </w:p>
    <w:p w14:paraId="22FE755E" w14:textId="24EB1B5C" w:rsidR="2E414002" w:rsidRDefault="2E414002" w:rsidP="2E414002">
      <w:pPr>
        <w:rPr>
          <w:rFonts w:eastAsia="Arial" w:cs="Arial"/>
          <w:i/>
          <w:iCs/>
          <w:sz w:val="20"/>
          <w:szCs w:val="20"/>
        </w:rPr>
      </w:pPr>
      <w:r w:rsidRPr="2E414002">
        <w:rPr>
          <w:rFonts w:eastAsia="Arial" w:cs="Arial"/>
          <w:i/>
          <w:iCs/>
          <w:sz w:val="20"/>
          <w:szCs w:val="20"/>
        </w:rPr>
        <w:t>idEmpresa int primary key identity(1,1),</w:t>
      </w:r>
    </w:p>
    <w:p w14:paraId="1C81180A" w14:textId="2F06330A" w:rsidR="2E414002" w:rsidRDefault="2E414002" w:rsidP="2E414002">
      <w:pPr>
        <w:rPr>
          <w:rFonts w:eastAsia="Arial" w:cs="Arial"/>
          <w:i/>
          <w:iCs/>
          <w:sz w:val="20"/>
          <w:szCs w:val="20"/>
        </w:rPr>
      </w:pPr>
      <w:r w:rsidRPr="2E414002">
        <w:rPr>
          <w:rFonts w:eastAsia="Arial" w:cs="Arial"/>
          <w:i/>
          <w:iCs/>
          <w:sz w:val="20"/>
          <w:szCs w:val="20"/>
        </w:rPr>
        <w:t>nomeEmpresa varchar(60) not null,</w:t>
      </w:r>
    </w:p>
    <w:p w14:paraId="35FE49A5" w14:textId="0950D122" w:rsidR="2E414002" w:rsidRDefault="2E414002" w:rsidP="2E414002">
      <w:pPr>
        <w:rPr>
          <w:rFonts w:eastAsia="Arial" w:cs="Arial"/>
          <w:i/>
          <w:iCs/>
          <w:sz w:val="20"/>
          <w:szCs w:val="20"/>
        </w:rPr>
      </w:pPr>
      <w:r w:rsidRPr="2E414002">
        <w:rPr>
          <w:rFonts w:eastAsia="Arial" w:cs="Arial"/>
          <w:i/>
          <w:iCs/>
          <w:sz w:val="20"/>
          <w:szCs w:val="20"/>
        </w:rPr>
        <w:t>cnpjEmpresa varchar(30) unique,</w:t>
      </w:r>
    </w:p>
    <w:p w14:paraId="55BBF771" w14:textId="5578AE65" w:rsidR="2E414002" w:rsidRDefault="2E414002" w:rsidP="2E414002">
      <w:pPr>
        <w:rPr>
          <w:rFonts w:eastAsia="Arial" w:cs="Arial"/>
          <w:i/>
          <w:iCs/>
          <w:sz w:val="20"/>
          <w:szCs w:val="20"/>
        </w:rPr>
      </w:pPr>
      <w:r w:rsidRPr="2E414002">
        <w:rPr>
          <w:rFonts w:eastAsia="Arial" w:cs="Arial"/>
          <w:i/>
          <w:iCs/>
          <w:sz w:val="20"/>
          <w:szCs w:val="20"/>
        </w:rPr>
        <w:t>nomeRepresentante varchar (60) not null,</w:t>
      </w:r>
    </w:p>
    <w:p w14:paraId="0767DCE7" w14:textId="70B61D97" w:rsidR="2E414002" w:rsidRDefault="2E414002" w:rsidP="2E414002">
      <w:pPr>
        <w:rPr>
          <w:rFonts w:eastAsia="Arial" w:cs="Arial"/>
          <w:i/>
          <w:iCs/>
          <w:sz w:val="20"/>
          <w:szCs w:val="20"/>
        </w:rPr>
      </w:pPr>
      <w:r w:rsidRPr="2E414002">
        <w:rPr>
          <w:rFonts w:eastAsia="Arial" w:cs="Arial"/>
          <w:i/>
          <w:iCs/>
          <w:sz w:val="20"/>
          <w:szCs w:val="20"/>
        </w:rPr>
        <w:t>emailRepresentante varchar(80) unique,</w:t>
      </w:r>
    </w:p>
    <w:p w14:paraId="515841DD" w14:textId="53000728" w:rsidR="2E414002" w:rsidRDefault="2E414002" w:rsidP="2E414002">
      <w:pPr>
        <w:rPr>
          <w:rFonts w:eastAsia="Arial" w:cs="Arial"/>
          <w:i/>
          <w:iCs/>
          <w:sz w:val="20"/>
          <w:szCs w:val="20"/>
        </w:rPr>
      </w:pPr>
      <w:r w:rsidRPr="2E414002">
        <w:rPr>
          <w:rFonts w:eastAsia="Arial" w:cs="Arial"/>
          <w:i/>
          <w:iCs/>
          <w:sz w:val="20"/>
          <w:szCs w:val="20"/>
        </w:rPr>
        <w:t>telefoneEmpresa1 varchar(20) unique,</w:t>
      </w:r>
    </w:p>
    <w:p w14:paraId="160D80F3" w14:textId="0136AEB2" w:rsidR="2E414002" w:rsidRDefault="2E414002" w:rsidP="2E414002">
      <w:pPr>
        <w:rPr>
          <w:rFonts w:eastAsia="Arial" w:cs="Arial"/>
          <w:i/>
          <w:iCs/>
          <w:sz w:val="20"/>
          <w:szCs w:val="20"/>
        </w:rPr>
      </w:pPr>
      <w:r w:rsidRPr="2E414002">
        <w:rPr>
          <w:rFonts w:eastAsia="Arial" w:cs="Arial"/>
          <w:i/>
          <w:iCs/>
          <w:sz w:val="20"/>
          <w:szCs w:val="20"/>
        </w:rPr>
        <w:t>telefoneEmpresa2 varchar(20) unique</w:t>
      </w:r>
    </w:p>
    <w:p w14:paraId="2B8F1C1A" w14:textId="3302C1F4" w:rsidR="2E414002" w:rsidRDefault="2E414002" w:rsidP="2E414002">
      <w:pPr>
        <w:rPr>
          <w:rFonts w:eastAsia="Arial" w:cs="Arial"/>
          <w:i/>
          <w:iCs/>
          <w:sz w:val="20"/>
          <w:szCs w:val="20"/>
        </w:rPr>
      </w:pPr>
      <w:r w:rsidRPr="2E414002">
        <w:rPr>
          <w:rFonts w:eastAsia="Arial" w:cs="Arial"/>
          <w:i/>
          <w:iCs/>
          <w:sz w:val="20"/>
          <w:szCs w:val="20"/>
        </w:rPr>
        <w:t>);</w:t>
      </w:r>
    </w:p>
    <w:p w14:paraId="331CBC8B" w14:textId="135E9D33" w:rsidR="2E414002" w:rsidRDefault="2E414002" w:rsidP="2E414002">
      <w:pPr>
        <w:rPr>
          <w:rFonts w:eastAsia="Arial" w:cs="Arial"/>
          <w:i/>
          <w:iCs/>
          <w:sz w:val="20"/>
          <w:szCs w:val="20"/>
        </w:rPr>
      </w:pPr>
      <w:r w:rsidRPr="2E414002">
        <w:rPr>
          <w:rFonts w:eastAsia="Arial" w:cs="Arial"/>
          <w:i/>
          <w:iCs/>
          <w:sz w:val="20"/>
          <w:szCs w:val="20"/>
        </w:rPr>
        <w:t xml:space="preserve"> </w:t>
      </w:r>
    </w:p>
    <w:p w14:paraId="69B5DEA9" w14:textId="32AE803F"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Endereco(</w:t>
      </w:r>
    </w:p>
    <w:p w14:paraId="57E1A11B" w14:textId="3D6CC1C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idEndereco int primary key identity(1,1),</w:t>
      </w:r>
    </w:p>
    <w:p w14:paraId="0E363CCB" w14:textId="21625263"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logradouro varchar(40) not null,</w:t>
      </w:r>
    </w:p>
    <w:p w14:paraId="34318F50" w14:textId="538CC37A"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numero varchar(15) not null,</w:t>
      </w:r>
    </w:p>
    <w:p w14:paraId="34B499A1" w14:textId="5AB2CE0B"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complemento varchar(30) not null,</w:t>
      </w:r>
    </w:p>
    <w:p w14:paraId="4D0A08DA" w14:textId="1853D37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bairro varchar(50) not null,</w:t>
      </w:r>
    </w:p>
    <w:p w14:paraId="0436841D" w14:textId="2E211B82"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cidade varchar(40) not null,</w:t>
      </w:r>
    </w:p>
    <w:p w14:paraId="292968BC" w14:textId="0D78187F"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uf char(2) not null,</w:t>
      </w:r>
    </w:p>
    <w:p w14:paraId="7246B2D9" w14:textId="560F4512"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cep varchar(12) not null,</w:t>
      </w:r>
    </w:p>
    <w:p w14:paraId="13E02F4E" w14:textId="61B4A786" w:rsidR="2E414002" w:rsidRDefault="2E414002" w:rsidP="2E414002">
      <w:pPr>
        <w:rPr>
          <w:rFonts w:eastAsia="Arial" w:cs="Arial"/>
          <w:i/>
          <w:iCs/>
          <w:sz w:val="20"/>
          <w:szCs w:val="20"/>
        </w:rPr>
      </w:pPr>
      <w:r w:rsidRPr="2E414002">
        <w:rPr>
          <w:rFonts w:eastAsia="Arial" w:cs="Arial"/>
          <w:i/>
          <w:iCs/>
          <w:sz w:val="20"/>
          <w:szCs w:val="20"/>
        </w:rPr>
        <w:t>referencia varchar(35) not null,</w:t>
      </w:r>
    </w:p>
    <w:p w14:paraId="027CC8AB" w14:textId="7F58BD15" w:rsidR="2E414002" w:rsidRDefault="2E414002" w:rsidP="2E414002">
      <w:pPr>
        <w:rPr>
          <w:rFonts w:eastAsia="Arial" w:cs="Arial"/>
          <w:i/>
          <w:iCs/>
          <w:sz w:val="20"/>
          <w:szCs w:val="20"/>
        </w:rPr>
      </w:pPr>
      <w:r w:rsidRPr="2E414002">
        <w:rPr>
          <w:rFonts w:eastAsia="Arial" w:cs="Arial"/>
          <w:i/>
          <w:iCs/>
          <w:sz w:val="20"/>
          <w:szCs w:val="20"/>
        </w:rPr>
        <w:t>fkEmpresa int foreign key references Empresa(idEmpresa)</w:t>
      </w:r>
    </w:p>
    <w:p w14:paraId="60F17E1A" w14:textId="79806DD4" w:rsidR="2E414002" w:rsidRDefault="2E414002" w:rsidP="2E414002">
      <w:pPr>
        <w:rPr>
          <w:rFonts w:eastAsia="Arial" w:cs="Arial"/>
          <w:i/>
          <w:iCs/>
          <w:sz w:val="20"/>
          <w:szCs w:val="20"/>
        </w:rPr>
      </w:pPr>
      <w:r w:rsidRPr="2E414002">
        <w:rPr>
          <w:rFonts w:eastAsia="Arial" w:cs="Arial"/>
          <w:i/>
          <w:iCs/>
          <w:sz w:val="20"/>
          <w:szCs w:val="20"/>
        </w:rPr>
        <w:t>);</w:t>
      </w:r>
    </w:p>
    <w:p w14:paraId="4C171175" w14:textId="3B7C1FF1" w:rsidR="2E414002" w:rsidRDefault="2E414002" w:rsidP="2E414002">
      <w:pPr>
        <w:rPr>
          <w:rFonts w:eastAsia="Arial" w:cs="Arial"/>
          <w:i/>
          <w:iCs/>
          <w:sz w:val="20"/>
          <w:szCs w:val="20"/>
        </w:rPr>
      </w:pPr>
    </w:p>
    <w:p w14:paraId="754044A9" w14:textId="404910A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Funcionario(</w:t>
      </w:r>
    </w:p>
    <w:p w14:paraId="07323BEE" w14:textId="612F9123"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idFuncionario int primary key identity(1,1),</w:t>
      </w:r>
    </w:p>
    <w:p w14:paraId="5606D830" w14:textId="59C16161" w:rsidR="2E414002" w:rsidRDefault="2E414002" w:rsidP="2E414002">
      <w:pPr>
        <w:rPr>
          <w:rFonts w:eastAsia="Arial" w:cs="Arial"/>
          <w:i/>
          <w:iCs/>
          <w:sz w:val="20"/>
          <w:szCs w:val="20"/>
        </w:rPr>
      </w:pPr>
      <w:r w:rsidRPr="2E414002">
        <w:rPr>
          <w:rFonts w:eastAsia="Arial" w:cs="Arial"/>
          <w:i/>
          <w:iCs/>
          <w:sz w:val="20"/>
          <w:szCs w:val="20"/>
        </w:rPr>
        <w:lastRenderedPageBreak/>
        <w:t>nomeFuncionario varchar(55),</w:t>
      </w:r>
    </w:p>
    <w:p w14:paraId="0F2AC74A" w14:textId="65D3E1E0" w:rsidR="2E414002" w:rsidRDefault="2E414002" w:rsidP="2E414002">
      <w:pPr>
        <w:rPr>
          <w:rFonts w:eastAsia="Arial" w:cs="Arial"/>
          <w:i/>
          <w:iCs/>
          <w:sz w:val="20"/>
          <w:szCs w:val="20"/>
        </w:rPr>
      </w:pPr>
      <w:r w:rsidRPr="2E414002">
        <w:rPr>
          <w:rFonts w:eastAsia="Arial" w:cs="Arial"/>
          <w:i/>
          <w:iCs/>
          <w:sz w:val="20"/>
          <w:szCs w:val="20"/>
        </w:rPr>
        <w:t>rgFuncionario varchar(25),</w:t>
      </w:r>
    </w:p>
    <w:p w14:paraId="3AB45963" w14:textId="243C2631" w:rsidR="2E414002" w:rsidRDefault="2E414002" w:rsidP="2E414002">
      <w:pPr>
        <w:rPr>
          <w:rFonts w:eastAsia="Arial" w:cs="Arial"/>
          <w:i/>
          <w:iCs/>
          <w:sz w:val="20"/>
          <w:szCs w:val="20"/>
        </w:rPr>
      </w:pPr>
      <w:r w:rsidRPr="2E414002">
        <w:rPr>
          <w:rFonts w:eastAsia="Arial" w:cs="Arial"/>
          <w:i/>
          <w:iCs/>
          <w:sz w:val="20"/>
          <w:szCs w:val="20"/>
        </w:rPr>
        <w:t>cpfFuncionario varchar(25),</w:t>
      </w:r>
    </w:p>
    <w:p w14:paraId="606ADE8D" w14:textId="4D3C628E" w:rsidR="2E414002" w:rsidRDefault="2E414002" w:rsidP="2E414002">
      <w:pPr>
        <w:rPr>
          <w:rFonts w:eastAsia="Arial" w:cs="Arial"/>
          <w:i/>
          <w:iCs/>
          <w:sz w:val="20"/>
          <w:szCs w:val="20"/>
        </w:rPr>
      </w:pPr>
      <w:r w:rsidRPr="2E414002">
        <w:rPr>
          <w:rFonts w:eastAsia="Arial" w:cs="Arial"/>
          <w:i/>
          <w:iCs/>
          <w:sz w:val="20"/>
          <w:szCs w:val="20"/>
        </w:rPr>
        <w:t>cargoFuncionario varchar(40),</w:t>
      </w:r>
    </w:p>
    <w:p w14:paraId="59B3C15B" w14:textId="7C04CDC4" w:rsidR="2E414002" w:rsidRDefault="2E414002" w:rsidP="2E414002">
      <w:pPr>
        <w:rPr>
          <w:rFonts w:eastAsia="Arial" w:cs="Arial"/>
          <w:i/>
          <w:iCs/>
          <w:sz w:val="20"/>
          <w:szCs w:val="20"/>
        </w:rPr>
      </w:pPr>
      <w:r w:rsidRPr="2E414002">
        <w:rPr>
          <w:rFonts w:eastAsia="Arial" w:cs="Arial"/>
          <w:i/>
          <w:iCs/>
          <w:sz w:val="20"/>
          <w:szCs w:val="20"/>
        </w:rPr>
        <w:t>fkEmpresa int foreign key references Empresa(idEmpresa)</w:t>
      </w:r>
    </w:p>
    <w:p w14:paraId="29B85E91" w14:textId="4CA416FB" w:rsidR="2E414002" w:rsidRDefault="2E414002" w:rsidP="2E414002">
      <w:pPr>
        <w:rPr>
          <w:rFonts w:eastAsia="Arial" w:cs="Arial"/>
          <w:i/>
          <w:iCs/>
          <w:sz w:val="20"/>
          <w:szCs w:val="20"/>
        </w:rPr>
      </w:pPr>
      <w:r w:rsidRPr="2E414002">
        <w:rPr>
          <w:rFonts w:eastAsia="Arial" w:cs="Arial"/>
          <w:i/>
          <w:iCs/>
          <w:sz w:val="20"/>
          <w:szCs w:val="20"/>
        </w:rPr>
        <w:t>);</w:t>
      </w:r>
    </w:p>
    <w:p w14:paraId="67A76F53" w14:textId="1C437AA5" w:rsidR="2E414002" w:rsidRDefault="2E414002" w:rsidP="2E414002">
      <w:pPr>
        <w:rPr>
          <w:rFonts w:eastAsia="Arial" w:cs="Arial"/>
          <w:i/>
          <w:iCs/>
          <w:sz w:val="20"/>
          <w:szCs w:val="20"/>
        </w:rPr>
      </w:pPr>
      <w:r w:rsidRPr="2E414002">
        <w:rPr>
          <w:rFonts w:eastAsia="Arial" w:cs="Arial"/>
          <w:i/>
          <w:iCs/>
          <w:sz w:val="20"/>
          <w:szCs w:val="20"/>
        </w:rPr>
        <w:t xml:space="preserve">  </w:t>
      </w:r>
    </w:p>
    <w:p w14:paraId="7F6782CB" w14:textId="36B7C9BC"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Login(</w:t>
      </w:r>
    </w:p>
    <w:p w14:paraId="2E761F34" w14:textId="7180A57E"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idLogin int primary key identity(1,1),</w:t>
      </w:r>
    </w:p>
    <w:p w14:paraId="22F82238" w14:textId="756F0305"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loginUsuario varchar(40) unique,</w:t>
      </w:r>
    </w:p>
    <w:p w14:paraId="4AF2CD0F" w14:textId="659E073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senhaUsuario varchar (50) not null,</w:t>
      </w:r>
    </w:p>
    <w:p w14:paraId="75C48389" w14:textId="0D95B2AC"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nivelAcesso int not null,</w:t>
      </w:r>
    </w:p>
    <w:p w14:paraId="60554493" w14:textId="62CD49EA" w:rsidR="2E414002" w:rsidRDefault="2E414002" w:rsidP="2E414002">
      <w:pPr>
        <w:rPr>
          <w:rFonts w:eastAsia="Arial" w:cs="Arial"/>
          <w:i/>
          <w:iCs/>
          <w:sz w:val="20"/>
          <w:szCs w:val="20"/>
        </w:rPr>
      </w:pPr>
      <w:r w:rsidRPr="2E414002">
        <w:rPr>
          <w:rFonts w:eastAsia="Arial" w:cs="Arial"/>
          <w:i/>
          <w:iCs/>
          <w:sz w:val="20"/>
          <w:szCs w:val="20"/>
        </w:rPr>
        <w:t>fkFuncionario int foreign key references Funcionario(idFuncionario)</w:t>
      </w:r>
    </w:p>
    <w:p w14:paraId="2F972280" w14:textId="61AC5108" w:rsidR="2E414002" w:rsidRDefault="2E414002" w:rsidP="2E414002">
      <w:pPr>
        <w:rPr>
          <w:rFonts w:eastAsia="Arial" w:cs="Arial"/>
          <w:i/>
          <w:iCs/>
          <w:sz w:val="20"/>
          <w:szCs w:val="20"/>
        </w:rPr>
      </w:pPr>
      <w:r w:rsidRPr="2E414002">
        <w:rPr>
          <w:rFonts w:eastAsia="Arial" w:cs="Arial"/>
          <w:i/>
          <w:iCs/>
          <w:sz w:val="20"/>
          <w:szCs w:val="20"/>
        </w:rPr>
        <w:t>);</w:t>
      </w:r>
    </w:p>
    <w:p w14:paraId="68D6A6FF" w14:textId="34C90936" w:rsidR="2E414002" w:rsidRDefault="2E414002" w:rsidP="2E414002">
      <w:pPr>
        <w:rPr>
          <w:rFonts w:eastAsia="Arial" w:cs="Arial"/>
          <w:i/>
          <w:iCs/>
          <w:sz w:val="20"/>
          <w:szCs w:val="20"/>
        </w:rPr>
      </w:pPr>
      <w:r w:rsidRPr="2E414002">
        <w:rPr>
          <w:rFonts w:eastAsia="Arial" w:cs="Arial"/>
          <w:i/>
          <w:iCs/>
          <w:sz w:val="20"/>
          <w:szCs w:val="20"/>
        </w:rPr>
        <w:t xml:space="preserve"> </w:t>
      </w:r>
    </w:p>
    <w:p w14:paraId="76A79947" w14:textId="2DFC8BDE"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Ambiente(</w:t>
      </w:r>
    </w:p>
    <w:p w14:paraId="3BCADEA3" w14:textId="053F2844"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idAmbiente int primary key identity(1,1),</w:t>
      </w:r>
    </w:p>
    <w:p w14:paraId="6CC32D5E" w14:textId="79F9A246" w:rsidR="2E414002" w:rsidRDefault="2E414002" w:rsidP="2E414002">
      <w:pPr>
        <w:rPr>
          <w:rFonts w:eastAsia="Arial" w:cs="Arial"/>
          <w:i/>
          <w:iCs/>
          <w:sz w:val="20"/>
          <w:szCs w:val="20"/>
        </w:rPr>
      </w:pPr>
      <w:r w:rsidRPr="2E414002">
        <w:rPr>
          <w:rFonts w:eastAsia="Arial" w:cs="Arial"/>
          <w:i/>
          <w:iCs/>
          <w:sz w:val="20"/>
          <w:szCs w:val="20"/>
        </w:rPr>
        <w:t>descricaoAmbiente varchar(40),</w:t>
      </w:r>
    </w:p>
    <w:p w14:paraId="6407B41F" w14:textId="618D2B81" w:rsidR="2E414002" w:rsidRDefault="2E414002" w:rsidP="2E414002">
      <w:pPr>
        <w:rPr>
          <w:rFonts w:eastAsia="Arial" w:cs="Arial"/>
          <w:i/>
          <w:iCs/>
          <w:sz w:val="20"/>
          <w:szCs w:val="20"/>
        </w:rPr>
      </w:pPr>
      <w:r w:rsidRPr="2E414002">
        <w:rPr>
          <w:rFonts w:eastAsia="Arial" w:cs="Arial"/>
          <w:i/>
          <w:iCs/>
          <w:sz w:val="20"/>
          <w:szCs w:val="20"/>
        </w:rPr>
        <w:t>localizacaoAmbiente varchar(20),</w:t>
      </w:r>
    </w:p>
    <w:p w14:paraId="542D6415" w14:textId="703C73D6" w:rsidR="2E414002" w:rsidRDefault="2E414002" w:rsidP="2E414002">
      <w:pPr>
        <w:rPr>
          <w:rFonts w:eastAsia="Arial" w:cs="Arial"/>
          <w:i/>
          <w:iCs/>
          <w:sz w:val="20"/>
          <w:szCs w:val="20"/>
        </w:rPr>
      </w:pPr>
      <w:r w:rsidRPr="2E414002">
        <w:rPr>
          <w:rFonts w:eastAsia="Arial" w:cs="Arial"/>
          <w:i/>
          <w:iCs/>
          <w:sz w:val="20"/>
          <w:szCs w:val="20"/>
        </w:rPr>
        <w:t>fkEmpresa int foreign key references Empresa(idEmpresa)</w:t>
      </w:r>
      <w:r w:rsidR="00376950">
        <w:rPr>
          <w:rFonts w:eastAsia="Arial" w:cs="Arial"/>
          <w:i/>
          <w:iCs/>
          <w:sz w:val="20"/>
          <w:szCs w:val="20"/>
        </w:rPr>
        <w:t>,</w:t>
      </w:r>
    </w:p>
    <w:p w14:paraId="5A34D7D2" w14:textId="718B6AB2" w:rsidR="00376950" w:rsidRPr="00955817" w:rsidRDefault="00376950" w:rsidP="2E414002">
      <w:pPr>
        <w:rPr>
          <w:rFonts w:eastAsia="Arial" w:cs="Arial"/>
          <w:i/>
          <w:iCs/>
          <w:sz w:val="20"/>
          <w:szCs w:val="20"/>
        </w:rPr>
      </w:pPr>
      <w:r w:rsidRPr="00955817">
        <w:rPr>
          <w:rFonts w:eastAsia="Arial" w:cs="Arial"/>
          <w:i/>
          <w:iCs/>
          <w:sz w:val="20"/>
          <w:szCs w:val="20"/>
        </w:rPr>
        <w:t>fk</w:t>
      </w:r>
      <w:r w:rsidR="00955817" w:rsidRPr="00955817">
        <w:rPr>
          <w:rFonts w:eastAsia="Arial" w:cs="Arial"/>
          <w:i/>
          <w:iCs/>
          <w:sz w:val="20"/>
          <w:szCs w:val="20"/>
        </w:rPr>
        <w:t>Funcionamento</w:t>
      </w:r>
      <w:r w:rsidRPr="00955817">
        <w:rPr>
          <w:rFonts w:eastAsia="Arial" w:cs="Arial"/>
          <w:i/>
          <w:iCs/>
          <w:sz w:val="20"/>
          <w:szCs w:val="20"/>
        </w:rPr>
        <w:t xml:space="preserve"> int foreign key references </w:t>
      </w:r>
      <w:r w:rsidR="00955817" w:rsidRPr="00955817">
        <w:rPr>
          <w:rFonts w:eastAsia="Arial" w:cs="Arial"/>
          <w:i/>
          <w:iCs/>
          <w:sz w:val="20"/>
          <w:szCs w:val="20"/>
        </w:rPr>
        <w:t xml:space="preserve">Funcionamento </w:t>
      </w:r>
      <w:r w:rsidRPr="00955817">
        <w:rPr>
          <w:rFonts w:eastAsia="Arial" w:cs="Arial"/>
          <w:i/>
          <w:iCs/>
          <w:sz w:val="20"/>
          <w:szCs w:val="20"/>
        </w:rPr>
        <w:t>(</w:t>
      </w:r>
      <w:r w:rsidR="00955817" w:rsidRPr="00955817">
        <w:rPr>
          <w:rFonts w:eastAsia="Arial" w:cs="Arial"/>
          <w:i/>
          <w:iCs/>
          <w:sz w:val="20"/>
          <w:szCs w:val="20"/>
        </w:rPr>
        <w:t>idFuncionamento</w:t>
      </w:r>
      <w:r w:rsidRPr="00955817">
        <w:rPr>
          <w:rFonts w:eastAsia="Arial" w:cs="Arial"/>
          <w:i/>
          <w:iCs/>
          <w:sz w:val="20"/>
          <w:szCs w:val="20"/>
        </w:rPr>
        <w:t xml:space="preserve">) </w:t>
      </w:r>
    </w:p>
    <w:p w14:paraId="7FF5AD6A" w14:textId="05AFA8D0" w:rsidR="2E414002" w:rsidRDefault="2E414002" w:rsidP="2E414002">
      <w:pPr>
        <w:rPr>
          <w:rFonts w:eastAsia="Arial" w:cs="Arial"/>
          <w:i/>
          <w:iCs/>
          <w:sz w:val="20"/>
          <w:szCs w:val="20"/>
        </w:rPr>
      </w:pPr>
      <w:r w:rsidRPr="2E414002">
        <w:rPr>
          <w:rFonts w:eastAsia="Arial" w:cs="Arial"/>
          <w:i/>
          <w:iCs/>
          <w:sz w:val="20"/>
          <w:szCs w:val="20"/>
        </w:rPr>
        <w:t>);</w:t>
      </w:r>
    </w:p>
    <w:p w14:paraId="6731FF4A" w14:textId="1B380319" w:rsidR="2E414002" w:rsidRDefault="2E414002" w:rsidP="2E414002">
      <w:pPr>
        <w:rPr>
          <w:rFonts w:eastAsia="Arial" w:cs="Arial"/>
          <w:i/>
          <w:iCs/>
          <w:sz w:val="20"/>
          <w:szCs w:val="20"/>
        </w:rPr>
      </w:pPr>
      <w:r w:rsidRPr="2E414002">
        <w:rPr>
          <w:rFonts w:eastAsia="Arial" w:cs="Arial"/>
          <w:i/>
          <w:iCs/>
          <w:sz w:val="20"/>
          <w:szCs w:val="20"/>
        </w:rPr>
        <w:t xml:space="preserve"> </w:t>
      </w:r>
    </w:p>
    <w:p w14:paraId="209F73CA" w14:textId="3396B926"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Sensor(</w:t>
      </w:r>
    </w:p>
    <w:p w14:paraId="7CB9907C" w14:textId="214FEEA8"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idSensor int primary key identity(1,1),</w:t>
      </w:r>
    </w:p>
    <w:p w14:paraId="792CC71C" w14:textId="49181FC1"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temperatura float not null,</w:t>
      </w:r>
    </w:p>
    <w:p w14:paraId="7C141D80" w14:textId="2D401F8F"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umidade int not null,</w:t>
      </w:r>
    </w:p>
    <w:p w14:paraId="69D56662" w14:textId="39ECE899"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data_hora datetime not null,</w:t>
      </w:r>
    </w:p>
    <w:p w14:paraId="041DBDC5" w14:textId="7141FC89"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create table Funcionamento(</w:t>
      </w:r>
    </w:p>
    <w:p w14:paraId="3C287BA8" w14:textId="09B7AFAB"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idFuncionamento int,</w:t>
      </w:r>
    </w:p>
    <w:p w14:paraId="135D9A4D" w14:textId="169D885B"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horaInicio time not null,</w:t>
      </w:r>
    </w:p>
    <w:p w14:paraId="45B0FE24" w14:textId="05137D07" w:rsidR="2E414002" w:rsidRDefault="2E414002" w:rsidP="2E414002">
      <w:pPr>
        <w:rPr>
          <w:rFonts w:eastAsia="Arial" w:cs="Arial"/>
          <w:i/>
          <w:iCs/>
          <w:sz w:val="20"/>
          <w:szCs w:val="20"/>
        </w:rPr>
      </w:pPr>
      <w:r w:rsidRPr="2E414002">
        <w:rPr>
          <w:rFonts w:eastAsia="Arial" w:cs="Arial"/>
          <w:i/>
          <w:iCs/>
          <w:sz w:val="20"/>
          <w:szCs w:val="20"/>
        </w:rPr>
        <w:t>horaFim time not null,</w:t>
      </w:r>
    </w:p>
    <w:p w14:paraId="3996085A" w14:textId="7AA9D96B" w:rsidR="2E414002" w:rsidRDefault="2E414002" w:rsidP="2E414002">
      <w:pPr>
        <w:rPr>
          <w:rFonts w:eastAsia="Arial" w:cs="Arial"/>
          <w:i/>
          <w:iCs/>
          <w:sz w:val="20"/>
          <w:szCs w:val="20"/>
        </w:rPr>
      </w:pPr>
      <w:r w:rsidRPr="2E414002">
        <w:rPr>
          <w:rFonts w:eastAsia="Arial" w:cs="Arial"/>
          <w:i/>
          <w:iCs/>
          <w:sz w:val="20"/>
          <w:szCs w:val="20"/>
        </w:rPr>
        <w:t>);</w:t>
      </w:r>
    </w:p>
    <w:p w14:paraId="04F22B89" w14:textId="77777777" w:rsidR="00E04392" w:rsidRPr="00192CAB" w:rsidRDefault="00E04392" w:rsidP="00E04392">
      <w:pPr>
        <w:pStyle w:val="Ttulo2"/>
        <w:rPr>
          <w:b/>
        </w:rPr>
      </w:pPr>
      <w:bookmarkStart w:id="18" w:name="_Toc512519603"/>
      <w:r w:rsidRPr="00192CAB">
        <w:rPr>
          <w:b/>
        </w:rPr>
        <w:t>Protótipo das telas, lógica e usabilidade</w:t>
      </w:r>
      <w:bookmarkEnd w:id="18"/>
      <w:r w:rsidRPr="00192CAB">
        <w:rPr>
          <w:b/>
        </w:rPr>
        <w:t xml:space="preserve"> </w:t>
      </w:r>
    </w:p>
    <w:p w14:paraId="597CE3C3" w14:textId="2134898D" w:rsidR="00E04392" w:rsidRDefault="00E04392" w:rsidP="00E04392"/>
    <w:p w14:paraId="273A8423" w14:textId="77777777" w:rsidR="00E04392" w:rsidRPr="00336677" w:rsidRDefault="00E04392" w:rsidP="4457601F">
      <w:pPr>
        <w:spacing w:line="240" w:lineRule="auto"/>
        <w:jc w:val="left"/>
        <w:rPr>
          <w:rFonts w:cs="Arial"/>
          <w:b/>
          <w:bCs/>
          <w:color w:val="000000" w:themeColor="text1"/>
        </w:rPr>
      </w:pPr>
    </w:p>
    <w:p w14:paraId="30A0F2BB" w14:textId="407E877B" w:rsidR="4457601F" w:rsidRDefault="4457601F" w:rsidP="4457601F">
      <w:pPr>
        <w:spacing w:line="240" w:lineRule="auto"/>
        <w:jc w:val="left"/>
        <w:rPr>
          <w:rFonts w:cs="Arial"/>
          <w:b/>
          <w:bCs/>
          <w:color w:val="000000" w:themeColor="text1"/>
        </w:rPr>
      </w:pPr>
    </w:p>
    <w:p w14:paraId="4958401E" w14:textId="34684A3C" w:rsidR="2E414002" w:rsidRPr="00955817" w:rsidRDefault="5483855B" w:rsidP="00955817">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955817"/>
    <w:p w14:paraId="1BDB5E12" w14:textId="6EC30B57" w:rsidR="00955817" w:rsidRDefault="00955817" w:rsidP="00955817">
      <w:pPr>
        <w:pStyle w:val="PargrafodaLista"/>
        <w:numPr>
          <w:ilvl w:val="0"/>
          <w:numId w:val="19"/>
        </w:numPr>
        <w:rPr>
          <w:b/>
        </w:rPr>
      </w:pPr>
      <w:r w:rsidRPr="00955817">
        <w:rPr>
          <w:b/>
        </w:rPr>
        <w:t>Site Institucional</w:t>
      </w:r>
    </w:p>
    <w:p w14:paraId="4B96FD6B" w14:textId="77777777" w:rsidR="00955817" w:rsidRPr="00955817" w:rsidRDefault="00955817" w:rsidP="00955817">
      <w:pPr>
        <w:pStyle w:val="PargrafodaLista"/>
        <w:rPr>
          <w:b/>
        </w:rPr>
      </w:pPr>
    </w:p>
    <w:p w14:paraId="54904AE4" w14:textId="2C6B09E7" w:rsidR="00955817" w:rsidRDefault="0C8BC555" w:rsidP="5483855B">
      <w:r>
        <w:t xml:space="preserve">Primeiramente temos o site institucional da empresa TechHumi em que estarão informações sobre a empresa e seu objetivo. No caso de interesse, em obter nossa solução, foi implementado um formulário para a realização de um pré cadastro deste potencial cliente. </w:t>
      </w:r>
    </w:p>
    <w:p w14:paraId="2466F094" w14:textId="2167A17C" w:rsidR="00955817" w:rsidRDefault="00955817" w:rsidP="5483855B">
      <w:r>
        <w:rPr>
          <w:noProof/>
          <w:lang w:eastAsia="pt-BR"/>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42"/>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42"/>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098416FF" w14:textId="1503B3DE" w:rsidR="5483855B" w:rsidRDefault="5483855B" w:rsidP="5483855B"/>
    <w:p w14:paraId="34CF1204" w14:textId="04E9DD55" w:rsidR="00955817" w:rsidRDefault="5483855B" w:rsidP="5483855B">
      <w:r>
        <w:t xml:space="preserve">Desta interação nossa empresa poderá entrar em contato e finalizar o cadastro da empresa interessada, que será feito na seção administrativa da aplicação. </w:t>
      </w:r>
    </w:p>
    <w:p w14:paraId="1ADCA6ED" w14:textId="4EB13921" w:rsidR="004E550B" w:rsidRDefault="006B598D" w:rsidP="5483855B">
      <w:r>
        <w:rPr>
          <w:noProof/>
          <w:lang w:eastAsia="pt-BR"/>
        </w:rPr>
        <w:lastRenderedPageBreak/>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43"/>
                    <a:stretch>
                      <a:fillRect/>
                    </a:stretch>
                  </pic:blipFill>
                  <pic:spPr>
                    <a:xfrm>
                      <a:off x="0" y="0"/>
                      <a:ext cx="5760720" cy="3402965"/>
                    </a:xfrm>
                    <a:prstGeom prst="rect">
                      <a:avLst/>
                    </a:prstGeom>
                  </pic:spPr>
                </pic:pic>
              </a:graphicData>
            </a:graphic>
          </wp:inline>
        </w:drawing>
      </w:r>
    </w:p>
    <w:p w14:paraId="2E9389F8" w14:textId="77777777" w:rsidR="00955817" w:rsidRDefault="00955817" w:rsidP="5483855B"/>
    <w:p w14:paraId="040F7196" w14:textId="6854126F" w:rsidR="00955817" w:rsidRPr="00955817" w:rsidRDefault="00955817" w:rsidP="00955817">
      <w:pPr>
        <w:pStyle w:val="PargrafodaLista"/>
        <w:numPr>
          <w:ilvl w:val="0"/>
          <w:numId w:val="19"/>
        </w:numPr>
        <w:rPr>
          <w:b/>
        </w:rPr>
      </w:pPr>
      <w:r w:rsidRPr="00955817">
        <w:rPr>
          <w:b/>
        </w:rPr>
        <w:t>Login</w:t>
      </w:r>
    </w:p>
    <w:p w14:paraId="51B4ADA6" w14:textId="6D20B812" w:rsidR="5483855B" w:rsidRDefault="5483855B" w:rsidP="5483855B">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5483855B">
      <w:r>
        <w:t>TechHumi.</w:t>
      </w:r>
    </w:p>
    <w:p w14:paraId="1A2713FB" w14:textId="2401A5AC" w:rsidR="5483855B" w:rsidRDefault="00955817" w:rsidP="5483855B">
      <w:r>
        <w:rPr>
          <w:noProof/>
          <w:lang w:eastAsia="pt-BR"/>
        </w:rPr>
        <w:drawing>
          <wp:inline distT="0" distB="0" distL="0" distR="0" wp14:anchorId="6E3D7A05" wp14:editId="40A05B08">
            <wp:extent cx="5760720" cy="33610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44"/>
                    <a:stretch>
                      <a:fillRect/>
                    </a:stretch>
                  </pic:blipFill>
                  <pic:spPr>
                    <a:xfrm>
                      <a:off x="0" y="0"/>
                      <a:ext cx="5760720" cy="3361055"/>
                    </a:xfrm>
                    <a:prstGeom prst="rect">
                      <a:avLst/>
                    </a:prstGeom>
                  </pic:spPr>
                </pic:pic>
              </a:graphicData>
            </a:graphic>
          </wp:inline>
        </w:drawing>
      </w:r>
    </w:p>
    <w:p w14:paraId="141F5D2A" w14:textId="1245D3F3" w:rsidR="00955817" w:rsidRDefault="00955817" w:rsidP="5483855B"/>
    <w:p w14:paraId="1BE0D3E4" w14:textId="1B5F0FB7" w:rsidR="00955817" w:rsidRPr="00955817" w:rsidRDefault="00955817" w:rsidP="00955817">
      <w:pPr>
        <w:pStyle w:val="PargrafodaLista"/>
        <w:numPr>
          <w:ilvl w:val="0"/>
          <w:numId w:val="19"/>
        </w:numPr>
        <w:rPr>
          <w:b/>
        </w:rPr>
      </w:pPr>
      <w:r w:rsidRPr="00955817">
        <w:rPr>
          <w:b/>
        </w:rPr>
        <w:lastRenderedPageBreak/>
        <w:t>Recuperação de Senha</w:t>
      </w:r>
    </w:p>
    <w:p w14:paraId="0B953AE4" w14:textId="28EA8D6A" w:rsidR="00955817" w:rsidRDefault="5483855B" w:rsidP="5483855B">
      <w:r w:rsidRPr="5483855B">
        <w:t xml:space="preserve">Na tela de login se suas credencias não forem validadas ele receberá um alerta e, se não lembrar suas credenciais poderá entrar na tela de Recuperação de senha. </w:t>
      </w:r>
    </w:p>
    <w:p w14:paraId="493FDC3F" w14:textId="0D715362" w:rsidR="00955817" w:rsidRDefault="00955817" w:rsidP="5483855B">
      <w:r>
        <w:rPr>
          <w:noProof/>
          <w:lang w:eastAsia="pt-BR"/>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45"/>
                    <a:stretch>
                      <a:fillRect/>
                    </a:stretch>
                  </pic:blipFill>
                  <pic:spPr>
                    <a:xfrm>
                      <a:off x="0" y="0"/>
                      <a:ext cx="5760720" cy="3361055"/>
                    </a:xfrm>
                    <a:prstGeom prst="rect">
                      <a:avLst/>
                    </a:prstGeom>
                  </pic:spPr>
                </pic:pic>
              </a:graphicData>
            </a:graphic>
          </wp:inline>
        </w:drawing>
      </w:r>
    </w:p>
    <w:p w14:paraId="78498670" w14:textId="77777777" w:rsidR="00955817" w:rsidRDefault="00955817" w:rsidP="5483855B"/>
    <w:p w14:paraId="40B67153" w14:textId="77777777" w:rsidR="00955817" w:rsidRDefault="00955817" w:rsidP="5483855B"/>
    <w:p w14:paraId="02463293" w14:textId="7157BB32" w:rsidR="00955817" w:rsidRPr="00955817" w:rsidRDefault="00955817" w:rsidP="00955817">
      <w:pPr>
        <w:pStyle w:val="PargrafodaLista"/>
        <w:numPr>
          <w:ilvl w:val="0"/>
          <w:numId w:val="19"/>
        </w:numPr>
        <w:rPr>
          <w:b/>
        </w:rPr>
      </w:pPr>
      <w:r w:rsidRPr="00955817">
        <w:rPr>
          <w:b/>
        </w:rPr>
        <w:t>Dashboard (Gráficos)</w:t>
      </w:r>
    </w:p>
    <w:p w14:paraId="2E0E3B3F" w14:textId="6FB941B9" w:rsidR="5483855B" w:rsidRDefault="5483855B" w:rsidP="5483855B">
      <w:r w:rsidRPr="5483855B">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r w:rsidRPr="5483855B">
        <w:t xml:space="preserve"> somente o administrador poderá gerenciar os funcionários e o perfil da empresa.</w:t>
      </w:r>
    </w:p>
    <w:p w14:paraId="0FA69AAE" w14:textId="69FF5FA6" w:rsidR="004E550B" w:rsidRDefault="004E550B" w:rsidP="5483855B">
      <w:r>
        <w:rPr>
          <w:noProof/>
          <w:lang w:eastAsia="pt-BR"/>
        </w:rPr>
        <w:lastRenderedPageBreak/>
        <w:drawing>
          <wp:inline distT="0" distB="0" distL="0" distR="0" wp14:anchorId="050558A5" wp14:editId="62F24FBC">
            <wp:extent cx="5760720" cy="50920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6-01 Gráficos(1).png"/>
                    <pic:cNvPicPr/>
                  </pic:nvPicPr>
                  <pic:blipFill>
                    <a:blip r:embed="rId46"/>
                    <a:stretch>
                      <a:fillRect/>
                    </a:stretch>
                  </pic:blipFill>
                  <pic:spPr>
                    <a:xfrm>
                      <a:off x="0" y="0"/>
                      <a:ext cx="5760720" cy="5092065"/>
                    </a:xfrm>
                    <a:prstGeom prst="rect">
                      <a:avLst/>
                    </a:prstGeom>
                  </pic:spPr>
                </pic:pic>
              </a:graphicData>
            </a:graphic>
          </wp:inline>
        </w:drawing>
      </w:r>
    </w:p>
    <w:p w14:paraId="0B0C772A" w14:textId="2E77E34D" w:rsidR="5483855B" w:rsidRDefault="5483855B" w:rsidP="5483855B"/>
    <w:p w14:paraId="33A0FD18" w14:textId="385A2D33" w:rsidR="006B598D" w:rsidRPr="006B598D" w:rsidRDefault="006B598D" w:rsidP="006B598D">
      <w:pPr>
        <w:pStyle w:val="PargrafodaLista"/>
        <w:numPr>
          <w:ilvl w:val="0"/>
          <w:numId w:val="19"/>
        </w:numPr>
        <w:rPr>
          <w:b/>
        </w:rPr>
      </w:pPr>
      <w:r w:rsidRPr="006B598D">
        <w:rPr>
          <w:b/>
        </w:rPr>
        <w:t xml:space="preserve">Cadastros, consulta e alteração de dados de funcionários </w:t>
      </w:r>
    </w:p>
    <w:p w14:paraId="5220140B" w14:textId="77777777" w:rsidR="009A2E2B" w:rsidRDefault="009A2E2B" w:rsidP="5483855B"/>
    <w:p w14:paraId="75F91DE2" w14:textId="619FFFAA" w:rsidR="006B598D" w:rsidRDefault="5483855B" w:rsidP="5483855B">
      <w:r>
        <w:t xml:space="preserve">Para acessar dados de funcionários ele encontrará na barra lateral esquerda o link Usuários, nesta seção terá uma tabela com todos os dados cadastrados. </w:t>
      </w:r>
    </w:p>
    <w:p w14:paraId="6143F1B3" w14:textId="775D561E" w:rsidR="006B598D" w:rsidRDefault="0077059D" w:rsidP="5483855B">
      <w:r w:rsidRPr="0077059D">
        <w:rPr>
          <w:noProof/>
          <w:lang w:eastAsia="pt-BR"/>
        </w:rPr>
        <w:lastRenderedPageBreak/>
        <w:drawing>
          <wp:inline distT="0" distB="0" distL="0" distR="0" wp14:anchorId="52BDB156" wp14:editId="1A85B266">
            <wp:extent cx="5760720" cy="3401060"/>
            <wp:effectExtent l="0" t="0" r="0" b="889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01060"/>
                    </a:xfrm>
                    <a:prstGeom prst="rect">
                      <a:avLst/>
                    </a:prstGeom>
                  </pic:spPr>
                </pic:pic>
              </a:graphicData>
            </a:graphic>
          </wp:inline>
        </w:drawing>
      </w:r>
    </w:p>
    <w:p w14:paraId="1A149B20" w14:textId="579AB914" w:rsidR="006B598D" w:rsidRDefault="007B1A05" w:rsidP="5483855B">
      <w:r w:rsidRPr="007B1A05">
        <w:rPr>
          <w:noProof/>
          <w:lang w:eastAsia="pt-BR"/>
        </w:rPr>
        <w:drawing>
          <wp:inline distT="0" distB="0" distL="0" distR="0" wp14:anchorId="65BB26E7" wp14:editId="5B8E26F4">
            <wp:extent cx="5760720" cy="3369945"/>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9945"/>
                    </a:xfrm>
                    <a:prstGeom prst="rect">
                      <a:avLst/>
                    </a:prstGeom>
                  </pic:spPr>
                </pic:pic>
              </a:graphicData>
            </a:graphic>
          </wp:inline>
        </w:drawing>
      </w:r>
    </w:p>
    <w:p w14:paraId="350978F0" w14:textId="77777777" w:rsidR="009A2E2B" w:rsidRDefault="009A2E2B" w:rsidP="5483855B"/>
    <w:p w14:paraId="66DD2C29" w14:textId="7C3915E2" w:rsidR="5483855B" w:rsidRDefault="5483855B" w:rsidP="5483855B">
      <w:r>
        <w:t>Terá a opção de cadastrar novos funcionários e alterar e excluir os dados. O mesmo poderá ser feito em relação aos ambientes empresariais da empresa na tela Ambiente.</w:t>
      </w:r>
    </w:p>
    <w:p w14:paraId="6C4E7237" w14:textId="2F8A51BC" w:rsidR="5483855B" w:rsidRDefault="0077059D" w:rsidP="5483855B">
      <w:r w:rsidRPr="0077059D">
        <w:rPr>
          <w:noProof/>
          <w:lang w:eastAsia="pt-BR"/>
        </w:rPr>
        <w:lastRenderedPageBreak/>
        <w:drawing>
          <wp:inline distT="0" distB="0" distL="0" distR="0" wp14:anchorId="686E7754" wp14:editId="03E55FCF">
            <wp:extent cx="5760720" cy="337248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72485"/>
                    </a:xfrm>
                    <a:prstGeom prst="rect">
                      <a:avLst/>
                    </a:prstGeom>
                  </pic:spPr>
                </pic:pic>
              </a:graphicData>
            </a:graphic>
          </wp:inline>
        </w:drawing>
      </w:r>
    </w:p>
    <w:p w14:paraId="6E191B66" w14:textId="77777777" w:rsidR="009A2E2B" w:rsidRDefault="009A2E2B" w:rsidP="5483855B"/>
    <w:p w14:paraId="43FB6EA0" w14:textId="77777777" w:rsidR="009A2E2B" w:rsidRDefault="009A2E2B" w:rsidP="5483855B"/>
    <w:p w14:paraId="221E9F4E" w14:textId="25F6B888" w:rsidR="009A2E2B" w:rsidRDefault="009A2E2B" w:rsidP="009A2E2B">
      <w:pPr>
        <w:pStyle w:val="PargrafodaLista"/>
        <w:numPr>
          <w:ilvl w:val="0"/>
          <w:numId w:val="19"/>
        </w:numPr>
        <w:rPr>
          <w:b/>
        </w:rPr>
      </w:pPr>
      <w:r w:rsidRPr="009A2E2B">
        <w:rPr>
          <w:b/>
        </w:rPr>
        <w:t>Configurações</w:t>
      </w:r>
    </w:p>
    <w:p w14:paraId="0511EF82" w14:textId="77777777" w:rsidR="009A2E2B" w:rsidRPr="007B1A05" w:rsidRDefault="009A2E2B" w:rsidP="007B1A05">
      <w:pPr>
        <w:ind w:left="360"/>
        <w:rPr>
          <w:b/>
        </w:rPr>
      </w:pPr>
    </w:p>
    <w:p w14:paraId="6CBC3711" w14:textId="3600E962" w:rsidR="007B1A05" w:rsidRDefault="5483855B" w:rsidP="5483855B">
      <w:r w:rsidRPr="5483855B">
        <w:t xml:space="preserve">Na opção configurações o representante encontrará a opção de redefinir sua senha, a opção de verificar e alterar as informações de sua empresa e a alteração do horário de funcionamento de sua empresa. </w:t>
      </w:r>
    </w:p>
    <w:p w14:paraId="5C0628BF" w14:textId="1B2525E1" w:rsidR="007B1A05" w:rsidRDefault="007B1A05" w:rsidP="5483855B">
      <w:r w:rsidRPr="007B1A05">
        <w:rPr>
          <w:noProof/>
          <w:lang w:eastAsia="pt-BR"/>
        </w:rPr>
        <w:drawing>
          <wp:inline distT="0" distB="0" distL="0" distR="0" wp14:anchorId="7B2ADAA3" wp14:editId="69AED59E">
            <wp:extent cx="5760720" cy="3306725"/>
            <wp:effectExtent l="0" t="0" r="0"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955"/>
                    <a:stretch/>
                  </pic:blipFill>
                  <pic:spPr bwMode="auto">
                    <a:xfrm>
                      <a:off x="0" y="0"/>
                      <a:ext cx="5760720" cy="3306725"/>
                    </a:xfrm>
                    <a:prstGeom prst="rect">
                      <a:avLst/>
                    </a:prstGeom>
                    <a:ln>
                      <a:noFill/>
                    </a:ln>
                    <a:extLst>
                      <a:ext uri="{53640926-AAD7-44D8-BBD7-CCE9431645EC}">
                        <a14:shadowObscured xmlns:a14="http://schemas.microsoft.com/office/drawing/2010/main"/>
                      </a:ext>
                    </a:extLst>
                  </pic:spPr>
                </pic:pic>
              </a:graphicData>
            </a:graphic>
          </wp:inline>
        </w:drawing>
      </w:r>
    </w:p>
    <w:p w14:paraId="1C755FC8" w14:textId="77777777" w:rsidR="007B1A05" w:rsidRDefault="007B1A05" w:rsidP="5483855B"/>
    <w:p w14:paraId="2F791C1F" w14:textId="097F5B0B" w:rsidR="007B1A05" w:rsidRDefault="5483855B" w:rsidP="5483855B">
      <w:r w:rsidRPr="5483855B">
        <w:t xml:space="preserve">Para o funcionário comum a opção de configurações só terá a redefinição de sua senha. </w:t>
      </w:r>
    </w:p>
    <w:p w14:paraId="75D463D3" w14:textId="44F543A8" w:rsidR="007B1A05" w:rsidRDefault="007B1A05" w:rsidP="5483855B">
      <w:r>
        <w:rPr>
          <w:noProof/>
          <w:lang w:eastAsia="pt-BR"/>
        </w:rPr>
        <w:drawing>
          <wp:inline distT="0" distB="0" distL="0" distR="0" wp14:anchorId="10316178" wp14:editId="299652B1">
            <wp:extent cx="5760720" cy="34118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9-06-01 Configurações.png"/>
                    <pic:cNvPicPr/>
                  </pic:nvPicPr>
                  <pic:blipFill>
                    <a:blip r:embed="rId51"/>
                    <a:stretch>
                      <a:fillRect/>
                    </a:stretch>
                  </pic:blipFill>
                  <pic:spPr>
                    <a:xfrm>
                      <a:off x="0" y="0"/>
                      <a:ext cx="5760720" cy="3411855"/>
                    </a:xfrm>
                    <a:prstGeom prst="rect">
                      <a:avLst/>
                    </a:prstGeom>
                  </pic:spPr>
                </pic:pic>
              </a:graphicData>
            </a:graphic>
          </wp:inline>
        </w:drawing>
      </w:r>
    </w:p>
    <w:p w14:paraId="18A4E8B0" w14:textId="77777777" w:rsidR="007B1A05" w:rsidRDefault="007B1A05" w:rsidP="5483855B"/>
    <w:p w14:paraId="5525BB52" w14:textId="734602DF" w:rsidR="5483855B" w:rsidRDefault="5483855B" w:rsidP="5483855B">
      <w:r w:rsidRPr="5483855B">
        <w:t>Todos os usuários poderão fazer o logout na barra superior no ícone de usuário no lado direto.</w:t>
      </w:r>
    </w:p>
    <w:p w14:paraId="5FE91FE4" w14:textId="17BF7E72" w:rsidR="007B1A05" w:rsidRDefault="0077059D" w:rsidP="5483855B">
      <w:r w:rsidRPr="0077059D">
        <w:rPr>
          <w:noProof/>
          <w:lang w:eastAsia="pt-BR"/>
        </w:rPr>
        <w:drawing>
          <wp:inline distT="0" distB="0" distL="0" distR="0" wp14:anchorId="2862A538" wp14:editId="260646AC">
            <wp:extent cx="5760720" cy="3364865"/>
            <wp:effectExtent l="0" t="0" r="0" b="698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64865"/>
                    </a:xfrm>
                    <a:prstGeom prst="rect">
                      <a:avLst/>
                    </a:prstGeom>
                  </pic:spPr>
                </pic:pic>
              </a:graphicData>
            </a:graphic>
          </wp:inline>
        </w:drawing>
      </w:r>
    </w:p>
    <w:p w14:paraId="667AB4FE" w14:textId="56F8D4E9" w:rsidR="7123C692" w:rsidRPr="00501224" w:rsidRDefault="00E04392" w:rsidP="7123C692">
      <w:pPr>
        <w:pStyle w:val="Ttulo2"/>
        <w:rPr>
          <w:b/>
        </w:rPr>
      </w:pPr>
      <w:bookmarkStart w:id="19" w:name="_Toc512519604"/>
      <w:r w:rsidRPr="00192CAB">
        <w:rPr>
          <w:b/>
        </w:rPr>
        <w:lastRenderedPageBreak/>
        <w:t>Testes</w:t>
      </w:r>
      <w:bookmarkEnd w:id="19"/>
      <w:r w:rsidRPr="00192CAB">
        <w:rPr>
          <w:b/>
        </w:rPr>
        <w:t xml:space="preserve"> </w:t>
      </w:r>
    </w:p>
    <w:p w14:paraId="75FC08D1" w14:textId="62FD4915" w:rsidR="569C5A0C" w:rsidRDefault="7F8824FE" w:rsidP="569C5A0C">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569C5A0C">
      <w:pPr>
        <w:rPr>
          <w:rFonts w:eastAsia="Arial" w:cs="Arial"/>
        </w:rPr>
      </w:pPr>
    </w:p>
    <w:p w14:paraId="6E05DB4C" w14:textId="037108E2" w:rsidR="5769B838" w:rsidRDefault="7F8824FE" w:rsidP="5769B838">
      <w:pPr>
        <w:rPr>
          <w:rFonts w:eastAsia="Arial" w:cs="Arial"/>
        </w:rPr>
      </w:pPr>
      <w:r w:rsidRPr="7F8824FE">
        <w:rPr>
          <w:rFonts w:eastAsia="Arial" w:cs="Arial"/>
        </w:rPr>
        <w:t>Os primeiros passos realizados, foram a partir da construção de um plano de Homologação, com a tabela de requisitos realizada entre o Product owner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5769B838">
      <w:pPr>
        <w:rPr>
          <w:rFonts w:eastAsia="Arial" w:cs="Arial"/>
        </w:rPr>
      </w:pPr>
    </w:p>
    <w:p w14:paraId="48D7BC84" w14:textId="53E6F9B0" w:rsidR="5769B838" w:rsidRDefault="7F8824FE" w:rsidP="5769B838">
      <w:r w:rsidRPr="7F8824FE">
        <w:rPr>
          <w:rFonts w:eastAsia="Arial" w:cs="Arial"/>
        </w:rPr>
        <w:t>Segue abaixo, planilhas de check-list de funcionalidades, com testes realizados, contendo código do requisito, a funcionalidade, ação prevista, a prioridade e o status de homologação.</w:t>
      </w:r>
    </w:p>
    <w:p w14:paraId="0256334C" w14:textId="43138B88" w:rsidR="5769B838" w:rsidRDefault="5769B838" w:rsidP="5769B838"/>
    <w:p w14:paraId="38D5819D" w14:textId="0A91DA6A" w:rsidR="5769B838" w:rsidRDefault="5769B838" w:rsidP="5769B838"/>
    <w:p w14:paraId="796405F3" w14:textId="0103D1BC" w:rsidR="5769B838" w:rsidRDefault="5769B838" w:rsidP="5769B838">
      <w:r>
        <w:rPr>
          <w:noProof/>
          <w:lang w:eastAsia="pt-BR"/>
        </w:rPr>
        <w:drawing>
          <wp:anchor distT="0" distB="0" distL="114300" distR="114300" simplePos="0" relativeHeight="251656704" behindDoc="0" locked="0" layoutInCell="1" allowOverlap="1" wp14:anchorId="3FD105B5" wp14:editId="5245D5F0">
            <wp:simplePos x="0" y="0"/>
            <wp:positionH relativeFrom="column">
              <wp:align>right</wp:align>
            </wp:positionH>
            <wp:positionV relativeFrom="paragraph">
              <wp:posOffset>0</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1D5E5238" w14:textId="520BD068" w:rsidR="569C5A0C" w:rsidRDefault="7F8824FE" w:rsidP="5346410E">
      <w:pPr>
        <w:jc w:val="center"/>
        <w:rPr>
          <w:rFonts w:eastAsia="Arial" w:cs="Arial"/>
          <w:sz w:val="18"/>
          <w:szCs w:val="18"/>
        </w:rPr>
      </w:pPr>
      <w:r w:rsidRPr="7F8824FE">
        <w:rPr>
          <w:rFonts w:eastAsia="Arial" w:cs="Arial"/>
          <w:sz w:val="18"/>
          <w:szCs w:val="18"/>
        </w:rPr>
        <w:t>Tabela de Premissas</w:t>
      </w:r>
    </w:p>
    <w:p w14:paraId="3BE17551" w14:textId="535E69CF" w:rsidR="00501224" w:rsidRDefault="00501224" w:rsidP="5346410E">
      <w:pPr>
        <w:jc w:val="center"/>
        <w:rPr>
          <w:rFonts w:eastAsia="Arial" w:cs="Arial"/>
          <w:sz w:val="18"/>
          <w:szCs w:val="18"/>
        </w:rPr>
      </w:pPr>
    </w:p>
    <w:p w14:paraId="680E0BAE" w14:textId="7DE2F81C" w:rsidR="00501224" w:rsidRDefault="00501224" w:rsidP="5346410E">
      <w:pPr>
        <w:jc w:val="center"/>
        <w:rPr>
          <w:rFonts w:eastAsia="Arial" w:cs="Arial"/>
          <w:sz w:val="18"/>
          <w:szCs w:val="18"/>
        </w:rPr>
      </w:pPr>
    </w:p>
    <w:p w14:paraId="07554B94" w14:textId="6E41148D" w:rsidR="00501224" w:rsidRDefault="00501224" w:rsidP="5346410E">
      <w:pPr>
        <w:jc w:val="center"/>
        <w:rPr>
          <w:rFonts w:eastAsia="Arial" w:cs="Arial"/>
          <w:sz w:val="18"/>
          <w:szCs w:val="18"/>
        </w:rPr>
      </w:pPr>
    </w:p>
    <w:p w14:paraId="51BE505F" w14:textId="0D1E1CC3" w:rsidR="00501224" w:rsidRDefault="00501224" w:rsidP="5346410E">
      <w:pPr>
        <w:jc w:val="center"/>
        <w:rPr>
          <w:rFonts w:eastAsia="Arial" w:cs="Arial"/>
          <w:sz w:val="18"/>
          <w:szCs w:val="18"/>
        </w:rPr>
      </w:pPr>
    </w:p>
    <w:p w14:paraId="57422CEB" w14:textId="20C22989" w:rsidR="00501224" w:rsidRDefault="00501224" w:rsidP="5346410E">
      <w:pPr>
        <w:jc w:val="center"/>
        <w:rPr>
          <w:rFonts w:eastAsia="Arial" w:cs="Arial"/>
          <w:sz w:val="18"/>
          <w:szCs w:val="18"/>
        </w:rPr>
      </w:pPr>
    </w:p>
    <w:p w14:paraId="53C03167" w14:textId="0F3424F2" w:rsidR="00501224" w:rsidRDefault="00501224" w:rsidP="5346410E">
      <w:pPr>
        <w:jc w:val="center"/>
        <w:rPr>
          <w:rFonts w:eastAsia="Arial" w:cs="Arial"/>
          <w:sz w:val="18"/>
          <w:szCs w:val="18"/>
        </w:rPr>
      </w:pPr>
    </w:p>
    <w:p w14:paraId="5E7A1A4D" w14:textId="0D4FD344" w:rsidR="00501224" w:rsidRDefault="00501224" w:rsidP="5346410E">
      <w:pPr>
        <w:jc w:val="center"/>
        <w:rPr>
          <w:rFonts w:eastAsia="Arial" w:cs="Arial"/>
          <w:sz w:val="18"/>
          <w:szCs w:val="18"/>
        </w:rPr>
      </w:pPr>
    </w:p>
    <w:p w14:paraId="4A68A2A2" w14:textId="2B33ECE8" w:rsidR="00501224" w:rsidRDefault="00501224" w:rsidP="5346410E">
      <w:pPr>
        <w:jc w:val="center"/>
        <w:rPr>
          <w:rFonts w:eastAsia="Arial" w:cs="Arial"/>
          <w:sz w:val="18"/>
          <w:szCs w:val="18"/>
        </w:rPr>
      </w:pPr>
    </w:p>
    <w:p w14:paraId="021441C6" w14:textId="5E2BF2F7" w:rsidR="00501224" w:rsidRDefault="00501224" w:rsidP="5346410E">
      <w:pPr>
        <w:jc w:val="center"/>
        <w:rPr>
          <w:rFonts w:eastAsia="Arial" w:cs="Arial"/>
          <w:sz w:val="18"/>
          <w:szCs w:val="18"/>
        </w:rPr>
      </w:pPr>
    </w:p>
    <w:p w14:paraId="5714C3C0" w14:textId="52A67B4F" w:rsidR="00501224" w:rsidRDefault="00501224" w:rsidP="5346410E">
      <w:pPr>
        <w:jc w:val="center"/>
        <w:rPr>
          <w:rFonts w:eastAsia="Arial" w:cs="Arial"/>
          <w:sz w:val="18"/>
          <w:szCs w:val="18"/>
        </w:rPr>
      </w:pPr>
    </w:p>
    <w:p w14:paraId="57D56861" w14:textId="3112338C" w:rsidR="00501224" w:rsidRDefault="00501224" w:rsidP="5346410E">
      <w:pPr>
        <w:jc w:val="center"/>
        <w:rPr>
          <w:rFonts w:eastAsia="Arial" w:cs="Arial"/>
          <w:sz w:val="18"/>
          <w:szCs w:val="18"/>
        </w:rPr>
      </w:pPr>
    </w:p>
    <w:p w14:paraId="22504153" w14:textId="77777777" w:rsidR="00501224" w:rsidRDefault="00501224" w:rsidP="5346410E">
      <w:pPr>
        <w:jc w:val="center"/>
        <w:rPr>
          <w:rFonts w:eastAsia="Arial" w:cs="Arial"/>
          <w:sz w:val="16"/>
          <w:szCs w:val="16"/>
        </w:rPr>
      </w:pPr>
    </w:p>
    <w:p w14:paraId="343BC090" w14:textId="635F938E" w:rsidR="569C5A0C" w:rsidRDefault="569C5A0C" w:rsidP="569C5A0C">
      <w:pPr>
        <w:rPr>
          <w:rFonts w:eastAsia="Arial" w:cs="Arial"/>
        </w:rPr>
      </w:pPr>
    </w:p>
    <w:p w14:paraId="112A9FAE" w14:textId="3CA00EAB" w:rsidR="569C5A0C" w:rsidRDefault="569C5A0C" w:rsidP="569C5A0C">
      <w:r>
        <w:rPr>
          <w:noProof/>
          <w:lang w:eastAsia="pt-BR"/>
        </w:rPr>
        <w:lastRenderedPageBreak/>
        <w:drawing>
          <wp:anchor distT="0" distB="0" distL="114300" distR="114300" simplePos="0" relativeHeight="251657728" behindDoc="0" locked="0" layoutInCell="1" allowOverlap="1" wp14:anchorId="7E2D54F5" wp14:editId="4CE30DC6">
            <wp:simplePos x="0" y="0"/>
            <wp:positionH relativeFrom="column">
              <wp:align>right</wp:align>
            </wp:positionH>
            <wp:positionV relativeFrom="paragraph">
              <wp:posOffset>0</wp:posOffset>
            </wp:positionV>
            <wp:extent cx="4572000" cy="3000375"/>
            <wp:effectExtent l="0" t="0" r="0" b="0"/>
            <wp:wrapSquare wrapText="bothSides"/>
            <wp:docPr id="1622050904" name="Imagem 16220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14:sizeRelH relativeFrom="page">
              <wp14:pctWidth>0</wp14:pctWidth>
            </wp14:sizeRelH>
            <wp14:sizeRelV relativeFrom="page">
              <wp14:pctHeight>0</wp14:pctHeight>
            </wp14:sizeRelV>
          </wp:anchor>
        </w:drawing>
      </w:r>
    </w:p>
    <w:p w14:paraId="4EE2368E" w14:textId="6B445FED" w:rsidR="00501224" w:rsidRDefault="7F8824FE" w:rsidP="00501224">
      <w:pPr>
        <w:jc w:val="center"/>
        <w:rPr>
          <w:sz w:val="16"/>
          <w:szCs w:val="16"/>
        </w:rPr>
      </w:pPr>
      <w:r w:rsidRPr="7F8824FE">
        <w:rPr>
          <w:sz w:val="16"/>
          <w:szCs w:val="16"/>
        </w:rPr>
        <w:t>Tabela de Check-list</w:t>
      </w:r>
    </w:p>
    <w:p w14:paraId="2A89FA56" w14:textId="4649B93F" w:rsidR="5769B838" w:rsidRDefault="5769B838" w:rsidP="5769B838"/>
    <w:p w14:paraId="459F9598" w14:textId="7BE6E138" w:rsidR="5769B838" w:rsidRDefault="5769B838" w:rsidP="5769B838"/>
    <w:p w14:paraId="635B19E7" w14:textId="38FD96CC" w:rsidR="00501224" w:rsidRDefault="00501224" w:rsidP="5769B838"/>
    <w:p w14:paraId="738EEED1" w14:textId="4D6CB88B" w:rsidR="00501224" w:rsidRDefault="00501224" w:rsidP="5769B838"/>
    <w:p w14:paraId="5EF086A2" w14:textId="4C69E265" w:rsidR="00501224" w:rsidRDefault="00501224" w:rsidP="5769B838"/>
    <w:p w14:paraId="0AC9263E" w14:textId="77777777" w:rsidR="00501224" w:rsidRDefault="00501224" w:rsidP="5769B838"/>
    <w:p w14:paraId="1D770744" w14:textId="7A5E7026" w:rsidR="00501224" w:rsidRDefault="00501224" w:rsidP="5769B838"/>
    <w:p w14:paraId="140167B4" w14:textId="14F42EA6" w:rsidR="00501224" w:rsidRDefault="00501224" w:rsidP="5769B838"/>
    <w:p w14:paraId="76AE4A01" w14:textId="1759EEF1" w:rsidR="00501224" w:rsidRDefault="00501224" w:rsidP="5769B838"/>
    <w:p w14:paraId="703060A6" w14:textId="0AF8BCFD" w:rsidR="00501224" w:rsidRDefault="00501224" w:rsidP="5769B838"/>
    <w:p w14:paraId="0376F2FB" w14:textId="77777777" w:rsidR="00501224" w:rsidRDefault="00501224" w:rsidP="5769B838"/>
    <w:p w14:paraId="0FCC59B0" w14:textId="00240101" w:rsidR="5346410E" w:rsidRDefault="7F8824FE" w:rsidP="5346410E">
      <w:r>
        <w:t>Segue abaixo, a planilha de Cenário de Teste com base no Plano de Homologação. Nela, contém todos os testes realizados com seus devidos prints, assim, mostrando a resposta obtida.</w:t>
      </w:r>
    </w:p>
    <w:p w14:paraId="7ED7C2B2" w14:textId="3954DC54" w:rsidR="5346410E" w:rsidRDefault="5346410E" w:rsidP="5346410E">
      <w:r>
        <w:rPr>
          <w:noProof/>
          <w:lang w:eastAsia="pt-BR"/>
        </w:rPr>
        <w:drawing>
          <wp:inline distT="0" distB="0" distL="0" distR="0" wp14:anchorId="2E773D62" wp14:editId="46E4E131">
            <wp:extent cx="4572000" cy="3276600"/>
            <wp:effectExtent l="0" t="0" r="0" b="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7008211D" w14:textId="54FB04C3" w:rsidR="5346410E" w:rsidRDefault="5346410E" w:rsidP="5346410E"/>
    <w:p w14:paraId="26AE7CCA" w14:textId="51F88356" w:rsidR="5346410E" w:rsidRDefault="5346410E" w:rsidP="5346410E"/>
    <w:p w14:paraId="5436E66E" w14:textId="6E405CE6" w:rsidR="5769B838" w:rsidRDefault="5769B838" w:rsidP="5769B838"/>
    <w:p w14:paraId="26296866" w14:textId="6F693E89" w:rsidR="5769B838" w:rsidRDefault="7F8824FE" w:rsidP="5769B838">
      <w:r>
        <w:lastRenderedPageBreak/>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43342EC5" w:rsidR="5346410E" w:rsidRDefault="7F8824FE" w:rsidP="5346410E">
      <w:r>
        <w:t>.</w:t>
      </w:r>
    </w:p>
    <w:p w14:paraId="4F2083B9" w14:textId="43F31734" w:rsidR="5346410E" w:rsidRDefault="00955817" w:rsidP="5346410E">
      <w:r>
        <w:rPr>
          <w:noProof/>
          <w:lang w:eastAsia="pt-BR"/>
        </w:rPr>
        <w:drawing>
          <wp:anchor distT="0" distB="0" distL="114300" distR="114300" simplePos="0" relativeHeight="251658752" behindDoc="0" locked="0" layoutInCell="1" allowOverlap="1" wp14:anchorId="5FF043E4" wp14:editId="68354153">
            <wp:simplePos x="0" y="0"/>
            <wp:positionH relativeFrom="column">
              <wp:align>right</wp:align>
            </wp:positionH>
            <wp:positionV relativeFrom="paragraph">
              <wp:posOffset>0</wp:posOffset>
            </wp:positionV>
            <wp:extent cx="4572000" cy="1733550"/>
            <wp:effectExtent l="0" t="0" r="0" b="0"/>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14:sizeRelH relativeFrom="page">
              <wp14:pctWidth>0</wp14:pctWidth>
            </wp14:sizeRelH>
            <wp14:sizeRelV relativeFrom="page">
              <wp14:pctHeight>0</wp14:pctHeight>
            </wp14:sizeRelV>
          </wp:anchor>
        </w:drawing>
      </w:r>
    </w:p>
    <w:p w14:paraId="794A7BF9" w14:textId="69758F33" w:rsidR="77846CA5" w:rsidRDefault="569C5A0C" w:rsidP="7F8824FE">
      <w:pPr>
        <w:jc w:val="center"/>
        <w:rPr>
          <w:sz w:val="22"/>
          <w:szCs w:val="22"/>
        </w:rPr>
      </w:pPr>
      <w:r w:rsidRPr="7F8824FE">
        <w:rPr>
          <w:sz w:val="20"/>
          <w:szCs w:val="20"/>
        </w:rPr>
        <w:t>Tabela de Regressão Básica</w:t>
      </w:r>
    </w:p>
    <w:p w14:paraId="3F7B9244" w14:textId="77A63819" w:rsidR="0C8BC555" w:rsidRDefault="0C8BC555" w:rsidP="0C8BC555">
      <w:pPr>
        <w:rPr>
          <w:color w:val="FF0000"/>
        </w:rPr>
      </w:pPr>
    </w:p>
    <w:p w14:paraId="73F2B8C8" w14:textId="5160395F" w:rsidR="0C8BC555" w:rsidRDefault="0C8BC555" w:rsidP="0C8BC555"/>
    <w:p w14:paraId="3B10A1A7" w14:textId="59D5C559" w:rsidR="00A66A93" w:rsidRDefault="00A66A93" w:rsidP="5346410E">
      <w:pPr>
        <w:spacing w:line="240" w:lineRule="auto"/>
        <w:jc w:val="left"/>
        <w:rPr>
          <w:rFonts w:cs="Arial"/>
          <w:b/>
          <w:bCs/>
          <w:color w:val="FF0000"/>
        </w:rPr>
        <w:sectPr w:rsidR="00A66A93">
          <w:headerReference w:type="even" r:id="rId57"/>
          <w:headerReference w:type="default" r:id="rId58"/>
          <w:footerReference w:type="even" r:id="rId59"/>
          <w:footerReference w:type="default" r:id="rId60"/>
          <w:headerReference w:type="first" r:id="rId61"/>
          <w:footerReference w:type="first" r:id="rId62"/>
          <w:pgSz w:w="11907" w:h="16840" w:code="9"/>
          <w:pgMar w:top="1701" w:right="1134" w:bottom="1531" w:left="1701" w:header="720" w:footer="720" w:gutter="0"/>
          <w:cols w:space="708"/>
          <w:titlePg/>
          <w:docGrid w:linePitch="360"/>
        </w:sectPr>
      </w:pPr>
    </w:p>
    <w:bookmarkEnd w:id="16"/>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2A3BF478" w14:textId="7BE93592" w:rsidR="0C8BC555" w:rsidRDefault="0C8BC555" w:rsidP="0C8BC555">
      <w:pPr>
        <w:pStyle w:val="Ttulo1"/>
      </w:pPr>
      <w:r>
        <w:lastRenderedPageBreak/>
        <w:t xml:space="preserve">implantação do projeto </w:t>
      </w:r>
      <w:r w:rsidRPr="00955817">
        <w:rPr>
          <w:color w:val="FF0000"/>
        </w:rPr>
        <w:t>// Provável troca</w:t>
      </w:r>
    </w:p>
    <w:p w14:paraId="1DFB948A" w14:textId="1935FAAE" w:rsidR="0C8BC555" w:rsidRPr="00955817" w:rsidRDefault="0C8BC555" w:rsidP="00955817">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955817">
      <w:pPr>
        <w:rPr>
          <w:rFonts w:cs="Arial"/>
          <w:sz w:val="28"/>
        </w:rPr>
      </w:pPr>
    </w:p>
    <w:p w14:paraId="5DA00C83" w14:textId="77777777" w:rsidR="008F3EFD" w:rsidRPr="00192CAB" w:rsidRDefault="65D007C8" w:rsidP="008F3EFD">
      <w:pPr>
        <w:pStyle w:val="Ttulo2"/>
        <w:rPr>
          <w:b/>
        </w:rPr>
      </w:pPr>
      <w:bookmarkStart w:id="20" w:name="_Toc512519606"/>
      <w:r w:rsidRPr="65D007C8">
        <w:rPr>
          <w:b/>
        </w:rPr>
        <w:t xml:space="preserve">Manual de Instalação da solução </w:t>
      </w:r>
      <w:bookmarkEnd w:id="20"/>
    </w:p>
    <w:p w14:paraId="67D3E714" w14:textId="77777777" w:rsidR="008F3EFD" w:rsidRPr="00336677" w:rsidRDefault="008F3EFD" w:rsidP="4457601F">
      <w:pPr>
        <w:spacing w:line="240" w:lineRule="auto"/>
        <w:jc w:val="left"/>
        <w:rPr>
          <w:rFonts w:cs="Arial"/>
          <w:b/>
          <w:bCs/>
          <w:color w:val="FF0000"/>
        </w:rPr>
      </w:pPr>
    </w:p>
    <w:p w14:paraId="4754DEEE" w14:textId="4929BE43" w:rsidR="008F3EFD" w:rsidRDefault="5483855B" w:rsidP="00955817">
      <w:pPr>
        <w:rPr>
          <w:rFonts w:cs="Arial"/>
          <w:color w:val="000000" w:themeColor="text1"/>
        </w:rPr>
      </w:pPr>
      <w:r w:rsidRPr="5483855B">
        <w:t>Abaixo se encontram as orientações necessárias para que o técnico da TechHumi possa realizar corretamente a instalação da solução nos ambientes empresariais de nossos clientes.</w:t>
      </w:r>
    </w:p>
    <w:p w14:paraId="54875C5B" w14:textId="3E06402F" w:rsidR="4457601F" w:rsidRDefault="4457601F" w:rsidP="00955817">
      <w:pPr>
        <w:rPr>
          <w:rFonts w:cs="Arial"/>
          <w:color w:val="000000" w:themeColor="text1"/>
        </w:rPr>
      </w:pPr>
    </w:p>
    <w:p w14:paraId="3903D713" w14:textId="63D1D324" w:rsidR="4457601F" w:rsidRDefault="5483855B" w:rsidP="00955817">
      <w:pPr>
        <w:rPr>
          <w:rFonts w:cs="Arial"/>
          <w:color w:val="000000" w:themeColor="text1"/>
        </w:rPr>
      </w:pPr>
      <w:r w:rsidRPr="5483855B">
        <w:t>O técnico deverá primeiramente obter todas as informações pertinentes do setor de vendas e, principalmente quantas soluções foram adquiridas pelo cliente. Essa última impacta quantas soluções serão montadas pelo técnico. Com estes dados em mãos o próximo passo e pegar todas os itens necessários para montar a solução na empresa do comprador. Os itens necessários para montar 1 solução serão:</w:t>
      </w:r>
    </w:p>
    <w:p w14:paraId="623441B2" w14:textId="18A5F1ED" w:rsidR="4457601F" w:rsidRDefault="4457601F" w:rsidP="00955817">
      <w:pPr>
        <w:rPr>
          <w:rFonts w:cs="Arial"/>
          <w:color w:val="000000" w:themeColor="text1"/>
        </w:rPr>
      </w:pPr>
    </w:p>
    <w:p w14:paraId="077245D6" w14:textId="189B7E6A" w:rsidR="4457601F" w:rsidRDefault="5483855B" w:rsidP="00955817">
      <w:pPr>
        <w:pStyle w:val="PargrafodaLista"/>
        <w:numPr>
          <w:ilvl w:val="0"/>
          <w:numId w:val="1"/>
        </w:numPr>
      </w:pPr>
      <w:r w:rsidRPr="5483855B">
        <w:t>1 placa Arduino Uno;</w:t>
      </w:r>
    </w:p>
    <w:p w14:paraId="42038C18" w14:textId="646670A9" w:rsidR="4457601F" w:rsidRDefault="5483855B" w:rsidP="00955817">
      <w:pPr>
        <w:pStyle w:val="PargrafodaLista"/>
        <w:numPr>
          <w:ilvl w:val="0"/>
          <w:numId w:val="1"/>
        </w:numPr>
      </w:pPr>
      <w:r w:rsidRPr="5483855B">
        <w:t>1 Protoborad;</w:t>
      </w:r>
    </w:p>
    <w:p w14:paraId="695DCD7D" w14:textId="631AD3D8" w:rsidR="4457601F" w:rsidRDefault="5483855B" w:rsidP="00955817">
      <w:pPr>
        <w:pStyle w:val="PargrafodaLista"/>
        <w:numPr>
          <w:ilvl w:val="0"/>
          <w:numId w:val="1"/>
        </w:numPr>
      </w:pPr>
      <w:r w:rsidRPr="5483855B">
        <w:t>3 Fios Macho-Macho;</w:t>
      </w:r>
    </w:p>
    <w:p w14:paraId="2AA63AE4" w14:textId="4B5DDF54" w:rsidR="4457601F" w:rsidRDefault="5483855B" w:rsidP="00955817">
      <w:pPr>
        <w:pStyle w:val="PargrafodaLista"/>
        <w:numPr>
          <w:ilvl w:val="0"/>
          <w:numId w:val="1"/>
        </w:numPr>
      </w:pPr>
      <w:bookmarkStart w:id="21" w:name="_GoBack"/>
      <w:r w:rsidRPr="5483855B">
        <w:t>1 Sensor DTH11</w:t>
      </w:r>
      <w:bookmarkEnd w:id="21"/>
      <w:r w:rsidRPr="5483855B">
        <w:t>;</w:t>
      </w:r>
    </w:p>
    <w:p w14:paraId="53E1EBAA" w14:textId="21DDBD1D" w:rsidR="4457601F" w:rsidRDefault="5483855B" w:rsidP="00955817">
      <w:pPr>
        <w:pStyle w:val="PargrafodaLista"/>
        <w:numPr>
          <w:ilvl w:val="0"/>
          <w:numId w:val="1"/>
        </w:numPr>
      </w:pPr>
      <w:r w:rsidRPr="5483855B">
        <w:t>1 Cabo USB;</w:t>
      </w:r>
    </w:p>
    <w:p w14:paraId="1DF9232F" w14:textId="77777777" w:rsidR="008F3EFD" w:rsidRDefault="008F3EFD" w:rsidP="008F3EFD"/>
    <w:p w14:paraId="27C432C3" w14:textId="023D2294" w:rsidR="4457601F" w:rsidRDefault="4457601F" w:rsidP="4457601F">
      <w:r>
        <w:lastRenderedPageBreak/>
        <w:t>Com está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p>
    <w:p w14:paraId="6E1CE5B7" w14:textId="1BF02B69" w:rsidR="4457601F" w:rsidRDefault="4457601F" w:rsidP="4457601F"/>
    <w:p w14:paraId="1F526D9D" w14:textId="309B54B4" w:rsidR="4457601F" w:rsidRDefault="4457601F" w:rsidP="4457601F">
      <w:r>
        <w:rPr>
          <w:noProof/>
          <w:lang w:eastAsia="pt-BR"/>
        </w:rPr>
        <w:drawing>
          <wp:inline distT="0" distB="0" distL="0" distR="0" wp14:anchorId="590FE63A" wp14:editId="0A00EFB4">
            <wp:extent cx="5686425" cy="4004191"/>
            <wp:effectExtent l="0" t="0" r="0" b="0"/>
            <wp:docPr id="190044349" name="Imagem 19004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86425" cy="4004191"/>
                    </a:xfrm>
                    <a:prstGeom prst="rect">
                      <a:avLst/>
                    </a:prstGeom>
                  </pic:spPr>
                </pic:pic>
              </a:graphicData>
            </a:graphic>
          </wp:inline>
        </w:drawing>
      </w:r>
    </w:p>
    <w:p w14:paraId="4F287F5A" w14:textId="5752762F" w:rsidR="5483855B" w:rsidRDefault="5483855B" w:rsidP="5483855B">
      <w:pPr>
        <w:rPr>
          <w:i/>
          <w:iCs/>
          <w:sz w:val="22"/>
          <w:szCs w:val="22"/>
        </w:rPr>
      </w:pPr>
      <w:r w:rsidRPr="5483855B">
        <w:rPr>
          <w:i/>
          <w:iCs/>
          <w:sz w:val="22"/>
          <w:szCs w:val="22"/>
        </w:rPr>
        <w:t>Exemplo de como deve ser feita a conexão do Arduino e do sensor.</w:t>
      </w:r>
    </w:p>
    <w:p w14:paraId="1451C315" w14:textId="6CC71A8C" w:rsidR="5483855B" w:rsidRDefault="5483855B" w:rsidP="5483855B"/>
    <w:p w14:paraId="2C1BD33A" w14:textId="02264879" w:rsidR="4457601F" w:rsidRDefault="5483855B" w:rsidP="4457601F">
      <w:r>
        <w:t>Deve ter um fio conectando o primeiro pino do sensor a porta 5V (volts), o segundo pino deverá ser conectado a porta 5 digital e o quarto e último pino conectado a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p>
    <w:p w14:paraId="72F381E5" w14:textId="368259F3" w:rsidR="4457601F" w:rsidRDefault="4457601F" w:rsidP="4457601F"/>
    <w:p w14:paraId="7482F29E" w14:textId="04B9A70E" w:rsidR="4457601F" w:rsidRDefault="5483855B" w:rsidP="4457601F">
      <w:r>
        <w:t xml:space="preserve">Após seguir estas etapas poderá então iniciar a criação do servidor local que realizará a conexão da solução com a aplicação web. Para isso no dispositivo deverá ter </w:t>
      </w:r>
      <w:r>
        <w:lastRenderedPageBreak/>
        <w:t>instalado o Node.js que com ele deverão ser seguidas as seguintes etapas. Todos os códigos e algoritmos mencionados abaixo serão enviados ao técnico antes que ele for encaminhado para instalação.</w:t>
      </w:r>
    </w:p>
    <w:p w14:paraId="2628749E" w14:textId="6C22F4FD" w:rsidR="5483855B" w:rsidRDefault="5483855B" w:rsidP="5483855B"/>
    <w:p w14:paraId="2C3907BD" w14:textId="78026676" w:rsidR="4457601F" w:rsidRDefault="5483855B" w:rsidP="00955817">
      <w:pPr>
        <w:pStyle w:val="PargrafodaLista"/>
        <w:numPr>
          <w:ilvl w:val="0"/>
          <w:numId w:val="2"/>
        </w:numPr>
        <w:spacing w:before="480" w:after="360"/>
      </w:pPr>
      <w:r w:rsidRPr="5483855B">
        <w:t>Primeiro deverá ser conectado o Arduino, com o sensor já acoplado, ao dispositivo. Caso os LED da placa não liguem desconecte imediatamente e verifique a conexão entre Arduino e sensor, caso os LED se liguem continue as etapas</w:t>
      </w:r>
      <w:r>
        <w:t>;</w:t>
      </w:r>
    </w:p>
    <w:p w14:paraId="5C2377D7" w14:textId="1BB52A80" w:rsidR="4457601F" w:rsidRDefault="5483855B" w:rsidP="004C62EF">
      <w:pPr>
        <w:pStyle w:val="PargrafodaLista"/>
        <w:numPr>
          <w:ilvl w:val="0"/>
          <w:numId w:val="2"/>
        </w:numPr>
      </w:pPr>
      <w:r>
        <w:t>Em seguida deverá ser criado o servidor local via o algoritmo n</w:t>
      </w:r>
      <w:r w:rsidR="00955817">
        <w:t xml:space="preserve">a pasta </w:t>
      </w:r>
      <w:r>
        <w:t>‘servidor-local’. Este algoritmo possui o arquivo package.json que informa as dependências necessárias para a criação do servidor, entre elas o express, nodemon e mssql. O servidor local estará funcionando se o prompt de comando (ou o git bash ou qualquer outro terminal) esteja com a aparência igual a da imagem abaixo.</w:t>
      </w:r>
    </w:p>
    <w:p w14:paraId="65B1CFD4" w14:textId="792BE1C6" w:rsidR="5483855B" w:rsidRDefault="5483855B" w:rsidP="5483855B">
      <w:pPr>
        <w:ind w:left="360"/>
      </w:pPr>
      <w:r>
        <w:rPr>
          <w:noProof/>
          <w:lang w:eastAsia="pt-BR"/>
        </w:rPr>
        <w:drawing>
          <wp:inline distT="0" distB="0" distL="0" distR="0" wp14:anchorId="7D91D4D7" wp14:editId="08F88FDE">
            <wp:extent cx="5486400" cy="3406140"/>
            <wp:effectExtent l="0" t="0" r="0" b="0"/>
            <wp:docPr id="536043870" name="Imagem 53604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3406140"/>
                    </a:xfrm>
                    <a:prstGeom prst="rect">
                      <a:avLst/>
                    </a:prstGeom>
                  </pic:spPr>
                </pic:pic>
              </a:graphicData>
            </a:graphic>
          </wp:inline>
        </w:drawing>
      </w:r>
    </w:p>
    <w:p w14:paraId="68E95372" w14:textId="65A3B5E3" w:rsidR="5483855B" w:rsidRDefault="5483855B" w:rsidP="5483855B">
      <w:pPr>
        <w:ind w:left="360"/>
        <w:rPr>
          <w:i/>
          <w:iCs/>
          <w:sz w:val="22"/>
          <w:szCs w:val="22"/>
        </w:rPr>
      </w:pPr>
      <w:r w:rsidRPr="5483855B">
        <w:rPr>
          <w:i/>
          <w:iCs/>
          <w:sz w:val="22"/>
          <w:szCs w:val="22"/>
        </w:rPr>
        <w:t>Imagem com um terminal exibindo a execução de um servidor local.</w:t>
      </w:r>
      <w:r>
        <w:br/>
      </w:r>
    </w:p>
    <w:p w14:paraId="7E06C96A" w14:textId="2AB2FC7F" w:rsidR="4457601F" w:rsidRDefault="2DB20E45" w:rsidP="004C62EF">
      <w:pPr>
        <w:pStyle w:val="PargrafodaLista"/>
        <w:numPr>
          <w:ilvl w:val="0"/>
          <w:numId w:val="2"/>
        </w:numPr>
      </w:pPr>
      <w:r>
        <w:t xml:space="preserve">Com o servidor instalado deverá ser verificado a conexão com o servidor cloud da plataforma Azure. Será necessário entrar nesta plataforma e alterar as </w:t>
      </w:r>
      <w:r>
        <w:lastRenderedPageBreak/>
        <w:t>configurações do firewall para que a conexão seja bem-sucedida. Ainda na plataforma deverá ser verificada se a aquisição de dados está sendo recebida e se seus dados estão sendo gerados de forma correta.</w:t>
      </w:r>
    </w:p>
    <w:p w14:paraId="06831AD1" w14:textId="0B607CE5" w:rsidR="4457601F" w:rsidRDefault="4457601F" w:rsidP="4457601F">
      <w:pPr>
        <w:ind w:left="360"/>
      </w:pPr>
    </w:p>
    <w:p w14:paraId="5934D4C3" w14:textId="777EC73F" w:rsidR="4457601F" w:rsidRDefault="5483855B" w:rsidP="4457601F">
      <w:pPr>
        <w:ind w:left="360"/>
      </w:pPr>
      <w:r>
        <w:t xml:space="preserve">Após estes passos estará concluída a instalação, se recomenda que seja explicado para o cliente para não alterar as configurações no dispositivo que terá o servidor ou no Arduino.  </w:t>
      </w:r>
    </w:p>
    <w:p w14:paraId="1D3AE9DE" w14:textId="7B0BD7F4" w:rsidR="4457601F" w:rsidRDefault="4457601F" w:rsidP="4457601F">
      <w:pPr>
        <w:ind w:left="360"/>
      </w:pPr>
    </w:p>
    <w:p w14:paraId="79C789ED" w14:textId="77777777" w:rsidR="008F3EFD" w:rsidRPr="00192CAB" w:rsidRDefault="2DB20E45" w:rsidP="008F3EFD">
      <w:pPr>
        <w:pStyle w:val="Ttulo2"/>
        <w:rPr>
          <w:b/>
        </w:rPr>
      </w:pPr>
      <w:bookmarkStart w:id="22" w:name="_Toc512519607"/>
      <w:r w:rsidRPr="2DB20E45">
        <w:rPr>
          <w:b/>
        </w:rPr>
        <w:t xml:space="preserve">Processo de Atendimento e Suporte </w:t>
      </w:r>
      <w:bookmarkEnd w:id="22"/>
    </w:p>
    <w:p w14:paraId="6EEAFA39" w14:textId="5B120C8B" w:rsidR="2DB20E45" w:rsidRDefault="2DB20E45" w:rsidP="2DB20E45">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2DB20E45">
      <w:pPr>
        <w:ind w:firstLine="1134"/>
      </w:pPr>
    </w:p>
    <w:p w14:paraId="663AC44E" w14:textId="77777777" w:rsidR="00955817" w:rsidRDefault="2DB20E45" w:rsidP="2DB20E45">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2DB20E45">
      <w:pPr>
        <w:rPr>
          <w:rFonts w:eastAsia="Arial" w:cs="Arial"/>
          <w:noProof/>
        </w:rPr>
      </w:pPr>
    </w:p>
    <w:p w14:paraId="3C9F7DF7" w14:textId="7789CE48" w:rsidR="2DB20E45" w:rsidRDefault="2DB20E45" w:rsidP="2DB20E45">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que de forma eficaz, nosso cliente volte a desfrutar ao máximo de nossos produtos. Segue abaixo diagrama de atendimento. </w:t>
      </w:r>
    </w:p>
    <w:p w14:paraId="405348B3" w14:textId="1BF4161C" w:rsidR="2DB20E45" w:rsidRDefault="2DB20E45" w:rsidP="2DB20E45">
      <w:r>
        <w:rPr>
          <w:noProof/>
          <w:lang w:eastAsia="pt-BR"/>
        </w:rPr>
        <w:lastRenderedPageBreak/>
        <w:drawing>
          <wp:inline distT="0" distB="0" distL="0" distR="0" wp14:anchorId="207BD7FA" wp14:editId="44106EA0">
            <wp:extent cx="4572000" cy="2505075"/>
            <wp:effectExtent l="0" t="0" r="0" b="0"/>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1DF0C1ED" w14:textId="6F3EA9B2" w:rsidR="2DB20E45" w:rsidRDefault="2DB20E45" w:rsidP="2DB20E45">
      <w:r w:rsidRPr="2DB20E45">
        <w:rPr>
          <w:b/>
          <w:bCs/>
        </w:rPr>
        <w:t>N1</w:t>
      </w:r>
    </w:p>
    <w:p w14:paraId="64482502" w14:textId="1594547E" w:rsidR="2DB20E45" w:rsidRDefault="2DB20E45" w:rsidP="2DB20E45">
      <w:r>
        <w:rPr>
          <w:noProof/>
          <w:lang w:eastAsia="pt-BR"/>
        </w:rPr>
        <w:drawing>
          <wp:inline distT="0" distB="0" distL="0" distR="0" wp14:anchorId="2563D4F3" wp14:editId="10F76F08">
            <wp:extent cx="4572000" cy="2581275"/>
            <wp:effectExtent l="0" t="0" r="0" b="0"/>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5C0A65BD" w14:textId="3BB8A7B5" w:rsidR="2DB20E45" w:rsidRDefault="2DB20E45" w:rsidP="2DB20E45">
      <w:pPr>
        <w:rPr>
          <w:b/>
          <w:bCs/>
        </w:rPr>
      </w:pPr>
      <w:r w:rsidRPr="2DB20E45">
        <w:rPr>
          <w:b/>
          <w:bCs/>
        </w:rPr>
        <w:t>N2</w:t>
      </w:r>
    </w:p>
    <w:p w14:paraId="6932C9CB" w14:textId="671F7E74" w:rsidR="2DB20E45" w:rsidRDefault="2DB20E45" w:rsidP="2DB20E45">
      <w:r>
        <w:rPr>
          <w:noProof/>
          <w:lang w:eastAsia="pt-BR"/>
        </w:rPr>
        <w:drawing>
          <wp:inline distT="0" distB="0" distL="0" distR="0" wp14:anchorId="7570B1C2" wp14:editId="09D95665">
            <wp:extent cx="5544766" cy="2171700"/>
            <wp:effectExtent l="0" t="0" r="0" b="0"/>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44766" cy="2171700"/>
                    </a:xfrm>
                    <a:prstGeom prst="rect">
                      <a:avLst/>
                    </a:prstGeom>
                  </pic:spPr>
                </pic:pic>
              </a:graphicData>
            </a:graphic>
          </wp:inline>
        </w:drawing>
      </w:r>
    </w:p>
    <w:p w14:paraId="658EFAE5" w14:textId="67ACCF9A" w:rsidR="2DB20E45" w:rsidRDefault="2DB20E45" w:rsidP="2DB20E45">
      <w:r w:rsidRPr="2DB20E45">
        <w:rPr>
          <w:b/>
          <w:bCs/>
        </w:rPr>
        <w:t>N3</w:t>
      </w:r>
    </w:p>
    <w:p w14:paraId="469205DB" w14:textId="77777777" w:rsidR="00370E34" w:rsidRDefault="00370E34" w:rsidP="00B13803">
      <w:pPr>
        <w:rPr>
          <w:noProof/>
        </w:rPr>
        <w:sectPr w:rsidR="00370E34">
          <w:headerReference w:type="default" r:id="rId68"/>
          <w:footerReference w:type="default" r:id="rId69"/>
          <w:headerReference w:type="first" r:id="rId70"/>
          <w:footerReference w:type="first" r:id="rId71"/>
          <w:pgSz w:w="11907" w:h="16840" w:code="9"/>
          <w:pgMar w:top="1701" w:right="1134" w:bottom="1531" w:left="1701" w:header="720" w:footer="720" w:gutter="0"/>
          <w:cols w:space="708"/>
          <w:titlePg/>
          <w:docGrid w:linePitch="360"/>
        </w:sectPr>
      </w:pPr>
    </w:p>
    <w:p w14:paraId="6AF77C18" w14:textId="77777777" w:rsidR="00370E34" w:rsidRDefault="00BE6FA8"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3" w:name="_Ref125307146"/>
      <w:bookmarkStart w:id="24" w:name="_Toc125374527"/>
      <w:bookmarkStart w:id="25" w:name="_Toc156754424"/>
      <w:bookmarkStart w:id="26" w:name="_Toc512519608"/>
      <w:r>
        <w:lastRenderedPageBreak/>
        <w:t>CONCLUSÕES</w:t>
      </w:r>
      <w:bookmarkEnd w:id="23"/>
      <w:bookmarkEnd w:id="24"/>
      <w:bookmarkEnd w:id="25"/>
      <w:bookmarkEnd w:id="26"/>
    </w:p>
    <w:p w14:paraId="1DFCDF8D" w14:textId="77777777" w:rsidR="00573DD1" w:rsidRPr="00192CAB" w:rsidRDefault="25A84F53" w:rsidP="25A84F53">
      <w:pPr>
        <w:pStyle w:val="Ttulo2"/>
        <w:rPr>
          <w:b/>
        </w:rPr>
      </w:pPr>
      <w:bookmarkStart w:id="27" w:name="_Toc512519609"/>
      <w:r w:rsidRPr="25A84F53">
        <w:rPr>
          <w:b/>
        </w:rPr>
        <w:t xml:space="preserve">resultados </w:t>
      </w:r>
      <w:bookmarkEnd w:id="27"/>
    </w:p>
    <w:p w14:paraId="16548AFA" w14:textId="2201A410" w:rsidR="00573DD1" w:rsidRDefault="25A84F53" w:rsidP="00573DD1">
      <w:r w:rsidRPr="25A84F53">
        <w:rPr>
          <w:rFonts w:eastAsia="Arial" w:cs="Arial"/>
        </w:rPr>
        <w:t xml:space="preserve">Durante o projeto, adotamos a Metodologia Scrum, que consiste em entregas fragmentadas a partir do levantamento de requisitos entre o Product Owner e o Cliente.  Seguindo esse Modelo, estabelecemos uma grade de reuniões, que nos permitia definir atividades que deveriam ser executadas até um certo prazo. Sendo assim, fomos capazes de seguir um cronograma de metas, agilizando o desenvolvimento do projeto. </w:t>
      </w:r>
    </w:p>
    <w:p w14:paraId="38CA89EC" w14:textId="1F6D66E9" w:rsidR="00573DD1" w:rsidRDefault="25A84F53" w:rsidP="00573DD1">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p>
    <w:p w14:paraId="19CDD37A" w14:textId="15A4340E" w:rsidR="00573DD1" w:rsidRDefault="25A84F53" w:rsidP="00573DD1">
      <w:r w:rsidRPr="25A84F53">
        <w:rPr>
          <w:rFonts w:eastAsia="Arial" w:cs="Arial"/>
        </w:rPr>
        <w:t>Concluímos assim, que através dos resultados obtidos, nossos objetivos foram alcançados com êxito.</w:t>
      </w:r>
    </w:p>
    <w:p w14:paraId="0918D887" w14:textId="1BE49BB6" w:rsidR="00573DD1" w:rsidRDefault="00573DD1" w:rsidP="25A84F53"/>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25A84F53" w:rsidP="00573DD1">
      <w:pPr>
        <w:pStyle w:val="Ttulo2"/>
        <w:rPr>
          <w:b/>
        </w:rPr>
      </w:pPr>
      <w:bookmarkStart w:id="28" w:name="_Toc512519610"/>
      <w:r w:rsidRPr="25A84F53">
        <w:rPr>
          <w:b/>
        </w:rPr>
        <w:t xml:space="preserve">Processo de aprendizado com o projeto </w:t>
      </w:r>
      <w:bookmarkEnd w:id="28"/>
    </w:p>
    <w:p w14:paraId="1E215869" w14:textId="57D3C815" w:rsidR="2DB20E45" w:rsidRDefault="2DB20E45" w:rsidP="2DB20E45"/>
    <w:p w14:paraId="05089A31" w14:textId="10FE0821" w:rsidR="00573DD1" w:rsidRDefault="00573DD1" w:rsidP="2DB20E45">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14017E88" w:rsidR="00573DD1" w:rsidRPr="00192CAB" w:rsidRDefault="25A84F53" w:rsidP="77846CA5">
      <w:pPr>
        <w:pStyle w:val="Ttulo2"/>
        <w:rPr>
          <w:b/>
        </w:rPr>
      </w:pPr>
      <w:bookmarkStart w:id="29" w:name="_Toc512519611"/>
      <w:r w:rsidRPr="25A84F53">
        <w:rPr>
          <w:b/>
        </w:rPr>
        <w:lastRenderedPageBreak/>
        <w:t xml:space="preserve">Considerações finais sobre A evolução da solução </w:t>
      </w:r>
      <w:bookmarkEnd w:id="29"/>
    </w:p>
    <w:p w14:paraId="69307BBC" w14:textId="2C0D14A6" w:rsidR="00573DD1" w:rsidRDefault="25A84F53" w:rsidP="25A84F53">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77846CA5"/>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0" w:name="_Toc124080469"/>
      <w:bookmarkStart w:id="31" w:name="_Toc125201972"/>
      <w:bookmarkStart w:id="32" w:name="_Toc125374528"/>
    </w:p>
    <w:p w14:paraId="7F9A2973" w14:textId="77777777" w:rsidR="00B424CD" w:rsidRPr="004910EE" w:rsidRDefault="00B424CD" w:rsidP="00B424CD">
      <w:pPr>
        <w:tabs>
          <w:tab w:val="clear" w:pos="851"/>
        </w:tabs>
        <w:sectPr w:rsidR="00B424CD" w:rsidRPr="004910EE">
          <w:headerReference w:type="even" r:id="rId72"/>
          <w:headerReference w:type="default" r:id="rId73"/>
          <w:footerReference w:type="default" r:id="rId74"/>
          <w:headerReference w:type="first" r:id="rId75"/>
          <w:footerReference w:type="first" r:id="rId76"/>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3" w:name="_Toc156754425"/>
      <w:bookmarkStart w:id="34" w:name="_Toc512519612"/>
      <w:r w:rsidRPr="00B55442">
        <w:lastRenderedPageBreak/>
        <w:t>ReferÊncias</w:t>
      </w:r>
      <w:bookmarkEnd w:id="30"/>
      <w:bookmarkEnd w:id="31"/>
      <w:bookmarkEnd w:id="32"/>
      <w:bookmarkEnd w:id="33"/>
      <w:bookmarkEnd w:id="34"/>
    </w:p>
    <w:p w14:paraId="0A3363DE" w14:textId="77777777" w:rsidR="00370E34" w:rsidRPr="00B55442" w:rsidRDefault="00370E34" w:rsidP="00AB1F1F">
      <w:pPr>
        <w:pStyle w:val="Ttulo"/>
      </w:pPr>
    </w:p>
    <w:p w14:paraId="57E8B6DE" w14:textId="6044552D" w:rsidR="3D763709" w:rsidRDefault="4457601F" w:rsidP="4457601F">
      <w:pPr>
        <w:pStyle w:val="Referncias"/>
        <w:spacing w:after="0"/>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4457601F">
      <w:pPr>
        <w:pStyle w:val="Referncias"/>
        <w:spacing w:after="0"/>
        <w:rPr>
          <w:rFonts w:cs="Arial"/>
          <w:noProof/>
          <w:lang w:val="pt-BR"/>
        </w:rPr>
      </w:pPr>
    </w:p>
    <w:p w14:paraId="390D48AD" w14:textId="731413E2" w:rsidR="4457601F" w:rsidRDefault="4457601F" w:rsidP="4457601F">
      <w:pPr>
        <w:pStyle w:val="Referncias"/>
        <w:spacing w:after="0"/>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3D763709">
      <w:pPr>
        <w:pStyle w:val="Referncias"/>
        <w:rPr>
          <w:color w:val="FF0000"/>
          <w:lang w:val="pt-BR"/>
        </w:rPr>
      </w:pPr>
    </w:p>
    <w:p w14:paraId="46DBD0F2" w14:textId="77777777" w:rsidR="00F2517D" w:rsidRDefault="00F2517D" w:rsidP="00ED29B0">
      <w:pPr>
        <w:pStyle w:val="EstiloNormalGrandeesquerda"/>
      </w:pPr>
    </w:p>
    <w:sectPr w:rsidR="00F2517D" w:rsidSect="008B07EE">
      <w:headerReference w:type="default" r:id="rId77"/>
      <w:footerReference w:type="default" r:id="rId78"/>
      <w:headerReference w:type="first" r:id="rId79"/>
      <w:footerReference w:type="first" r:id="rId80"/>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F5B3DC" w14:textId="77777777" w:rsidR="00144C9D" w:rsidRDefault="00144C9D">
      <w:r>
        <w:separator/>
      </w:r>
    </w:p>
    <w:p w14:paraId="5401CB0C" w14:textId="77777777" w:rsidR="00144C9D" w:rsidRDefault="00144C9D"/>
    <w:p w14:paraId="63D77A2D" w14:textId="77777777" w:rsidR="00144C9D" w:rsidRDefault="00144C9D"/>
    <w:p w14:paraId="5C7702FD" w14:textId="77777777" w:rsidR="00144C9D" w:rsidRDefault="00144C9D"/>
  </w:endnote>
  <w:endnote w:type="continuationSeparator" w:id="0">
    <w:p w14:paraId="78F2C65E" w14:textId="77777777" w:rsidR="00144C9D" w:rsidRDefault="00144C9D">
      <w:r>
        <w:continuationSeparator/>
      </w:r>
    </w:p>
    <w:p w14:paraId="14B101A8" w14:textId="77777777" w:rsidR="00144C9D" w:rsidRDefault="00144C9D"/>
    <w:p w14:paraId="65994719" w14:textId="77777777" w:rsidR="00144C9D" w:rsidRDefault="00144C9D"/>
    <w:p w14:paraId="44496558" w14:textId="77777777" w:rsidR="00144C9D" w:rsidRDefault="00144C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F43540" w14:textId="77777777" w:rsidR="00BE6FA8" w:rsidRDefault="00BE6FA8"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BE6FA8" w:rsidRDefault="00BE6FA8" w:rsidP="00317E2D">
    <w:pPr>
      <w:pStyle w:val="Rodap"/>
      <w:ind w:right="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D817" w14:textId="77777777" w:rsidR="00BE6FA8" w:rsidRDefault="00BE6FA8">
    <w:pPr>
      <w:pStyle w:val="Rodap"/>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ACDD6" w14:textId="77777777" w:rsidR="00BE6FA8" w:rsidRDefault="00BE6FA8">
    <w:pPr>
      <w:pStyle w:val="Rodap"/>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A65DA" w14:textId="77777777" w:rsidR="00BE6FA8" w:rsidRDefault="00BE6FA8">
    <w:pPr>
      <w:pStyle w:val="Rodap"/>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94DEE5" w14:textId="77777777" w:rsidR="00BE6FA8" w:rsidRDefault="00BE6FA8">
    <w:pPr>
      <w:pStyle w:val="Rodap"/>
      <w:ind w:right="360"/>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D4F5B" w14:textId="77777777" w:rsidR="00BE6FA8" w:rsidRDefault="00BE6FA8">
    <w:pPr>
      <w:pStyle w:val="Rodap"/>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39474" w14:textId="77777777" w:rsidR="00BE6FA8" w:rsidRDefault="00BE6FA8" w:rsidP="00317E2D">
    <w:pPr>
      <w:pStyle w:val="Rodap"/>
      <w:ind w:right="360"/>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EE1B" w14:textId="77777777" w:rsidR="00BE6FA8" w:rsidRDefault="00BE6FA8">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AE8C8" w14:textId="77777777" w:rsidR="00BE6FA8" w:rsidRDefault="00BE6FA8" w:rsidP="00460E73">
    <w:pPr>
      <w:pStyle w:val="Rodap"/>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A890D" w14:textId="77777777" w:rsidR="00BE6FA8" w:rsidRDefault="00BE6FA8" w:rsidP="00317E2D">
    <w:pPr>
      <w:pStyle w:val="Rodap"/>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8DEA69" w14:textId="77777777" w:rsidR="00BE6FA8" w:rsidRDefault="00BE6FA8">
    <w:pPr>
      <w:pStyle w:val="Rodap"/>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585D6" w14:textId="77777777" w:rsidR="00BE6FA8" w:rsidRDefault="00BE6FA8" w:rsidP="00317E2D">
    <w:pPr>
      <w:pStyle w:val="Rodap"/>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64C65D" w14:textId="77777777" w:rsidR="00BE6FA8" w:rsidRDefault="00BE6FA8">
    <w:pPr>
      <w:pStyle w:val="Rodap"/>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DA5F8" w14:textId="77777777" w:rsidR="00BE6FA8" w:rsidRDefault="00BE6FA8">
    <w:pPr>
      <w:pStyle w:val="Rodap"/>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E5CF1" w14:textId="77777777" w:rsidR="00BE6FA8" w:rsidRDefault="00BE6FA8">
    <w:pPr>
      <w:pStyle w:val="Rodap"/>
      <w:ind w:right="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2F3AB" w14:textId="77777777" w:rsidR="00BE6FA8" w:rsidRDefault="00BE6FA8">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12A80E" w14:textId="77777777" w:rsidR="00144C9D" w:rsidRDefault="00144C9D">
      <w:r>
        <w:separator/>
      </w:r>
    </w:p>
    <w:p w14:paraId="01C6038C" w14:textId="77777777" w:rsidR="00144C9D" w:rsidRDefault="00144C9D"/>
    <w:p w14:paraId="2482B8E6" w14:textId="77777777" w:rsidR="00144C9D" w:rsidRDefault="00144C9D"/>
    <w:p w14:paraId="45FC1B62" w14:textId="77777777" w:rsidR="00144C9D" w:rsidRDefault="00144C9D"/>
  </w:footnote>
  <w:footnote w:type="continuationSeparator" w:id="0">
    <w:p w14:paraId="44BEBCEB" w14:textId="77777777" w:rsidR="00144C9D" w:rsidRDefault="00144C9D">
      <w:r>
        <w:continuationSeparator/>
      </w:r>
    </w:p>
    <w:p w14:paraId="64625929" w14:textId="77777777" w:rsidR="00144C9D" w:rsidRDefault="00144C9D"/>
    <w:p w14:paraId="2C037946" w14:textId="77777777" w:rsidR="00144C9D" w:rsidRDefault="00144C9D"/>
    <w:p w14:paraId="1C50442E" w14:textId="77777777" w:rsidR="00144C9D" w:rsidRDefault="00144C9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2B893C" w14:textId="03623590" w:rsidR="00BE6FA8" w:rsidRDefault="00BE6FA8" w:rsidP="008828E4">
    <w:pPr>
      <w:ind w:right="360"/>
    </w:pPr>
    <w:r>
      <w:rPr>
        <w:noProof/>
        <w:lang w:eastAsia="pt-BR"/>
      </w:rPr>
      <w:drawing>
        <wp:anchor distT="0" distB="0" distL="114300" distR="114300" simplePos="0" relativeHeight="251658240" behindDoc="0" locked="0" layoutInCell="1" allowOverlap="1" wp14:anchorId="2FA78417" wp14:editId="48832AFD">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69AD8809" wp14:editId="74161D85">
          <wp:extent cx="1461616" cy="304800"/>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fundo-transparente.png"/>
                  <pic:cNvPicPr/>
                </pic:nvPicPr>
                <pic:blipFill>
                  <a:blip r:embed="rId2"/>
                  <a:stretch>
                    <a:fillRect/>
                  </a:stretch>
                </pic:blipFill>
                <pic:spPr>
                  <a:xfrm>
                    <a:off x="0" y="0"/>
                    <a:ext cx="1461616" cy="304800"/>
                  </a:xfrm>
                  <a:prstGeom prst="rect">
                    <a:avLst/>
                  </a:prstGeom>
                </pic:spPr>
              </pic:pic>
            </a:graphicData>
          </a:graphic>
        </wp:inline>
      </w:drawing>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47CC" w14:textId="77777777" w:rsidR="00BE6FA8" w:rsidRDefault="00BE6FA8">
    <w:pPr>
      <w:pStyle w:val="Cabealho"/>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B3BF7" w14:textId="031B7E6D" w:rsidR="00BE6FA8" w:rsidRDefault="00BE6FA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C5F28">
      <w:rPr>
        <w:rStyle w:val="Nmerodepgina"/>
        <w:noProof/>
      </w:rPr>
      <w:t>37</w:t>
    </w:r>
    <w:r>
      <w:rPr>
        <w:rStyle w:val="Nmerodepgina"/>
      </w:rPr>
      <w:fldChar w:fldCharType="end"/>
    </w:r>
  </w:p>
  <w:p w14:paraId="18286D3E" w14:textId="77777777" w:rsidR="00BE6FA8" w:rsidRDefault="00BE6FA8"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85CC6" w14:textId="77777777" w:rsidR="00BE6FA8" w:rsidRDefault="00BE6FA8">
    <w:pPr>
      <w:pStyle w:val="Cabealho"/>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4CB5D" w14:textId="77777777" w:rsidR="00BE6FA8" w:rsidRDefault="00BE6FA8"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CBF1FBD" w:rsidR="00BE6FA8" w:rsidRDefault="00BE6FA8">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BE6FA8" w:rsidRDefault="00BE6FA8">
    <w:pPr>
      <w:pStyle w:val="Cabealho"/>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51E6C" w14:textId="742FAF7C" w:rsidR="00BE6FA8" w:rsidRDefault="00BE6FA8"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C5F28">
      <w:rPr>
        <w:rStyle w:val="Nmerodepgina"/>
        <w:noProof/>
      </w:rPr>
      <w:t>42</w:t>
    </w:r>
    <w:r>
      <w:rPr>
        <w:rStyle w:val="Nmerodepgina"/>
      </w:rPr>
      <w:fldChar w:fldCharType="end"/>
    </w:r>
  </w:p>
  <w:p w14:paraId="57CCBFB8" w14:textId="77777777" w:rsidR="00BE6FA8" w:rsidRDefault="00BE6FA8"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07102" w14:textId="77777777" w:rsidR="00BE6FA8" w:rsidRDefault="00BE6FA8">
    <w:pPr>
      <w:pStyle w:val="Cabealho"/>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804AD" w14:textId="77777777" w:rsidR="00BE6FA8" w:rsidRDefault="00BE6FA8"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1D80DE32" w:rsidR="00BE6FA8" w:rsidRPr="00E37DB5" w:rsidRDefault="00BE6FA8"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E0EF6" w14:textId="77777777" w:rsidR="00BE6FA8" w:rsidRDefault="00BE6FA8">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6F75B" w14:textId="77777777" w:rsidR="00BE6FA8" w:rsidRDefault="00BE6FA8"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30C70C25" w:rsidR="00BE6FA8" w:rsidRPr="00E37DB5" w:rsidRDefault="00BE6FA8"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3411FA96">
              <wp:simplePos x="0" y="0"/>
              <wp:positionH relativeFrom="column">
                <wp:posOffset>0</wp:posOffset>
              </wp:positionH>
              <wp:positionV relativeFrom="paragraph">
                <wp:posOffset>172720</wp:posOffset>
              </wp:positionV>
              <wp:extent cx="5507990" cy="0"/>
              <wp:effectExtent l="9525" t="10795" r="6985" b="8255"/>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D6E0A16" id="Line 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c1EwIAACg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D6xWc1&#10;EwIAACgEAAAOAAAAAAAAAAAAAAAAAC4CAABkcnMvZTJvRG9jLnhtbFBLAQItABQABgAIAAAAIQDO&#10;wLfj2wAAAAYBAAAPAAAAAAAAAAAAAAAAAG0EAABkcnMvZG93bnJldi54bWxQSwUGAAAAAAQABADz&#10;AAAAdQUAAAAA&#10;"/>
          </w:pict>
        </mc:Fallback>
      </mc:AlternateContent>
    </w:r>
    <w:r>
      <w:rPr>
        <w:b/>
        <w:color w:val="999999"/>
        <w:sz w:val="20"/>
        <w:szCs w:val="20"/>
      </w:rPr>
      <w:t>INTRODUÇÃO</w:t>
    </w:r>
  </w:p>
  <w:p w14:paraId="5870EA0A" w14:textId="77777777" w:rsidR="00BE6FA8" w:rsidRDefault="00BE6FA8" w:rsidP="00460E7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D7094" w14:textId="463521AE" w:rsidR="00BE6FA8" w:rsidRDefault="00BE6FA8"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C5F28">
      <w:rPr>
        <w:rStyle w:val="Nmerodepgina"/>
        <w:noProof/>
      </w:rPr>
      <w:t>8</w:t>
    </w:r>
    <w:r>
      <w:rPr>
        <w:rStyle w:val="Nmerodepgina"/>
      </w:rPr>
      <w:fldChar w:fldCharType="end"/>
    </w:r>
  </w:p>
  <w:p w14:paraId="4DE4C7A4" w14:textId="77777777" w:rsidR="00BE6FA8" w:rsidRPr="00E37DB5" w:rsidRDefault="00BE6FA8"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CCA58" w14:textId="77777777" w:rsidR="00BE6FA8" w:rsidRDefault="00BE6FA8" w:rsidP="00025B92">
    <w:pPr>
      <w:pStyle w:val="Cabealho"/>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FC276" w14:textId="77777777" w:rsidR="00BE6FA8" w:rsidRDefault="00BE6FA8"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3662AD03" w:rsidR="00BE6FA8" w:rsidRPr="00E37DB5" w:rsidRDefault="00BE6FA8"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1852AA79">
              <wp:simplePos x="0" y="0"/>
              <wp:positionH relativeFrom="column">
                <wp:posOffset>0</wp:posOffset>
              </wp:positionH>
              <wp:positionV relativeFrom="paragraph">
                <wp:posOffset>172720</wp:posOffset>
              </wp:positionV>
              <wp:extent cx="5507990" cy="0"/>
              <wp:effectExtent l="9525" t="10795" r="6985" b="8255"/>
              <wp:wrapNone/>
              <wp:docPr id="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2F034B"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lj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DK9qWMS&#10;AgAAKAQAAA4AAAAAAAAAAAAAAAAALgIAAGRycy9lMm9Eb2MueG1sUEsBAi0AFAAGAAgAAAAhAM7A&#10;t+PbAAAABgEAAA8AAAAAAAAAAAAAAAAAbAQAAGRycy9kb3ducmV2LnhtbFBLBQYAAAAABAAEAPMA&#10;AAB0BQAAAAA=&#10;"/>
          </w:pict>
        </mc:Fallback>
      </mc:AlternateContent>
    </w:r>
    <w:r>
      <w:rPr>
        <w:b/>
        <w:color w:val="999999"/>
        <w:sz w:val="20"/>
        <w:szCs w:val="20"/>
      </w:rPr>
      <w:t>MATERIAL E MÉTODO</w:t>
    </w:r>
  </w:p>
  <w:p w14:paraId="6BFAFB9A" w14:textId="77777777" w:rsidR="00BE6FA8" w:rsidRDefault="00BE6FA8" w:rsidP="005C1AA4">
    <w:pPr>
      <w:ind w:right="284"/>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06359" w14:textId="21AD9EAC" w:rsidR="00BE6FA8" w:rsidRDefault="00BE6FA8" w:rsidP="006D37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C5F28">
      <w:rPr>
        <w:rStyle w:val="Nmerodepgina"/>
        <w:noProof/>
      </w:rPr>
      <w:t>14</w:t>
    </w:r>
    <w:r>
      <w:rPr>
        <w:rStyle w:val="Nmerodepgina"/>
      </w:rPr>
      <w:fldChar w:fldCharType="end"/>
    </w:r>
  </w:p>
  <w:p w14:paraId="54B01304" w14:textId="77777777" w:rsidR="00BE6FA8" w:rsidRPr="00E37DB5" w:rsidRDefault="00BE6FA8"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5C8E4C" w14:textId="77777777" w:rsidR="00BE6FA8" w:rsidRDefault="00BE6FA8">
    <w:pPr>
      <w:pStyle w:val="Cabealho"/>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22E60" w14:textId="77777777" w:rsidR="00BE6FA8" w:rsidRDefault="00BE6FA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44777637" w:rsidR="00BE6FA8" w:rsidRDefault="00BE6FA8">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63E788C9">
              <wp:simplePos x="0" y="0"/>
              <wp:positionH relativeFrom="column">
                <wp:posOffset>0</wp:posOffset>
              </wp:positionH>
              <wp:positionV relativeFrom="paragraph">
                <wp:posOffset>172720</wp:posOffset>
              </wp:positionV>
              <wp:extent cx="5507990" cy="0"/>
              <wp:effectExtent l="9525" t="10795" r="6985" b="8255"/>
              <wp:wrapNone/>
              <wp:docPr id="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8A4BB5" id="Line 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xz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IVMjHMS&#10;AgAAKAQAAA4AAAAAAAAAAAAAAAAALgIAAGRycy9lMm9Eb2MueG1sUEsBAi0AFAAGAAgAAAAhAM7A&#10;t+PbAAAABgEAAA8AAAAAAAAAAAAAAAAAbAQAAGRycy9kb3ducmV2LnhtbFBLBQYAAAAABAAEAPMA&#10;AAB0BQAAAAA=&#10;" o:allowincell="f"/>
          </w:pict>
        </mc:Fallback>
      </mc:AlternateContent>
    </w:r>
    <w:r>
      <w:rPr>
        <w:b/>
        <w:color w:val="808080"/>
        <w:sz w:val="20"/>
      </w:rPr>
      <w:t>DISCUSSÃO</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2AAB70" w14:textId="77B5860C" w:rsidR="00BE6FA8" w:rsidRDefault="00BE6FA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C5F28">
      <w:rPr>
        <w:rStyle w:val="Nmerodepgina"/>
        <w:noProof/>
      </w:rPr>
      <w:t>34</w:t>
    </w:r>
    <w:r>
      <w:rPr>
        <w:rStyle w:val="Nmerodepgina"/>
      </w:rPr>
      <w:fldChar w:fldCharType="end"/>
    </w:r>
  </w:p>
  <w:p w14:paraId="14FFB684" w14:textId="77777777" w:rsidR="00BE6FA8" w:rsidRDefault="00BE6FA8"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1"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4"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5"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7"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8"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9"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0"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2"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3"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4"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15"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6"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3"/>
  </w:num>
  <w:num w:numId="2">
    <w:abstractNumId w:val="0"/>
  </w:num>
  <w:num w:numId="3">
    <w:abstractNumId w:val="10"/>
  </w:num>
  <w:num w:numId="4">
    <w:abstractNumId w:val="13"/>
  </w:num>
  <w:num w:numId="5">
    <w:abstractNumId w:val="14"/>
  </w:num>
  <w:num w:numId="6">
    <w:abstractNumId w:val="1"/>
  </w:num>
  <w:num w:numId="7">
    <w:abstractNumId w:val="8"/>
  </w:num>
  <w:num w:numId="8">
    <w:abstractNumId w:val="12"/>
  </w:num>
  <w:num w:numId="9">
    <w:abstractNumId w:val="2"/>
  </w:num>
  <w:num w:numId="10">
    <w:abstractNumId w:val="6"/>
  </w:num>
  <w:num w:numId="11">
    <w:abstractNumId w:val="9"/>
  </w:num>
  <w:num w:numId="12">
    <w:abstractNumId w:val="11"/>
  </w:num>
  <w:num w:numId="13">
    <w:abstractNumId w:val="4"/>
  </w:num>
  <w:num w:numId="14">
    <w:abstractNumId w:val="15"/>
  </w:num>
  <w:num w:numId="15">
    <w:abstractNumId w:val="5"/>
  </w:num>
  <w:num w:numId="16">
    <w:abstractNumId w:val="7"/>
  </w:num>
  <w:num w:numId="17">
    <w:abstractNumId w:val="17"/>
  </w:num>
  <w:num w:numId="18">
    <w:abstractNumId w:val="1"/>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pt-BR" w:vendorID="64" w:dllVersion="131078" w:nlCheck="1" w:checkStyle="0"/>
  <w:activeWritingStyle w:appName="MSWord" w:lang="en-GB" w:vendorID="64" w:dllVersion="131078"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C9D"/>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B598D"/>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59D"/>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91CE0"/>
    <w:rsid w:val="00994312"/>
    <w:rsid w:val="00994C1F"/>
    <w:rsid w:val="00996621"/>
    <w:rsid w:val="00996D2B"/>
    <w:rsid w:val="00997291"/>
    <w:rsid w:val="009A2E2B"/>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6FA8"/>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C5F2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header" Target="header11.xml"/><Relationship Id="rId16"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11.jp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eader" Target="header9.xml"/><Relationship Id="rId74" Type="http://schemas.openxmlformats.org/officeDocument/2006/relationships/footer" Target="footer13.xml"/><Relationship Id="rId79" Type="http://schemas.openxmlformats.org/officeDocument/2006/relationships/header" Target="header17.xml"/><Relationship Id="rId5" Type="http://schemas.openxmlformats.org/officeDocument/2006/relationships/settings" Target="settings.xml"/><Relationship Id="rId61" Type="http://schemas.openxmlformats.org/officeDocument/2006/relationships/header" Target="header10.xml"/><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37.png"/><Relationship Id="rId69" Type="http://schemas.openxmlformats.org/officeDocument/2006/relationships/footer" Target="footer11.xml"/><Relationship Id="rId7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eader" Target="header13.xml"/><Relationship Id="rId80" Type="http://schemas.openxmlformats.org/officeDocument/2006/relationships/footer" Target="footer16.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10.xml"/><Relationship Id="rId70" Type="http://schemas.openxmlformats.org/officeDocument/2006/relationships/header" Target="header12.xml"/><Relationship Id="rId75" Type="http://schemas.openxmlformats.org/officeDocument/2006/relationships/header" Target="header15.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8.xml"/><Relationship Id="rId10" Type="http://schemas.openxmlformats.org/officeDocument/2006/relationships/footer" Target="foot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9.xml"/><Relationship Id="rId65" Type="http://schemas.openxmlformats.org/officeDocument/2006/relationships/image" Target="media/image38.png"/><Relationship Id="rId73" Type="http://schemas.openxmlformats.org/officeDocument/2006/relationships/header" Target="header14.xml"/><Relationship Id="rId78" Type="http://schemas.openxmlformats.org/officeDocument/2006/relationships/footer" Target="footer15.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14.xml"/><Relationship Id="rId7" Type="http://schemas.openxmlformats.org/officeDocument/2006/relationships/footnotes" Target="footnotes.xml"/><Relationship Id="rId71" Type="http://schemas.openxmlformats.org/officeDocument/2006/relationships/footer" Target="footer12.xml"/><Relationship Id="rId2" Type="http://schemas.openxmlformats.org/officeDocument/2006/relationships/customXml" Target="../customXml/item1.xml"/><Relationship Id="rId29" Type="http://schemas.openxmlformats.org/officeDocument/2006/relationships/header" Target="header7.xml"/><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3BA722-AB78-436E-8BB7-80256FBB3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137</TotalTime>
  <Pages>1</Pages>
  <Words>4685</Words>
  <Characters>25303</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Aluno</cp:lastModifiedBy>
  <cp:revision>12</cp:revision>
  <cp:lastPrinted>2009-11-04T00:12:00Z</cp:lastPrinted>
  <dcterms:created xsi:type="dcterms:W3CDTF">2019-06-01T15:21:00Z</dcterms:created>
  <dcterms:modified xsi:type="dcterms:W3CDTF">2019-06-05T21:04:00Z</dcterms:modified>
</cp:coreProperties>
</file>