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F0C1189" w:rsidR="0060123F" w:rsidRDefault="25A84F53" w:rsidP="25A84F53">
      <w:pPr>
        <w:spacing w:line="240" w:lineRule="auto"/>
        <w:jc w:val="center"/>
        <w:rPr>
          <w:rFonts w:cs="Arial"/>
        </w:rPr>
      </w:pPr>
      <w:r w:rsidRPr="25A84F53">
        <w:rPr>
          <w:rFonts w:cs="Arial"/>
        </w:rPr>
        <w:t xml:space="preserve"> </w:t>
      </w: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72934BF" w14:textId="16611DE7" w:rsidR="55D1DB61" w:rsidRDefault="55D1DB61" w:rsidP="55D1DB61">
      <w:pPr>
        <w:pStyle w:val="NormalGrande"/>
      </w:pPr>
      <w:r>
        <w:t>Adriana elva huayhua marca</w:t>
      </w:r>
    </w:p>
    <w:p w14:paraId="06202E31" w14:textId="5E21AE69" w:rsidR="55D1DB61" w:rsidRDefault="55D1DB61" w:rsidP="55D1DB61">
      <w:pPr>
        <w:pStyle w:val="NormalGrande"/>
      </w:pPr>
      <w:r>
        <w:t>Fernanda esteves</w:t>
      </w:r>
    </w:p>
    <w:p w14:paraId="1F9C81E8" w14:textId="71C77F27" w:rsidR="55D1DB61" w:rsidRDefault="7FE5E8B7" w:rsidP="55D1DB61">
      <w:pPr>
        <w:pStyle w:val="NormalGrande"/>
      </w:pPr>
      <w:r>
        <w:t xml:space="preserve">Gustavo henrique MARTINS GONÇALVES </w:t>
      </w:r>
    </w:p>
    <w:p w14:paraId="44F00662" w14:textId="1230F58D" w:rsidR="55D1DB61" w:rsidRDefault="55D1DB61" w:rsidP="55D1DB61">
      <w:pPr>
        <w:pStyle w:val="NormalGrande"/>
      </w:pPr>
      <w:r>
        <w:t>Leticia lago mori</w:t>
      </w:r>
    </w:p>
    <w:p w14:paraId="63D91755" w14:textId="14D8ED6C" w:rsidR="55D1DB61" w:rsidRDefault="55D1DB61" w:rsidP="55D1DB61">
      <w:pPr>
        <w:pStyle w:val="NormalGrande"/>
      </w:pPr>
      <w:r>
        <w:t>Natalia medina oliveira juliano</w:t>
      </w:r>
    </w:p>
    <w:p w14:paraId="5C328A3C" w14:textId="5C34AB09" w:rsidR="55D1DB61" w:rsidRDefault="55D1DB61" w:rsidP="55D1DB61">
      <w:pPr>
        <w:pStyle w:val="NormalGrande"/>
      </w:pPr>
      <w:r>
        <w:t>Vitor leornado gonçalves de oliveira silva</w:t>
      </w:r>
    </w:p>
    <w:p w14:paraId="5CC22666" w14:textId="4ED053AA" w:rsidR="55D1DB61" w:rsidRDefault="55D1DB61" w:rsidP="55D1DB61">
      <w:pPr>
        <w:pStyle w:val="NormalGrande"/>
      </w:pPr>
    </w:p>
    <w:p w14:paraId="35493970" w14:textId="7234503B"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115AD8FE" w14:textId="6E7EE9BF" w:rsidR="55D1DB61" w:rsidRDefault="55D1DB61" w:rsidP="55D1DB61">
      <w:pPr>
        <w:pStyle w:val="NormalGrande"/>
      </w:pPr>
      <w:r>
        <w:t>Solução de iot para otimização da produtividade em ambientes de trabalho - techhumi</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4152E524" w14:textId="115BD608" w:rsidR="00370E34" w:rsidRDefault="00370E34" w:rsidP="00E07423">
      <w:pPr>
        <w:pStyle w:val="NormalGrande"/>
      </w:pPr>
    </w:p>
    <w:p w14:paraId="242D7012" w14:textId="77777777" w:rsidR="00A379BB" w:rsidRPr="004C56C6" w:rsidRDefault="00A379BB" w:rsidP="00E07423">
      <w:pPr>
        <w:pStyle w:val="NormalGrande"/>
      </w:pPr>
    </w:p>
    <w:p w14:paraId="471688E6" w14:textId="69F673B9" w:rsidR="55D1DB61" w:rsidRDefault="55D1DB61" w:rsidP="55D1DB61">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72268C1B" w14:textId="29737144" w:rsidR="7FE5E8B7" w:rsidRDefault="7FE5E8B7" w:rsidP="7FE5E8B7">
      <w:pPr>
        <w:pStyle w:val="ResumoeAbstract"/>
        <w:rPr>
          <w:lang w:val="en-US"/>
        </w:rPr>
        <w:sectPr w:rsidR="7FE5E8B7"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376950"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lastRenderedPageBreak/>
        <w:t>VISÃO DO PROJETO</w:t>
      </w:r>
      <w:bookmarkEnd w:id="4"/>
    </w:p>
    <w:p w14:paraId="284C3C49" w14:textId="77777777" w:rsidR="003E6F98" w:rsidRPr="00192CAB" w:rsidRDefault="00370E34" w:rsidP="55D1DB61">
      <w:pPr>
        <w:pStyle w:val="Ttulo2"/>
        <w:rPr>
          <w:b/>
        </w:rPr>
      </w:pPr>
      <w:r w:rsidRPr="00192CAB">
        <w:rPr>
          <w:b/>
        </w:rPr>
        <w:tab/>
      </w:r>
      <w:bookmarkStart w:id="5" w:name="_Toc512519588"/>
      <w:r w:rsidR="00F45590"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5483855B">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5483855B">
      <w:pPr>
        <w:rPr>
          <w:noProof/>
        </w:rPr>
      </w:pPr>
    </w:p>
    <w:p w14:paraId="759812E6" w14:textId="3F2C721A" w:rsidR="3D763709" w:rsidRDefault="3D763709" w:rsidP="3D763709">
      <w:pPr>
        <w:rPr>
          <w:noProof/>
        </w:rPr>
      </w:pPr>
      <w:r w:rsidRPr="3D763709">
        <w:rPr>
          <w:noProof/>
        </w:rPr>
        <w:t>O grupo é composto por:</w:t>
      </w:r>
    </w:p>
    <w:p w14:paraId="19368222" w14:textId="78E580D5" w:rsidR="00370E34" w:rsidRDefault="3D763709" w:rsidP="004C62EF">
      <w:pPr>
        <w:pStyle w:val="PargrafodaLista"/>
        <w:numPr>
          <w:ilvl w:val="0"/>
          <w:numId w:val="4"/>
        </w:numPr>
        <w:rPr>
          <w:noProof/>
        </w:rPr>
      </w:pPr>
      <w:r w:rsidRPr="3D763709">
        <w:rPr>
          <w:noProof/>
        </w:rPr>
        <w:t xml:space="preserve">Adriana Elva </w:t>
      </w:r>
    </w:p>
    <w:p w14:paraId="7776CDD5" w14:textId="250D1E53" w:rsidR="00370E34" w:rsidRDefault="3D763709" w:rsidP="004C62EF">
      <w:pPr>
        <w:pStyle w:val="PargrafodaLista"/>
        <w:numPr>
          <w:ilvl w:val="0"/>
          <w:numId w:val="4"/>
        </w:numPr>
        <w:rPr>
          <w:noProof/>
        </w:rPr>
      </w:pPr>
      <w:r w:rsidRPr="3D763709">
        <w:rPr>
          <w:noProof/>
        </w:rPr>
        <w:t>Fernada Esteves</w:t>
      </w:r>
    </w:p>
    <w:p w14:paraId="535BF7D4" w14:textId="526AF93A" w:rsidR="00370E34" w:rsidRDefault="3D763709" w:rsidP="004C62EF">
      <w:pPr>
        <w:pStyle w:val="PargrafodaLista"/>
        <w:numPr>
          <w:ilvl w:val="0"/>
          <w:numId w:val="4"/>
        </w:numPr>
        <w:rPr>
          <w:noProof/>
        </w:rPr>
      </w:pPr>
      <w:r w:rsidRPr="3D763709">
        <w:rPr>
          <w:noProof/>
        </w:rPr>
        <w:t>Gustavo Henrique</w:t>
      </w:r>
    </w:p>
    <w:p w14:paraId="7B2C33AC" w14:textId="3FDE628E" w:rsidR="00370E34" w:rsidRDefault="3D763709" w:rsidP="004C62EF">
      <w:pPr>
        <w:pStyle w:val="PargrafodaLista"/>
        <w:numPr>
          <w:ilvl w:val="0"/>
          <w:numId w:val="4"/>
        </w:numPr>
        <w:rPr>
          <w:noProof/>
        </w:rPr>
      </w:pPr>
      <w:r w:rsidRPr="3D763709">
        <w:rPr>
          <w:noProof/>
        </w:rPr>
        <w:t>Leticia Lago</w:t>
      </w:r>
    </w:p>
    <w:p w14:paraId="52041F2C" w14:textId="492FAB01" w:rsidR="00370E34" w:rsidRDefault="3D763709" w:rsidP="004C62EF">
      <w:pPr>
        <w:pStyle w:val="PargrafodaLista"/>
        <w:numPr>
          <w:ilvl w:val="0"/>
          <w:numId w:val="4"/>
        </w:numPr>
        <w:rPr>
          <w:noProof/>
        </w:rPr>
      </w:pPr>
      <w:r w:rsidRPr="3D763709">
        <w:rPr>
          <w:noProof/>
        </w:rPr>
        <w:t xml:space="preserve">Natalia Medina </w:t>
      </w:r>
    </w:p>
    <w:p w14:paraId="0D5A0543" w14:textId="7F8C4926" w:rsidR="00370E34" w:rsidRDefault="3D763709" w:rsidP="004C62EF">
      <w:pPr>
        <w:pStyle w:val="PargrafodaLista"/>
        <w:numPr>
          <w:ilvl w:val="0"/>
          <w:numId w:val="4"/>
        </w:numPr>
        <w:rPr>
          <w:noProof/>
        </w:rPr>
      </w:pPr>
      <w:r w:rsidRPr="3D763709">
        <w:rPr>
          <w:noProof/>
        </w:rPr>
        <w:t>Vitor Leonardo</w:t>
      </w:r>
    </w:p>
    <w:p w14:paraId="6A6BD113" w14:textId="71FE304F" w:rsidR="00370E34" w:rsidRDefault="00370E34" w:rsidP="55D1DB61">
      <w:pPr>
        <w:rPr>
          <w:noProof/>
        </w:rPr>
      </w:pPr>
    </w:p>
    <w:p w14:paraId="783E8E87" w14:textId="77DBB4C7" w:rsidR="7FE5E8B7" w:rsidRDefault="7FE5E8B7" w:rsidP="7FE5E8B7">
      <w:r>
        <w:rPr>
          <w:noProof/>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7FE5E8B7">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7FE5E8B7"/>
    <w:p w14:paraId="7C1EFBA3" w14:textId="1C6CB196" w:rsidR="00370E34" w:rsidRDefault="00370E34" w:rsidP="55D1DB61">
      <w:pPr>
        <w:rPr>
          <w:noProof/>
        </w:rPr>
      </w:pPr>
    </w:p>
    <w:p w14:paraId="12401465" w14:textId="7B3E4C1B" w:rsidR="00370E34" w:rsidRDefault="00370E34" w:rsidP="55D1DB61">
      <w:pPr>
        <w:rPr>
          <w:noProof/>
        </w:rPr>
      </w:pPr>
    </w:p>
    <w:p w14:paraId="353BC102" w14:textId="7A2772B0" w:rsidR="00370E34" w:rsidRDefault="00370E34" w:rsidP="55D1DB61">
      <w:pPr>
        <w:rPr>
          <w:noProof/>
        </w:rPr>
      </w:pPr>
    </w:p>
    <w:p w14:paraId="185CB7A9" w14:textId="7D66B89D" w:rsidR="00370E34" w:rsidRDefault="00370E34" w:rsidP="55D1DB61">
      <w:pPr>
        <w:rPr>
          <w:noProof/>
        </w:rPr>
      </w:pPr>
    </w:p>
    <w:p w14:paraId="32EF7F7E" w14:textId="618DFBEA" w:rsidR="00370E34" w:rsidRDefault="00370E34" w:rsidP="55D1DB61">
      <w:pPr>
        <w:rPr>
          <w:noProof/>
        </w:rPr>
      </w:pPr>
    </w:p>
    <w:p w14:paraId="765AF04C" w14:textId="0223452B" w:rsidR="00370E34" w:rsidRDefault="00370E34" w:rsidP="55D1DB61">
      <w:pPr>
        <w:rPr>
          <w:noProof/>
        </w:rPr>
      </w:pPr>
    </w:p>
    <w:p w14:paraId="41A7E5F6" w14:textId="630400AB" w:rsidR="00370E34" w:rsidRDefault="00370E34" w:rsidP="55D1DB61">
      <w:pPr>
        <w:rPr>
          <w:noProof/>
        </w:rPr>
      </w:pPr>
    </w:p>
    <w:p w14:paraId="771C9D97" w14:textId="0AAA4BEA" w:rsidR="00370E34" w:rsidRDefault="00370E34" w:rsidP="55D1DB61">
      <w:pPr>
        <w:rPr>
          <w:noProof/>
        </w:rPr>
      </w:pPr>
    </w:p>
    <w:p w14:paraId="27834D85" w14:textId="31D20A98" w:rsidR="55D1DB61" w:rsidRDefault="55D1DB61" w:rsidP="3D763709">
      <w:pPr>
        <w:rPr>
          <w:noProof/>
        </w:rPr>
      </w:pPr>
    </w:p>
    <w:p w14:paraId="7F6F0355" w14:textId="668AE931" w:rsidR="3D763709" w:rsidRDefault="3D763709" w:rsidP="3D763709">
      <w:pPr>
        <w:rPr>
          <w:noProof/>
        </w:rPr>
      </w:pPr>
    </w:p>
    <w:p w14:paraId="2AB6FB09" w14:textId="7EB66CFE" w:rsidR="003F4E12" w:rsidRPr="00192CAB" w:rsidRDefault="5483855B" w:rsidP="003F4E12">
      <w:pPr>
        <w:pStyle w:val="Ttulo2"/>
        <w:rPr>
          <w:b/>
        </w:rPr>
      </w:pPr>
      <w:bookmarkStart w:id="6" w:name="_Toc124080447"/>
      <w:r w:rsidRPr="5483855B">
        <w:rPr>
          <w:b/>
        </w:rPr>
        <w:t>CONTEXTO</w:t>
      </w:r>
    </w:p>
    <w:p w14:paraId="4412213C" w14:textId="6B47DFCC" w:rsidR="5483855B" w:rsidRDefault="5483855B" w:rsidP="5483855B">
      <w:pPr>
        <w:rPr>
          <w:color w:val="FF0000"/>
        </w:rPr>
      </w:pPr>
    </w:p>
    <w:p w14:paraId="656BDAD0" w14:textId="7E43873A" w:rsidR="3D763709" w:rsidRDefault="5483855B" w:rsidP="3D763709">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5483855B">
      <w:pPr>
        <w:rPr>
          <w:rFonts w:eastAsia="Arial" w:cs="Arial"/>
        </w:rPr>
      </w:pPr>
    </w:p>
    <w:p w14:paraId="1E184541" w14:textId="496852ED" w:rsidR="3D763709" w:rsidRDefault="5483855B" w:rsidP="5483855B">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5483855B">
      <w:pPr>
        <w:rPr>
          <w:rFonts w:eastAsia="Arial" w:cs="Arial"/>
        </w:rPr>
      </w:pPr>
    </w:p>
    <w:p w14:paraId="37D9224C" w14:textId="6457D337" w:rsidR="4457601F" w:rsidRDefault="5483855B" w:rsidP="5483855B">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5483855B">
      <w:pPr>
        <w:pStyle w:val="Ttulo2"/>
        <w:rPr>
          <w:b/>
        </w:rPr>
      </w:pPr>
      <w:r w:rsidRPr="5483855B">
        <w:rPr>
          <w:b/>
        </w:rPr>
        <w:t>Problema / justificativa do projeto</w:t>
      </w:r>
    </w:p>
    <w:p w14:paraId="3CCF4308" w14:textId="4E942800" w:rsidR="68914311" w:rsidRDefault="5483855B" w:rsidP="2E414002">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w:t>
      </w:r>
      <w:r w:rsidRPr="5483855B">
        <w:rPr>
          <w:rFonts w:eastAsia="Arial" w:cs="Arial"/>
        </w:rPr>
        <w:lastRenderedPageBreak/>
        <w:t>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3D763709">
      <w:pPr>
        <w:rPr>
          <w:rFonts w:eastAsia="Arial" w:cs="Arial"/>
        </w:rPr>
      </w:pPr>
    </w:p>
    <w:p w14:paraId="378B738A" w14:textId="7A8E1105" w:rsidR="68914311" w:rsidRDefault="5483855B" w:rsidP="5483855B">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5483855B">
      <w:pPr>
        <w:rPr>
          <w:rFonts w:eastAsia="Arial" w:cs="Arial"/>
        </w:rPr>
      </w:pPr>
    </w:p>
    <w:p w14:paraId="55FAC6F5" w14:textId="4FE76633" w:rsidR="68914311" w:rsidRDefault="5483855B" w:rsidP="5483855B">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2E414002">
      <w:pPr>
        <w:rPr>
          <w:rFonts w:eastAsia="Arial" w:cs="Arial"/>
        </w:rPr>
      </w:pPr>
    </w:p>
    <w:p w14:paraId="42E900E4" w14:textId="32BA03D5" w:rsidR="2E414002" w:rsidRDefault="2E414002" w:rsidP="2E414002">
      <w:pPr>
        <w:rPr>
          <w:rFonts w:eastAsia="Arial" w:cs="Arial"/>
        </w:rPr>
      </w:pPr>
      <w:r w:rsidRPr="2E414002">
        <w:rPr>
          <w:rFonts w:eastAsia="Arial" w:cs="Arial"/>
        </w:rPr>
        <w:t>Nossos principais objetivos visam:</w:t>
      </w:r>
    </w:p>
    <w:p w14:paraId="5299F1DE" w14:textId="3BFBAFA6" w:rsidR="68914311" w:rsidRDefault="5483855B" w:rsidP="004C62EF">
      <w:pPr>
        <w:pStyle w:val="PargrafodaLista"/>
        <w:numPr>
          <w:ilvl w:val="0"/>
          <w:numId w:val="3"/>
        </w:numPr>
      </w:pPr>
      <w:r w:rsidRPr="5483855B">
        <w:rPr>
          <w:rFonts w:eastAsia="Arial" w:cs="Arial"/>
        </w:rPr>
        <w:t>Cuidar da saúde e manter o local seguro;</w:t>
      </w:r>
    </w:p>
    <w:p w14:paraId="5A0E5553" w14:textId="434055FB" w:rsidR="68914311" w:rsidRDefault="3D763709" w:rsidP="004C62EF">
      <w:pPr>
        <w:pStyle w:val="PargrafodaLista"/>
        <w:numPr>
          <w:ilvl w:val="0"/>
          <w:numId w:val="3"/>
        </w:numPr>
      </w:pPr>
      <w:r w:rsidRPr="3D763709">
        <w:rPr>
          <w:rFonts w:eastAsia="Arial" w:cs="Arial"/>
        </w:rPr>
        <w:t>Melhorar a produtividade;</w:t>
      </w:r>
    </w:p>
    <w:p w14:paraId="186D88AC" w14:textId="027AC84D" w:rsidR="68914311" w:rsidRDefault="3D763709" w:rsidP="004C62EF">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4C62EF">
      <w:pPr>
        <w:pStyle w:val="PargrafodaLista"/>
        <w:numPr>
          <w:ilvl w:val="0"/>
          <w:numId w:val="3"/>
        </w:numPr>
      </w:pPr>
      <w:r w:rsidRPr="3D763709">
        <w:rPr>
          <w:rFonts w:eastAsia="Arial" w:cs="Arial"/>
        </w:rPr>
        <w:t>Otimizar o processo.</w:t>
      </w:r>
    </w:p>
    <w:p w14:paraId="74FCC51A" w14:textId="77777777" w:rsidR="003F4E12" w:rsidRPr="00192CAB" w:rsidRDefault="5483855B" w:rsidP="003F4E12">
      <w:pPr>
        <w:pStyle w:val="Ttulo2"/>
        <w:rPr>
          <w:b/>
        </w:rPr>
      </w:pPr>
      <w:bookmarkStart w:id="7" w:name="_Toc512519591"/>
      <w:r w:rsidRPr="5483855B">
        <w:rPr>
          <w:b/>
        </w:rPr>
        <w:t>objetivo da solução</w:t>
      </w:r>
      <w:bookmarkEnd w:id="7"/>
    </w:p>
    <w:p w14:paraId="327851B6" w14:textId="0495667C" w:rsidR="68914311" w:rsidRDefault="5483855B" w:rsidP="5483855B">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5483855B">
      <w:pPr>
        <w:rPr>
          <w:rFonts w:eastAsia="Arial" w:cs="Arial"/>
        </w:rPr>
      </w:pPr>
    </w:p>
    <w:p w14:paraId="598BD4E7" w14:textId="4460E3C1" w:rsidR="68914311" w:rsidRDefault="5483855B" w:rsidP="5483855B">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68914311">
      <w:pPr>
        <w:rPr>
          <w:color w:val="FF0000"/>
        </w:rPr>
      </w:pPr>
    </w:p>
    <w:p w14:paraId="1CD1137B" w14:textId="77777777" w:rsidR="003F4E12" w:rsidRPr="00192CAB" w:rsidRDefault="5483855B" w:rsidP="003F4E12">
      <w:pPr>
        <w:pStyle w:val="Ttulo2"/>
        <w:rPr>
          <w:b/>
        </w:rPr>
      </w:pPr>
      <w:bookmarkStart w:id="8" w:name="_Toc512519592"/>
      <w:r w:rsidRPr="5483855B">
        <w:rPr>
          <w:b/>
        </w:rPr>
        <w:lastRenderedPageBreak/>
        <w:t>diagrama da solução</w:t>
      </w:r>
      <w:bookmarkEnd w:id="8"/>
    </w:p>
    <w:p w14:paraId="0E79A762" w14:textId="5555D0B4" w:rsidR="55D1DB61" w:rsidRDefault="55D1DB61" w:rsidP="55D1DB61">
      <w:r>
        <w:rPr>
          <w:noProof/>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5483855B"/>
    <w:p w14:paraId="6DB74C88" w14:textId="7B291CC9" w:rsidR="7FE5E8B7" w:rsidRDefault="2E414002" w:rsidP="7FE5E8B7">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3D763709">
      <w:pPr>
        <w:rPr>
          <w:rFonts w:eastAsia="Arial" w:cs="Arial"/>
        </w:rPr>
      </w:pPr>
    </w:p>
    <w:p w14:paraId="01FE1D81" w14:textId="247DA456" w:rsidR="3D763709" w:rsidRDefault="2E414002" w:rsidP="2E414002">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p>
    <w:p w14:paraId="2D0B5FD2" w14:textId="37A5B5FF" w:rsidR="003F4E12" w:rsidRDefault="003F4E12" w:rsidP="003F4E12">
      <w:pPr>
        <w:sectPr w:rsidR="003F4E12"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p>
    <w:bookmarkEnd w:id="6"/>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C62EF">
      <w:pPr>
        <w:pStyle w:val="Ttulo1"/>
        <w:numPr>
          <w:ilvl w:val="0"/>
          <w:numId w:val="18"/>
        </w:numPr>
      </w:pPr>
      <w:bookmarkStart w:id="9" w:name="_Toc512519593"/>
      <w:r>
        <w:lastRenderedPageBreak/>
        <w:t>PLANEJAMENTO DO PROJETO</w:t>
      </w:r>
      <w:bookmarkEnd w:id="9"/>
    </w:p>
    <w:p w14:paraId="238AEE34" w14:textId="77777777" w:rsidR="00370E34" w:rsidRPr="00192CAB" w:rsidRDefault="0406403B" w:rsidP="00124F5F">
      <w:pPr>
        <w:pStyle w:val="Ttulo2"/>
        <w:rPr>
          <w:b/>
        </w:rPr>
      </w:pPr>
      <w:bookmarkStart w:id="10" w:name="_Toc512519594"/>
      <w:r w:rsidRPr="0406403B">
        <w:rPr>
          <w:b/>
        </w:rPr>
        <w:t xml:space="preserve">Definição da Equipe do projeto </w:t>
      </w:r>
      <w:bookmarkEnd w:id="10"/>
    </w:p>
    <w:p w14:paraId="52F679A6" w14:textId="18CB2C00" w:rsidR="00370E34" w:rsidRDefault="00370E34" w:rsidP="00151454">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4C62EF">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4C62EF">
      <w:pPr>
        <w:pStyle w:val="PargrafodaLista"/>
        <w:numPr>
          <w:ilvl w:val="0"/>
          <w:numId w:val="5"/>
        </w:numPr>
      </w:pPr>
      <w:r>
        <w:t>Scrum Master: Vitor Leonardo;</w:t>
      </w:r>
    </w:p>
    <w:p w14:paraId="62982FE6" w14:textId="30F9525A" w:rsidR="55D1DB61" w:rsidRDefault="55D1DB61" w:rsidP="004C62EF">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55D1DB61">
      <w:pPr>
        <w:ind w:left="360"/>
      </w:pPr>
    </w:p>
    <w:p w14:paraId="2A055E2F" w14:textId="628F85C0" w:rsidR="55D1DB61" w:rsidRDefault="55D1DB61" w:rsidP="55D1DB61">
      <w:r>
        <w:t>Após a determinação dos papéis do grupo em relação a metodologia ágil a</w:t>
      </w:r>
    </w:p>
    <w:p w14:paraId="7D79D78D" w14:textId="0612F344" w:rsidR="55D1DB61" w:rsidRDefault="7FE5E8B7" w:rsidP="55D1DB61">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55D1DB61"/>
    <w:p w14:paraId="7F3F3F6B" w14:textId="7D164955" w:rsidR="55D1DB61" w:rsidRDefault="7FE5E8B7" w:rsidP="55D1DB61">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55D1DB61"/>
    <w:p w14:paraId="7F5D33A2" w14:textId="43CA9EA9" w:rsidR="55D1DB61" w:rsidRDefault="5483855B" w:rsidP="55D1DB61">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406403B">
      <w:pPr>
        <w:pStyle w:val="Ttulo2"/>
        <w:rPr>
          <w:b/>
        </w:rPr>
      </w:pPr>
      <w:r w:rsidRPr="0406403B">
        <w:rPr>
          <w:b/>
        </w:rPr>
        <w:t>PROCESSO E FERRAMENTA DE GESTÃO DE PROJETOS</w:t>
      </w:r>
      <w:r w:rsidR="00370E34" w:rsidRPr="0406403B">
        <w:rPr>
          <w:i/>
          <w:color w:val="FF0000"/>
        </w:rPr>
        <w:t>.</w:t>
      </w:r>
    </w:p>
    <w:p w14:paraId="56F72E62" w14:textId="3ADA672C" w:rsidR="55D1DB61" w:rsidRDefault="55D1DB61" w:rsidP="55D1DB61"/>
    <w:p w14:paraId="3A46727F" w14:textId="296E2FF3" w:rsidR="55D1DB61" w:rsidRDefault="7FE5E8B7" w:rsidP="55D1DB61">
      <w:r>
        <w:t xml:space="preserve">Foi determinado em nossa equipe que nossas Sprints internas durariam 1 semana, e que as Sprint Reviews então seriam realizadas as sextas-feiras após as aulas. Realizamos as Daily Meetings após as aulas sempre que possível visando entender </w:t>
      </w:r>
      <w:r>
        <w:lastRenderedPageBreak/>
        <w:t xml:space="preserve">como estava o progresso de cada dupla, essas reuniões eram marcadas principalmente verbalmente e as vezes utilizando um aplicativo de mensagens (WhatsApp) como pode ser visto abaixo. </w:t>
      </w:r>
    </w:p>
    <w:p w14:paraId="162929FF" w14:textId="50571EDC" w:rsidR="1B3E76E5" w:rsidRDefault="1B3E76E5" w:rsidP="1B3E76E5"/>
    <w:p w14:paraId="570504E8" w14:textId="081E7E45" w:rsidR="7FE5E8B7" w:rsidRDefault="7FE5E8B7" w:rsidP="7FE5E8B7">
      <w:r>
        <w:rPr>
          <w:noProof/>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7FE5E8B7">
      <w:pPr>
        <w:rPr>
          <w:i/>
          <w:iCs/>
          <w:sz w:val="22"/>
          <w:szCs w:val="22"/>
        </w:rPr>
      </w:pPr>
      <w:r w:rsidRPr="7FE5E8B7">
        <w:rPr>
          <w:i/>
          <w:iCs/>
          <w:sz w:val="22"/>
          <w:szCs w:val="22"/>
        </w:rPr>
        <w:t>Captura de Tela do grupo de WhatsApp da equipe datado de 10/04/19.</w:t>
      </w:r>
    </w:p>
    <w:p w14:paraId="56DA547E" w14:textId="4368328A" w:rsidR="7FE5E8B7" w:rsidRDefault="7FE5E8B7" w:rsidP="7FE5E8B7"/>
    <w:p w14:paraId="7D833993" w14:textId="6322B06E" w:rsidR="55D1DB61" w:rsidRDefault="7FE5E8B7" w:rsidP="55D1DB61">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backlog,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Maio de 2019.</w:t>
      </w:r>
    </w:p>
    <w:p w14:paraId="50FBAC31" w14:textId="069303F0" w:rsidR="55D1DB61" w:rsidRDefault="55D1DB61" w:rsidP="55D1DB61"/>
    <w:p w14:paraId="4C0344F3" w14:textId="6D712FA1" w:rsidR="1B3E76E5" w:rsidRDefault="1B3E76E5" w:rsidP="1B3E76E5">
      <w:r>
        <w:rPr>
          <w:noProof/>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406403B">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1B3E76E5">
      <w:pPr>
        <w:rPr>
          <w:i/>
          <w:iCs/>
          <w:sz w:val="22"/>
          <w:szCs w:val="22"/>
        </w:rPr>
      </w:pPr>
    </w:p>
    <w:p w14:paraId="175477C0" w14:textId="0BE78161" w:rsidR="55D1DB61" w:rsidRDefault="3D763709" w:rsidP="3D763709">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2D45C8">
      <w:pPr>
        <w:pStyle w:val="Ttulo2"/>
        <w:rPr>
          <w:b/>
        </w:rPr>
      </w:pPr>
      <w:bookmarkStart w:id="11" w:name="_Toc512519596"/>
      <w:r w:rsidRPr="1B3E76E5">
        <w:rPr>
          <w:b/>
        </w:rPr>
        <w:t xml:space="preserve">Gestão dos Riscos do Projeto </w:t>
      </w:r>
      <w:bookmarkEnd w:id="11"/>
    </w:p>
    <w:p w14:paraId="39B1D224" w14:textId="08B10A36" w:rsidR="1B3E76E5" w:rsidRDefault="3D763709" w:rsidP="1B3E76E5">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406403B">
      <w:r>
        <w:rPr>
          <w:noProof/>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406403B">
      <w:pPr>
        <w:rPr>
          <w:i/>
          <w:iCs/>
          <w:sz w:val="20"/>
          <w:szCs w:val="20"/>
        </w:rPr>
      </w:pPr>
      <w:r w:rsidRPr="0406403B">
        <w:rPr>
          <w:i/>
          <w:iCs/>
          <w:sz w:val="22"/>
          <w:szCs w:val="22"/>
        </w:rPr>
        <w:t>Planilha de Riscos do Projeto.</w:t>
      </w:r>
    </w:p>
    <w:p w14:paraId="2586F690" w14:textId="2A8BE40E" w:rsidR="1B3E76E5" w:rsidRDefault="1B3E76E5" w:rsidP="1B3E76E5"/>
    <w:p w14:paraId="29785EC2" w14:textId="1330C020" w:rsidR="00EB4A20" w:rsidRPr="00192CAB" w:rsidRDefault="0406403B" w:rsidP="00EB4A20">
      <w:pPr>
        <w:pStyle w:val="Ttulo2"/>
        <w:rPr>
          <w:b/>
        </w:rPr>
      </w:pPr>
      <w:bookmarkStart w:id="12" w:name="_Toc512519597"/>
      <w:r w:rsidRPr="0406403B">
        <w:rPr>
          <w:b/>
        </w:rPr>
        <w:lastRenderedPageBreak/>
        <w:t xml:space="preserve">PRODUCT BACKLOG e requisitos </w:t>
      </w:r>
      <w:bookmarkEnd w:id="12"/>
    </w:p>
    <w:p w14:paraId="022EA2FD" w14:textId="5EA2B71D" w:rsidR="6EBC7888" w:rsidRDefault="3D763709" w:rsidP="3D763709">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7FE5E8B7">
      <w:r>
        <w:rPr>
          <w:noProof/>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406403B">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Backlog.</w:t>
      </w:r>
    </w:p>
    <w:p w14:paraId="4572638F" w14:textId="5BB81EA5" w:rsidR="6EBC7888" w:rsidRDefault="6EBC7888" w:rsidP="6EBC7888">
      <w:pPr>
        <w:rPr>
          <w:i/>
          <w:iCs/>
          <w:sz w:val="22"/>
          <w:szCs w:val="22"/>
        </w:rPr>
      </w:pPr>
    </w:p>
    <w:p w14:paraId="37A761A9" w14:textId="7A97184C" w:rsidR="6EBC7888" w:rsidRDefault="7FE5E8B7" w:rsidP="7FE5E8B7">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Backlog podem então virar um ou mais requisitos do projeto. Os requisitos são condições que devem ser alcançados para satisfazer uma necessidade e tem que ser claros. </w:t>
      </w:r>
    </w:p>
    <w:p w14:paraId="3CCCF06B" w14:textId="5717D134" w:rsidR="6EBC7888" w:rsidRDefault="6EBC7888" w:rsidP="7FE5E8B7">
      <w:pPr>
        <w:rPr>
          <w:sz w:val="22"/>
          <w:szCs w:val="22"/>
        </w:rPr>
      </w:pPr>
    </w:p>
    <w:p w14:paraId="51F7234C" w14:textId="6B49056A" w:rsidR="6EBC7888" w:rsidRDefault="7FE5E8B7" w:rsidP="7FE5E8B7">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7FE5E8B7">
      <w:r>
        <w:rPr>
          <w:noProof/>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406403B">
      <w:pPr>
        <w:rPr>
          <w:i/>
          <w:iCs/>
          <w:sz w:val="22"/>
          <w:szCs w:val="22"/>
        </w:rPr>
      </w:pPr>
      <w:r w:rsidRPr="0406403B">
        <w:rPr>
          <w:i/>
          <w:iCs/>
          <w:sz w:val="22"/>
          <w:szCs w:val="22"/>
        </w:rPr>
        <w:t>Planilha de Requisitos</w:t>
      </w:r>
    </w:p>
    <w:p w14:paraId="3E6D5E56" w14:textId="4288E171" w:rsidR="6EBC7888" w:rsidRDefault="6EBC7888" w:rsidP="6EBC7888"/>
    <w:p w14:paraId="7166748A" w14:textId="77777777" w:rsidR="000C7251" w:rsidRPr="00192CAB" w:rsidRDefault="0406403B" w:rsidP="000C7251">
      <w:pPr>
        <w:pStyle w:val="Ttulo2"/>
        <w:rPr>
          <w:b/>
        </w:rPr>
      </w:pPr>
      <w:bookmarkStart w:id="13" w:name="_Toc512519598"/>
      <w:r w:rsidRPr="0406403B">
        <w:rPr>
          <w:b/>
        </w:rPr>
        <w:lastRenderedPageBreak/>
        <w:t xml:space="preserve">Sprints / sprint backlog </w:t>
      </w:r>
      <w:bookmarkEnd w:id="13"/>
    </w:p>
    <w:p w14:paraId="6129BDDA" w14:textId="349319C9" w:rsidR="6EBC7888" w:rsidRDefault="7FE5E8B7" w:rsidP="7FE5E8B7">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7FE5E8B7"/>
    <w:p w14:paraId="1B111BE3" w14:textId="3185F19E" w:rsidR="6EBC7888" w:rsidRDefault="0406403B" w:rsidP="7FE5E8B7">
      <w:pPr>
        <w:rPr>
          <w:i/>
          <w:iCs/>
        </w:rPr>
      </w:pPr>
      <w:r w:rsidRPr="0406403B">
        <w:t xml:space="preserve">Os itens do </w:t>
      </w:r>
      <w:proofErr w:type="spellStart"/>
      <w:r w:rsidRPr="0406403B">
        <w:t>Product</w:t>
      </w:r>
      <w:proofErr w:type="spellEnd"/>
      <w:r w:rsidRPr="0406403B">
        <w:t xml:space="preserve">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406403B">
      <w:r>
        <w:rPr>
          <w:noProof/>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2D28570C" w14:textId="28F41258" w:rsidR="000C7251" w:rsidRDefault="0406403B" w:rsidP="0406403B">
      <w:pPr>
        <w:rPr>
          <w:i/>
          <w:iCs/>
        </w:rPr>
      </w:pPr>
      <w:r w:rsidRPr="0406403B">
        <w:rPr>
          <w:i/>
          <w:iCs/>
        </w:rPr>
        <w:t>Planilha de Sprint Backlog</w:t>
      </w:r>
    </w:p>
    <w:p w14:paraId="2694CCEC" w14:textId="77777777" w:rsidR="00370E34" w:rsidRDefault="00370E34" w:rsidP="007B4A44">
      <w:pPr>
        <w:sectPr w:rsidR="00370E34"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77777777" w:rsidR="00370E34" w:rsidRDefault="00376950"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4" w:name="_Toc512519599"/>
      <w:r>
        <w:rPr>
          <w:color w:val="000000"/>
        </w:rPr>
        <w:lastRenderedPageBreak/>
        <w:t>desenvolvimento do projeto</w:t>
      </w:r>
      <w:bookmarkEnd w:id="14"/>
    </w:p>
    <w:p w14:paraId="2A3E6FFE" w14:textId="77777777" w:rsidR="00A66A93" w:rsidRDefault="00A66A93" w:rsidP="00A66A93"/>
    <w:p w14:paraId="385B2FED" w14:textId="77777777" w:rsidR="00A66A93" w:rsidRPr="00192CAB" w:rsidRDefault="4457601F" w:rsidP="00A66A93">
      <w:pPr>
        <w:pStyle w:val="Ttulo2"/>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3D763709">
      <w:pPr>
        <w:spacing w:line="240" w:lineRule="auto"/>
        <w:rPr>
          <w:color w:val="FF0000"/>
        </w:rPr>
      </w:pPr>
    </w:p>
    <w:p w14:paraId="4AD024E3" w14:textId="62381E84" w:rsidR="00370E34" w:rsidRPr="00336677" w:rsidRDefault="3D763709" w:rsidP="3D763709">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2C70D5E2">
      <w:bookmarkStart w:id="16" w:name="_Toc154569928"/>
    </w:p>
    <w:p w14:paraId="6D680E41" w14:textId="16719154" w:rsidR="00370E34" w:rsidRDefault="5483855B" w:rsidP="2C70D5E2">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2C70D5E2"/>
    <w:p w14:paraId="750AE5DC" w14:textId="2ED1397E" w:rsidR="005B14CE" w:rsidRDefault="5483855B" w:rsidP="5483855B">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5483855B"/>
    <w:p w14:paraId="3778C8C6" w14:textId="32B7AEB5" w:rsidR="005B14CE" w:rsidRDefault="005B14CE" w:rsidP="5483855B"/>
    <w:p w14:paraId="4BB62DB8" w14:textId="2DBF1480" w:rsidR="005B14CE" w:rsidRDefault="005B14CE" w:rsidP="5483855B"/>
    <w:p w14:paraId="168249A5" w14:textId="1B566A01" w:rsidR="005B14CE" w:rsidRDefault="005B14CE" w:rsidP="5483855B"/>
    <w:p w14:paraId="5D2D5971" w14:textId="747AF84F" w:rsidR="005B14CE" w:rsidRDefault="005B14CE" w:rsidP="5483855B"/>
    <w:p w14:paraId="2C94DE6B" w14:textId="64D0DB64" w:rsidR="005B14CE" w:rsidRDefault="005B14CE" w:rsidP="5483855B"/>
    <w:p w14:paraId="3B7D8550" w14:textId="63FD346D" w:rsidR="005B14CE" w:rsidRDefault="005B14CE" w:rsidP="5483855B"/>
    <w:p w14:paraId="03D11D1B" w14:textId="2F3686F2" w:rsidR="005B14CE" w:rsidRDefault="005B14CE" w:rsidP="5483855B"/>
    <w:p w14:paraId="59E3C3CF" w14:textId="2D48C8E1" w:rsidR="005B14CE" w:rsidRDefault="005B14CE" w:rsidP="5483855B"/>
    <w:p w14:paraId="5C4F2126" w14:textId="77777777" w:rsidR="005B14CE" w:rsidRDefault="005B14CE" w:rsidP="5483855B"/>
    <w:p w14:paraId="33F3CD6E" w14:textId="77777777" w:rsidR="00A66A93" w:rsidRPr="00192CAB" w:rsidRDefault="4457601F" w:rsidP="00A66A93">
      <w:pPr>
        <w:pStyle w:val="Ttulo2"/>
        <w:rPr>
          <w:b/>
        </w:rPr>
      </w:pPr>
      <w:bookmarkStart w:id="17" w:name="_Toc512519601"/>
      <w:r w:rsidRPr="4457601F">
        <w:rPr>
          <w:b/>
        </w:rPr>
        <w:lastRenderedPageBreak/>
        <w:t xml:space="preserve">Solução Técnica - Aplicação </w:t>
      </w:r>
      <w:bookmarkEnd w:id="17"/>
    </w:p>
    <w:p w14:paraId="4A295ED2" w14:textId="6D007BD7" w:rsidR="3D763709" w:rsidRDefault="3D763709" w:rsidP="5483855B">
      <w:pPr>
        <w:spacing w:line="240" w:lineRule="auto"/>
        <w:jc w:val="left"/>
        <w:rPr>
          <w:rFonts w:cs="Arial"/>
          <w:b/>
          <w:bCs/>
          <w:color w:val="000000" w:themeColor="text1"/>
        </w:rPr>
      </w:pPr>
    </w:p>
    <w:p w14:paraId="3C72DF9F" w14:textId="6D007BD7" w:rsidR="5483855B" w:rsidRDefault="5483855B" w:rsidP="5483855B">
      <w:pPr>
        <w:spacing w:line="240" w:lineRule="auto"/>
        <w:jc w:val="left"/>
      </w:pPr>
      <w:r>
        <w:rPr>
          <w:noProof/>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5483855B">
      <w:pPr>
        <w:spacing w:line="240" w:lineRule="auto"/>
        <w:jc w:val="left"/>
        <w:rPr>
          <w:rFonts w:cs="Arial"/>
          <w:b/>
          <w:bCs/>
          <w:color w:val="000000" w:themeColor="text1"/>
        </w:rPr>
      </w:pPr>
    </w:p>
    <w:p w14:paraId="4476F36A" w14:textId="62124B60" w:rsidR="5483855B" w:rsidRDefault="5483855B" w:rsidP="5483855B">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5483855B"/>
    <w:p w14:paraId="037DC5FB" w14:textId="2EA5F285" w:rsidR="5483855B" w:rsidRDefault="5483855B" w:rsidP="5483855B">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5483855B"/>
    <w:p w14:paraId="57484DD9" w14:textId="48CEE124" w:rsidR="3D763709" w:rsidRDefault="5483855B" w:rsidP="3D763709">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3D763709"/>
    <w:p w14:paraId="0D50F161" w14:textId="6A34E09B" w:rsidR="3D763709" w:rsidRDefault="5483855B" w:rsidP="3D763709">
      <w:r>
        <w:t xml:space="preserve">Com o usuário logado ele terá no dashboard os gráficos e a temperatura em tempo real. Nesta tela também poderão ser vistos os avisos sobre mudanças de temperatura </w:t>
      </w:r>
      <w:r>
        <w:lastRenderedPageBreak/>
        <w:t>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B30672">
      <w:r>
        <w:rPr>
          <w:noProof/>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4457601F">
      <w:pPr>
        <w:pStyle w:val="Ttulo2"/>
        <w:rPr>
          <w:b/>
        </w:rPr>
      </w:pPr>
      <w:r w:rsidRPr="4457601F">
        <w:rPr>
          <w:b/>
        </w:rPr>
        <w:t>Banco de Dados</w:t>
      </w:r>
    </w:p>
    <w:p w14:paraId="22253A14" w14:textId="1A174F35" w:rsidR="0406403B" w:rsidRDefault="2E414002" w:rsidP="0406403B">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406403B"/>
    <w:p w14:paraId="3F8C77C0" w14:textId="122EE58E" w:rsidR="0406403B" w:rsidRDefault="2E414002" w:rsidP="0406403B">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406403B"/>
    <w:p w14:paraId="228ABD43" w14:textId="331AD383" w:rsidR="0406403B" w:rsidRDefault="00501224" w:rsidP="0406403B">
      <w:r>
        <w:rPr>
          <w:noProof/>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3D763709">
      <w:pPr>
        <w:rPr>
          <w:i/>
          <w:iCs/>
        </w:rPr>
      </w:pPr>
      <w:r w:rsidRPr="3D763709">
        <w:rPr>
          <w:i/>
          <w:iCs/>
        </w:rPr>
        <w:t>Modelo conceitual do Banco de Dados.</w:t>
      </w:r>
    </w:p>
    <w:p w14:paraId="6DFD1DCB" w14:textId="70F1BEC8" w:rsidR="0406403B" w:rsidRDefault="0406403B" w:rsidP="0406403B"/>
    <w:p w14:paraId="7A977686" w14:textId="18A7258D" w:rsidR="0406403B" w:rsidRDefault="2E414002" w:rsidP="0406403B">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406403B">
      <w:pPr>
        <w:spacing w:line="240" w:lineRule="auto"/>
        <w:jc w:val="left"/>
        <w:rPr>
          <w:rFonts w:cs="Arial"/>
          <w:b/>
          <w:bCs/>
          <w:color w:val="000000" w:themeColor="text1"/>
        </w:rPr>
      </w:pPr>
      <w:r>
        <w:rPr>
          <w:noProof/>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3D763709">
      <w:pPr>
        <w:spacing w:line="240" w:lineRule="auto"/>
        <w:jc w:val="left"/>
        <w:rPr>
          <w:i/>
          <w:iCs/>
        </w:rPr>
      </w:pPr>
      <w:r w:rsidRPr="3D763709">
        <w:rPr>
          <w:i/>
          <w:iCs/>
        </w:rPr>
        <w:t>Modelo Lógico do Banco de Dados.</w:t>
      </w:r>
    </w:p>
    <w:p w14:paraId="6A3817B3" w14:textId="77777777" w:rsidR="00E04392" w:rsidRDefault="00E04392" w:rsidP="00E04392"/>
    <w:p w14:paraId="354F4E6C" w14:textId="6FC4E293" w:rsidR="0406403B" w:rsidRDefault="2E414002" w:rsidP="0406403B">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2E414002"/>
    <w:p w14:paraId="1F0CA127" w14:textId="447B0AE9" w:rsidR="2E414002" w:rsidRDefault="2E414002" w:rsidP="2E414002">
      <w:r>
        <w:rPr>
          <w:noProof/>
        </w:rPr>
        <w:lastRenderedPageBreak/>
        <w:drawing>
          <wp:inline distT="0" distB="0" distL="0" distR="0" wp14:anchorId="25CAD576" wp14:editId="3CBFB747">
            <wp:extent cx="5610224" cy="1776572"/>
            <wp:effectExtent l="0" t="0" r="0" b="0"/>
            <wp:docPr id="359184811" name="Imagem 359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0224" cy="1776572"/>
                    </a:xfrm>
                    <a:prstGeom prst="rect">
                      <a:avLst/>
                    </a:prstGeom>
                  </pic:spPr>
                </pic:pic>
              </a:graphicData>
            </a:graphic>
          </wp:inline>
        </w:drawing>
      </w:r>
    </w:p>
    <w:p w14:paraId="20826067" w14:textId="1FA511BA" w:rsidR="2E414002" w:rsidRDefault="2E414002" w:rsidP="2E414002">
      <w:pPr>
        <w:rPr>
          <w:i/>
          <w:iCs/>
        </w:rPr>
      </w:pPr>
      <w:r w:rsidRPr="2E414002">
        <w:rPr>
          <w:i/>
          <w:iCs/>
        </w:rPr>
        <w:t>Dicionário de Dados – Tabela Ambiente.</w:t>
      </w:r>
    </w:p>
    <w:p w14:paraId="7EDC2525" w14:textId="7F2DD216" w:rsidR="2E414002" w:rsidRDefault="2E414002" w:rsidP="2E414002">
      <w:pPr>
        <w:rPr>
          <w:i/>
          <w:iCs/>
        </w:rPr>
      </w:pPr>
    </w:p>
    <w:p w14:paraId="71E9FC41" w14:textId="19B0F6F3" w:rsidR="2E414002" w:rsidRDefault="2E414002" w:rsidP="2E414002">
      <w:r>
        <w:rPr>
          <w:noProof/>
        </w:rPr>
        <w:drawing>
          <wp:inline distT="0" distB="0" distL="0" distR="0" wp14:anchorId="22289AA2" wp14:editId="10F1FDAE">
            <wp:extent cx="5638798" cy="2619692"/>
            <wp:effectExtent l="0" t="0" r="0" b="0"/>
            <wp:docPr id="2046469187" name="Imagem 20464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38798" cy="2619692"/>
                    </a:xfrm>
                    <a:prstGeom prst="rect">
                      <a:avLst/>
                    </a:prstGeom>
                  </pic:spPr>
                </pic:pic>
              </a:graphicData>
            </a:graphic>
          </wp:inline>
        </w:drawing>
      </w:r>
    </w:p>
    <w:p w14:paraId="5FEA584D" w14:textId="0CB744D5" w:rsidR="2E414002" w:rsidRDefault="2E414002" w:rsidP="2E414002">
      <w:pPr>
        <w:rPr>
          <w:i/>
          <w:iCs/>
        </w:rPr>
      </w:pPr>
      <w:r w:rsidRPr="2E414002">
        <w:rPr>
          <w:i/>
          <w:iCs/>
        </w:rPr>
        <w:t>Dicionário de Dados – Tabela Empresa.</w:t>
      </w:r>
    </w:p>
    <w:p w14:paraId="792AC1FF" w14:textId="6F0ACFF4" w:rsidR="2E414002" w:rsidRDefault="2E414002" w:rsidP="2E414002">
      <w:r>
        <w:rPr>
          <w:noProof/>
        </w:rPr>
        <w:drawing>
          <wp:inline distT="0" distB="0" distL="0" distR="0" wp14:anchorId="782F4F7F" wp14:editId="0F55F048">
            <wp:extent cx="5648326" cy="3130114"/>
            <wp:effectExtent l="0" t="0" r="0" b="0"/>
            <wp:docPr id="595455017" name="Imagem 5954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48326" cy="3130114"/>
                    </a:xfrm>
                    <a:prstGeom prst="rect">
                      <a:avLst/>
                    </a:prstGeom>
                  </pic:spPr>
                </pic:pic>
              </a:graphicData>
            </a:graphic>
          </wp:inline>
        </w:drawing>
      </w:r>
    </w:p>
    <w:p w14:paraId="3C7E7A33" w14:textId="51555E66" w:rsidR="2E414002" w:rsidRDefault="2E414002" w:rsidP="2E414002">
      <w:pPr>
        <w:rPr>
          <w:i/>
          <w:iCs/>
        </w:rPr>
      </w:pPr>
      <w:r w:rsidRPr="2E414002">
        <w:rPr>
          <w:i/>
          <w:iCs/>
        </w:rPr>
        <w:lastRenderedPageBreak/>
        <w:t>Dicionário de Dados – Tabela Endereço.</w:t>
      </w:r>
    </w:p>
    <w:p w14:paraId="66817914" w14:textId="3949FCD0" w:rsidR="2E414002" w:rsidRDefault="2E414002" w:rsidP="2E414002">
      <w:r>
        <w:rPr>
          <w:noProof/>
        </w:rPr>
        <w:drawing>
          <wp:inline distT="0" distB="0" distL="0" distR="0" wp14:anchorId="7A42317F" wp14:editId="7BB49194">
            <wp:extent cx="5715000" cy="1666875"/>
            <wp:effectExtent l="0" t="0" r="0" b="0"/>
            <wp:docPr id="104149260" name="Imagem 10414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1666875"/>
                    </a:xfrm>
                    <a:prstGeom prst="rect">
                      <a:avLst/>
                    </a:prstGeom>
                  </pic:spPr>
                </pic:pic>
              </a:graphicData>
            </a:graphic>
          </wp:inline>
        </w:drawing>
      </w:r>
    </w:p>
    <w:p w14:paraId="07E4A2BC" w14:textId="406CD6F6" w:rsidR="2E414002" w:rsidRDefault="2E414002" w:rsidP="2E414002">
      <w:pPr>
        <w:rPr>
          <w:i/>
          <w:iCs/>
        </w:rPr>
      </w:pPr>
      <w:r w:rsidRPr="2E414002">
        <w:rPr>
          <w:i/>
          <w:iCs/>
        </w:rPr>
        <w:t>Dicionário de Dados – Tabela Funcionamento.</w:t>
      </w:r>
    </w:p>
    <w:p w14:paraId="736CF6CE" w14:textId="68228A4E" w:rsidR="2E414002" w:rsidRDefault="2E414002" w:rsidP="2E414002">
      <w:pPr>
        <w:rPr>
          <w:i/>
          <w:iCs/>
        </w:rPr>
      </w:pPr>
    </w:p>
    <w:p w14:paraId="67CFB5DF" w14:textId="4ADCC7EC" w:rsidR="2E414002" w:rsidRDefault="2E414002" w:rsidP="2E414002">
      <w:r>
        <w:rPr>
          <w:noProof/>
        </w:rPr>
        <w:drawing>
          <wp:inline distT="0" distB="0" distL="0" distR="0" wp14:anchorId="5E9105D2" wp14:editId="30712FDF">
            <wp:extent cx="5553074" cy="2036128"/>
            <wp:effectExtent l="0" t="0" r="0" b="0"/>
            <wp:docPr id="1559833218" name="Imagem 155983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53074" cy="2036128"/>
                    </a:xfrm>
                    <a:prstGeom prst="rect">
                      <a:avLst/>
                    </a:prstGeom>
                  </pic:spPr>
                </pic:pic>
              </a:graphicData>
            </a:graphic>
          </wp:inline>
        </w:drawing>
      </w:r>
    </w:p>
    <w:p w14:paraId="6C02D1C4" w14:textId="1A3FECD7" w:rsidR="2E414002" w:rsidRDefault="2E414002" w:rsidP="2E414002">
      <w:pPr>
        <w:rPr>
          <w:i/>
          <w:iCs/>
        </w:rPr>
      </w:pPr>
      <w:r w:rsidRPr="2E414002">
        <w:rPr>
          <w:i/>
          <w:iCs/>
        </w:rPr>
        <w:t>Dicionário de Dados – Tabela Funcionário.</w:t>
      </w:r>
    </w:p>
    <w:p w14:paraId="3206A4C9" w14:textId="3588DE3B" w:rsidR="2E414002" w:rsidRDefault="2E414002" w:rsidP="2E414002">
      <w:pPr>
        <w:rPr>
          <w:i/>
          <w:iCs/>
        </w:rPr>
      </w:pPr>
    </w:p>
    <w:p w14:paraId="5E96B914" w14:textId="1AE16384" w:rsidR="2E414002" w:rsidRDefault="2E414002" w:rsidP="2E414002">
      <w:r>
        <w:rPr>
          <w:noProof/>
        </w:rPr>
        <w:drawing>
          <wp:inline distT="0" distB="0" distL="0" distR="0" wp14:anchorId="76504FCF" wp14:editId="3F495E0E">
            <wp:extent cx="5610224" cy="1858387"/>
            <wp:effectExtent l="0" t="0" r="0" b="0"/>
            <wp:docPr id="1486953068" name="Imagem 1486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0224" cy="1858387"/>
                    </a:xfrm>
                    <a:prstGeom prst="rect">
                      <a:avLst/>
                    </a:prstGeom>
                  </pic:spPr>
                </pic:pic>
              </a:graphicData>
            </a:graphic>
          </wp:inline>
        </w:drawing>
      </w:r>
    </w:p>
    <w:p w14:paraId="55C0B209" w14:textId="09A0FE28" w:rsidR="2E414002" w:rsidRDefault="2E414002" w:rsidP="2E414002">
      <w:pPr>
        <w:rPr>
          <w:i/>
          <w:iCs/>
        </w:rPr>
      </w:pPr>
      <w:r w:rsidRPr="2E414002">
        <w:rPr>
          <w:i/>
          <w:iCs/>
        </w:rPr>
        <w:t>Dicionário de Dados – Tabela Login.</w:t>
      </w:r>
    </w:p>
    <w:p w14:paraId="75D873BD" w14:textId="09A0FE28" w:rsidR="2E414002" w:rsidRDefault="2E414002" w:rsidP="2E414002">
      <w:r>
        <w:rPr>
          <w:noProof/>
        </w:rPr>
        <w:lastRenderedPageBreak/>
        <w:drawing>
          <wp:inline distT="0" distB="0" distL="0" distR="0" wp14:anchorId="69A98B81" wp14:editId="181FBBFD">
            <wp:extent cx="4572000" cy="1543050"/>
            <wp:effectExtent l="0" t="0" r="0" b="0"/>
            <wp:docPr id="1484824419" name="Imagem 14848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C1E5325" w14:textId="5AA616A4" w:rsidR="2E414002" w:rsidRDefault="2E414002" w:rsidP="2E414002">
      <w:pPr>
        <w:rPr>
          <w:i/>
          <w:iCs/>
        </w:rPr>
      </w:pPr>
      <w:r w:rsidRPr="2E414002">
        <w:rPr>
          <w:i/>
          <w:iCs/>
        </w:rPr>
        <w:t>Dicionário de Dados – Tabela Sensor.</w:t>
      </w:r>
    </w:p>
    <w:p w14:paraId="5F4C8045" w14:textId="08584C31" w:rsidR="2E414002" w:rsidRDefault="2E414002" w:rsidP="2E414002">
      <w:pPr>
        <w:rPr>
          <w:i/>
          <w:iCs/>
        </w:rPr>
      </w:pPr>
    </w:p>
    <w:p w14:paraId="4A16290A" w14:textId="70372BFB" w:rsidR="0406403B" w:rsidRDefault="2E414002" w:rsidP="0406403B">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406403B"/>
    <w:p w14:paraId="28412921" w14:textId="25A3446F" w:rsidR="2E414002" w:rsidRDefault="2E414002" w:rsidP="2E414002">
      <w:pPr>
        <w:rPr>
          <w:rFonts w:eastAsia="Arial" w:cs="Arial"/>
          <w:i/>
          <w:iCs/>
          <w:sz w:val="20"/>
          <w:szCs w:val="20"/>
        </w:rPr>
      </w:pPr>
      <w:proofErr w:type="spellStart"/>
      <w:r w:rsidRPr="2E414002">
        <w:rPr>
          <w:rFonts w:eastAsia="Arial" w:cs="Arial"/>
          <w:i/>
          <w:iCs/>
          <w:sz w:val="20"/>
          <w:szCs w:val="20"/>
        </w:rPr>
        <w:t>create</w:t>
      </w:r>
      <w:proofErr w:type="spell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w:t>
      </w:r>
      <w:proofErr w:type="gramStart"/>
      <w:r w:rsidRPr="2E414002">
        <w:rPr>
          <w:rFonts w:eastAsia="Arial" w:cs="Arial"/>
          <w:i/>
          <w:iCs/>
          <w:sz w:val="20"/>
          <w:szCs w:val="20"/>
        </w:rPr>
        <w:t>Empresa(</w:t>
      </w:r>
      <w:proofErr w:type="gramEnd"/>
    </w:p>
    <w:p w14:paraId="22FE755E" w14:textId="24EB1B5C" w:rsidR="2E414002" w:rsidRDefault="2E414002" w:rsidP="2E414002">
      <w:pPr>
        <w:rPr>
          <w:rFonts w:eastAsia="Arial" w:cs="Arial"/>
          <w:i/>
          <w:iCs/>
          <w:sz w:val="20"/>
          <w:szCs w:val="20"/>
        </w:rPr>
      </w:pPr>
      <w:proofErr w:type="spellStart"/>
      <w:r w:rsidRPr="2E414002">
        <w:rPr>
          <w:rFonts w:eastAsia="Arial" w:cs="Arial"/>
          <w:i/>
          <w:iCs/>
          <w:sz w:val="20"/>
          <w:szCs w:val="20"/>
        </w:rPr>
        <w:t>idEmpresa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primary</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identity</w:t>
      </w:r>
      <w:proofErr w:type="spellEnd"/>
      <w:r w:rsidRPr="2E414002">
        <w:rPr>
          <w:rFonts w:eastAsia="Arial" w:cs="Arial"/>
          <w:i/>
          <w:iCs/>
          <w:sz w:val="20"/>
          <w:szCs w:val="20"/>
        </w:rPr>
        <w:t>(</w:t>
      </w:r>
      <w:proofErr w:type="gramEnd"/>
      <w:r w:rsidRPr="2E414002">
        <w:rPr>
          <w:rFonts w:eastAsia="Arial" w:cs="Arial"/>
          <w:i/>
          <w:iCs/>
          <w:sz w:val="20"/>
          <w:szCs w:val="20"/>
        </w:rPr>
        <w:t>1,1),</w:t>
      </w:r>
    </w:p>
    <w:p w14:paraId="1C81180A" w14:textId="2F06330A" w:rsidR="2E414002" w:rsidRDefault="2E414002" w:rsidP="2E414002">
      <w:pPr>
        <w:rPr>
          <w:rFonts w:eastAsia="Arial" w:cs="Arial"/>
          <w:i/>
          <w:iCs/>
          <w:sz w:val="20"/>
          <w:szCs w:val="20"/>
        </w:rPr>
      </w:pPr>
      <w:proofErr w:type="spellStart"/>
      <w:r w:rsidRPr="2E414002">
        <w:rPr>
          <w:rFonts w:eastAsia="Arial" w:cs="Arial"/>
          <w:i/>
          <w:iCs/>
          <w:sz w:val="20"/>
          <w:szCs w:val="20"/>
        </w:rPr>
        <w:t>nomeEmpresa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5FE49A5" w14:textId="0950D122" w:rsidR="2E414002" w:rsidRDefault="2E414002" w:rsidP="2E414002">
      <w:pPr>
        <w:rPr>
          <w:rFonts w:eastAsia="Arial" w:cs="Arial"/>
          <w:i/>
          <w:iCs/>
          <w:sz w:val="20"/>
          <w:szCs w:val="20"/>
        </w:rPr>
      </w:pPr>
      <w:proofErr w:type="spellStart"/>
      <w:r w:rsidRPr="2E414002">
        <w:rPr>
          <w:rFonts w:eastAsia="Arial" w:cs="Arial"/>
          <w:i/>
          <w:iCs/>
          <w:sz w:val="20"/>
          <w:szCs w:val="20"/>
        </w:rPr>
        <w:t>cnpjEmpresa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5BBF771" w14:textId="5578AE65" w:rsidR="2E414002" w:rsidRDefault="2E414002" w:rsidP="2E414002">
      <w:pPr>
        <w:rPr>
          <w:rFonts w:eastAsia="Arial" w:cs="Arial"/>
          <w:i/>
          <w:iCs/>
          <w:sz w:val="20"/>
          <w:szCs w:val="20"/>
        </w:rPr>
      </w:pPr>
      <w:proofErr w:type="spellStart"/>
      <w:r w:rsidRPr="2E414002">
        <w:rPr>
          <w:rFonts w:eastAsia="Arial" w:cs="Arial"/>
          <w:i/>
          <w:iCs/>
          <w:sz w:val="20"/>
          <w:szCs w:val="20"/>
        </w:rPr>
        <w:t>nomeRepresentante</w:t>
      </w:r>
      <w:proofErr w:type="spell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 xml:space="preserve"> (60)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767DCE7" w14:textId="70B61D97" w:rsidR="2E414002" w:rsidRDefault="2E414002" w:rsidP="2E414002">
      <w:pPr>
        <w:rPr>
          <w:rFonts w:eastAsia="Arial" w:cs="Arial"/>
          <w:i/>
          <w:iCs/>
          <w:sz w:val="20"/>
          <w:szCs w:val="20"/>
        </w:rPr>
      </w:pPr>
      <w:proofErr w:type="spellStart"/>
      <w:r w:rsidRPr="2E414002">
        <w:rPr>
          <w:rFonts w:eastAsia="Arial" w:cs="Arial"/>
          <w:i/>
          <w:iCs/>
          <w:sz w:val="20"/>
          <w:szCs w:val="20"/>
        </w:rPr>
        <w:t>emailRepresentante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80)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2E414002">
      <w:pPr>
        <w:rPr>
          <w:rFonts w:eastAsia="Arial" w:cs="Arial"/>
          <w:i/>
          <w:iCs/>
          <w:sz w:val="20"/>
          <w:szCs w:val="20"/>
        </w:rPr>
      </w:pPr>
      <w:r w:rsidRPr="2E414002">
        <w:rPr>
          <w:rFonts w:eastAsia="Arial" w:cs="Arial"/>
          <w:i/>
          <w:iCs/>
          <w:sz w:val="20"/>
          <w:szCs w:val="20"/>
        </w:rPr>
        <w:t xml:space="preserve">telefoneEmpresa1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2E414002">
      <w:pPr>
        <w:rPr>
          <w:rFonts w:eastAsia="Arial" w:cs="Arial"/>
          <w:i/>
          <w:iCs/>
          <w:sz w:val="20"/>
          <w:szCs w:val="20"/>
        </w:rPr>
      </w:pPr>
      <w:r w:rsidRPr="2E414002">
        <w:rPr>
          <w:rFonts w:eastAsia="Arial" w:cs="Arial"/>
          <w:i/>
          <w:iCs/>
          <w:sz w:val="20"/>
          <w:szCs w:val="20"/>
        </w:rPr>
        <w:t xml:space="preserve">telefoneEmpresa2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2E414002">
      <w:pPr>
        <w:rPr>
          <w:rFonts w:eastAsia="Arial" w:cs="Arial"/>
          <w:i/>
          <w:iCs/>
          <w:sz w:val="20"/>
          <w:szCs w:val="20"/>
        </w:rPr>
      </w:pPr>
      <w:r w:rsidRPr="2E414002">
        <w:rPr>
          <w:rFonts w:eastAsia="Arial" w:cs="Arial"/>
          <w:i/>
          <w:iCs/>
          <w:sz w:val="20"/>
          <w:szCs w:val="20"/>
        </w:rPr>
        <w:t>);</w:t>
      </w:r>
    </w:p>
    <w:p w14:paraId="331CBC8B" w14:textId="135E9D33" w:rsidR="2E414002" w:rsidRDefault="2E414002" w:rsidP="2E414002">
      <w:pPr>
        <w:rPr>
          <w:rFonts w:eastAsia="Arial" w:cs="Arial"/>
          <w:i/>
          <w:iCs/>
          <w:sz w:val="20"/>
          <w:szCs w:val="20"/>
        </w:rPr>
      </w:pPr>
      <w:r w:rsidRPr="2E414002">
        <w:rPr>
          <w:rFonts w:eastAsia="Arial" w:cs="Arial"/>
          <w:i/>
          <w:iCs/>
          <w:sz w:val="20"/>
          <w:szCs w:val="20"/>
        </w:rPr>
        <w:t xml:space="preserve"> </w:t>
      </w:r>
    </w:p>
    <w:p w14:paraId="69B5DEA9" w14:textId="32AE803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Endereco</w:t>
      </w:r>
      <w:proofErr w:type="spellEnd"/>
      <w:r w:rsidRPr="00376950">
        <w:rPr>
          <w:rFonts w:eastAsia="Arial" w:cs="Arial"/>
          <w:i/>
          <w:iCs/>
          <w:sz w:val="20"/>
          <w:szCs w:val="20"/>
          <w:lang w:val="en-GB"/>
        </w:rPr>
        <w:t>(</w:t>
      </w:r>
      <w:proofErr w:type="gramEnd"/>
    </w:p>
    <w:p w14:paraId="57E1A11B" w14:textId="3D6CC1C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idEndereco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0E363CCB" w14:textId="2162526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logradouro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34318F50" w14:textId="538CC37A"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numero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15) not null,</w:t>
      </w:r>
    </w:p>
    <w:p w14:paraId="34B499A1" w14:textId="5AB2CE0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complemento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30) not null,</w:t>
      </w:r>
    </w:p>
    <w:p w14:paraId="4D0A08DA" w14:textId="1853D37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Default="2E414002" w:rsidP="2E414002">
      <w:pPr>
        <w:rPr>
          <w:rFonts w:eastAsia="Arial" w:cs="Arial"/>
          <w:i/>
          <w:iCs/>
          <w:sz w:val="20"/>
          <w:szCs w:val="20"/>
        </w:rPr>
      </w:pPr>
      <w:proofErr w:type="spellStart"/>
      <w:r w:rsidRPr="2E414002">
        <w:rPr>
          <w:rFonts w:eastAsia="Arial" w:cs="Arial"/>
          <w:i/>
          <w:iCs/>
          <w:sz w:val="20"/>
          <w:szCs w:val="20"/>
        </w:rPr>
        <w:t>referencia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35)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27CC8AB" w14:textId="7F58BD15"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Default="2E414002" w:rsidP="2E414002">
      <w:pPr>
        <w:rPr>
          <w:rFonts w:eastAsia="Arial" w:cs="Arial"/>
          <w:i/>
          <w:iCs/>
          <w:sz w:val="20"/>
          <w:szCs w:val="20"/>
        </w:rPr>
      </w:pPr>
      <w:r w:rsidRPr="2E414002">
        <w:rPr>
          <w:rFonts w:eastAsia="Arial" w:cs="Arial"/>
          <w:i/>
          <w:iCs/>
          <w:sz w:val="20"/>
          <w:szCs w:val="20"/>
        </w:rPr>
        <w:t>);</w:t>
      </w:r>
    </w:p>
    <w:p w14:paraId="4C171175" w14:textId="3B7C1FF1" w:rsidR="2E414002" w:rsidRDefault="2E414002" w:rsidP="2E414002">
      <w:pPr>
        <w:rPr>
          <w:rFonts w:eastAsia="Arial" w:cs="Arial"/>
          <w:i/>
          <w:iCs/>
          <w:sz w:val="20"/>
          <w:szCs w:val="20"/>
        </w:rPr>
      </w:pPr>
    </w:p>
    <w:p w14:paraId="754044A9" w14:textId="404910A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2E414002">
      <w:pPr>
        <w:rPr>
          <w:rFonts w:eastAsia="Arial" w:cs="Arial"/>
          <w:i/>
          <w:iCs/>
          <w:sz w:val="20"/>
          <w:szCs w:val="20"/>
        </w:rPr>
      </w:pPr>
      <w:proofErr w:type="spellStart"/>
      <w:r w:rsidRPr="2E414002">
        <w:rPr>
          <w:rFonts w:eastAsia="Arial" w:cs="Arial"/>
          <w:i/>
          <w:iCs/>
          <w:sz w:val="20"/>
          <w:szCs w:val="20"/>
        </w:rPr>
        <w:lastRenderedPageBreak/>
        <w:t>nomeFuncionario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55),</w:t>
      </w:r>
    </w:p>
    <w:p w14:paraId="0F2AC74A" w14:textId="65D3E1E0" w:rsidR="2E414002" w:rsidRDefault="2E414002" w:rsidP="2E414002">
      <w:pPr>
        <w:rPr>
          <w:rFonts w:eastAsia="Arial" w:cs="Arial"/>
          <w:i/>
          <w:iCs/>
          <w:sz w:val="20"/>
          <w:szCs w:val="20"/>
        </w:rPr>
      </w:pPr>
      <w:proofErr w:type="spellStart"/>
      <w:r w:rsidRPr="2E414002">
        <w:rPr>
          <w:rFonts w:eastAsia="Arial" w:cs="Arial"/>
          <w:i/>
          <w:iCs/>
          <w:sz w:val="20"/>
          <w:szCs w:val="20"/>
        </w:rPr>
        <w:t>rgFuncionario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3AB45963" w14:textId="243C2631" w:rsidR="2E414002" w:rsidRDefault="2E414002" w:rsidP="2E414002">
      <w:pPr>
        <w:rPr>
          <w:rFonts w:eastAsia="Arial" w:cs="Arial"/>
          <w:i/>
          <w:iCs/>
          <w:sz w:val="20"/>
          <w:szCs w:val="20"/>
        </w:rPr>
      </w:pPr>
      <w:proofErr w:type="spellStart"/>
      <w:r w:rsidRPr="2E414002">
        <w:rPr>
          <w:rFonts w:eastAsia="Arial" w:cs="Arial"/>
          <w:i/>
          <w:iCs/>
          <w:sz w:val="20"/>
          <w:szCs w:val="20"/>
        </w:rPr>
        <w:t>cpfFuncionario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606ADE8D" w14:textId="4D3C628E" w:rsidR="2E414002" w:rsidRDefault="2E414002" w:rsidP="2E414002">
      <w:pPr>
        <w:rPr>
          <w:rFonts w:eastAsia="Arial" w:cs="Arial"/>
          <w:i/>
          <w:iCs/>
          <w:sz w:val="20"/>
          <w:szCs w:val="20"/>
        </w:rPr>
      </w:pPr>
      <w:proofErr w:type="spellStart"/>
      <w:r w:rsidRPr="2E414002">
        <w:rPr>
          <w:rFonts w:eastAsia="Arial" w:cs="Arial"/>
          <w:i/>
          <w:iCs/>
          <w:sz w:val="20"/>
          <w:szCs w:val="20"/>
        </w:rPr>
        <w:t>cargoFuncionario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59B3C15B" w14:textId="7C04CDC4"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Default="2E414002" w:rsidP="2E414002">
      <w:pPr>
        <w:rPr>
          <w:rFonts w:eastAsia="Arial" w:cs="Arial"/>
          <w:i/>
          <w:iCs/>
          <w:sz w:val="20"/>
          <w:szCs w:val="20"/>
        </w:rPr>
      </w:pPr>
      <w:r w:rsidRPr="2E414002">
        <w:rPr>
          <w:rFonts w:eastAsia="Arial" w:cs="Arial"/>
          <w:i/>
          <w:iCs/>
          <w:sz w:val="20"/>
          <w:szCs w:val="20"/>
        </w:rPr>
        <w:t>);</w:t>
      </w:r>
    </w:p>
    <w:p w14:paraId="67A76F53" w14:textId="1C437AA5" w:rsidR="2E414002" w:rsidRDefault="2E414002" w:rsidP="2E414002">
      <w:pPr>
        <w:rPr>
          <w:rFonts w:eastAsia="Arial" w:cs="Arial"/>
          <w:i/>
          <w:iCs/>
          <w:sz w:val="20"/>
          <w:szCs w:val="20"/>
        </w:rPr>
      </w:pPr>
      <w:r w:rsidRPr="2E414002">
        <w:rPr>
          <w:rFonts w:eastAsia="Arial" w:cs="Arial"/>
          <w:i/>
          <w:iCs/>
          <w:sz w:val="20"/>
          <w:szCs w:val="20"/>
        </w:rPr>
        <w:t xml:space="preserve">  </w:t>
      </w:r>
    </w:p>
    <w:p w14:paraId="7F6782CB" w14:textId="36B7C9B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Default="2E414002" w:rsidP="2E414002">
      <w:pPr>
        <w:rPr>
          <w:rFonts w:eastAsia="Arial" w:cs="Arial"/>
          <w:i/>
          <w:iCs/>
          <w:sz w:val="20"/>
          <w:szCs w:val="20"/>
        </w:rPr>
      </w:pPr>
      <w:proofErr w:type="spellStart"/>
      <w:r w:rsidRPr="2E414002">
        <w:rPr>
          <w:rFonts w:eastAsia="Arial" w:cs="Arial"/>
          <w:i/>
          <w:iCs/>
          <w:sz w:val="20"/>
          <w:szCs w:val="20"/>
        </w:rPr>
        <w:t>fkFuncionario</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w:t>
      </w:r>
      <w:proofErr w:type="spellStart"/>
      <w:r w:rsidRPr="2E414002">
        <w:rPr>
          <w:rFonts w:eastAsia="Arial" w:cs="Arial"/>
          <w:i/>
          <w:iCs/>
          <w:sz w:val="20"/>
          <w:szCs w:val="20"/>
        </w:rPr>
        <w:t>Funcionario</w:t>
      </w:r>
      <w:proofErr w:type="spellEnd"/>
      <w:r w:rsidRPr="2E414002">
        <w:rPr>
          <w:rFonts w:eastAsia="Arial" w:cs="Arial"/>
          <w:i/>
          <w:iCs/>
          <w:sz w:val="20"/>
          <w:szCs w:val="20"/>
        </w:rPr>
        <w:t>(</w:t>
      </w:r>
      <w:proofErr w:type="spellStart"/>
      <w:r w:rsidRPr="2E414002">
        <w:rPr>
          <w:rFonts w:eastAsia="Arial" w:cs="Arial"/>
          <w:i/>
          <w:iCs/>
          <w:sz w:val="20"/>
          <w:szCs w:val="20"/>
        </w:rPr>
        <w:t>idFuncionario</w:t>
      </w:r>
      <w:proofErr w:type="spellEnd"/>
      <w:r w:rsidRPr="2E414002">
        <w:rPr>
          <w:rFonts w:eastAsia="Arial" w:cs="Arial"/>
          <w:i/>
          <w:iCs/>
          <w:sz w:val="20"/>
          <w:szCs w:val="20"/>
        </w:rPr>
        <w:t>)</w:t>
      </w:r>
    </w:p>
    <w:p w14:paraId="2F972280" w14:textId="61AC5108" w:rsidR="2E414002" w:rsidRDefault="2E414002" w:rsidP="2E414002">
      <w:pPr>
        <w:rPr>
          <w:rFonts w:eastAsia="Arial" w:cs="Arial"/>
          <w:i/>
          <w:iCs/>
          <w:sz w:val="20"/>
          <w:szCs w:val="20"/>
        </w:rPr>
      </w:pPr>
      <w:r w:rsidRPr="2E414002">
        <w:rPr>
          <w:rFonts w:eastAsia="Arial" w:cs="Arial"/>
          <w:i/>
          <w:iCs/>
          <w:sz w:val="20"/>
          <w:szCs w:val="20"/>
        </w:rPr>
        <w:t>);</w:t>
      </w:r>
    </w:p>
    <w:p w14:paraId="68D6A6FF" w14:textId="34C90936" w:rsidR="2E414002" w:rsidRDefault="2E414002" w:rsidP="2E414002">
      <w:pPr>
        <w:rPr>
          <w:rFonts w:eastAsia="Arial" w:cs="Arial"/>
          <w:i/>
          <w:iCs/>
          <w:sz w:val="20"/>
          <w:szCs w:val="20"/>
        </w:rPr>
      </w:pPr>
      <w:r w:rsidRPr="2E414002">
        <w:rPr>
          <w:rFonts w:eastAsia="Arial" w:cs="Arial"/>
          <w:i/>
          <w:iCs/>
          <w:sz w:val="20"/>
          <w:szCs w:val="20"/>
        </w:rPr>
        <w:t xml:space="preserve"> </w:t>
      </w:r>
    </w:p>
    <w:p w14:paraId="76A79947" w14:textId="2DFC8BD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Default="2E414002" w:rsidP="2E414002">
      <w:pPr>
        <w:rPr>
          <w:rFonts w:eastAsia="Arial" w:cs="Arial"/>
          <w:i/>
          <w:iCs/>
          <w:sz w:val="20"/>
          <w:szCs w:val="20"/>
        </w:rPr>
      </w:pPr>
      <w:proofErr w:type="spellStart"/>
      <w:r w:rsidRPr="2E414002">
        <w:rPr>
          <w:rFonts w:eastAsia="Arial" w:cs="Arial"/>
          <w:i/>
          <w:iCs/>
          <w:sz w:val="20"/>
          <w:szCs w:val="20"/>
        </w:rPr>
        <w:t>descricaoAmbiente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6407B41F" w14:textId="618D2B81" w:rsidR="2E414002" w:rsidRDefault="2E414002" w:rsidP="2E414002">
      <w:pPr>
        <w:rPr>
          <w:rFonts w:eastAsia="Arial" w:cs="Arial"/>
          <w:i/>
          <w:iCs/>
          <w:sz w:val="20"/>
          <w:szCs w:val="20"/>
        </w:rPr>
      </w:pPr>
      <w:proofErr w:type="spellStart"/>
      <w:r w:rsidRPr="2E414002">
        <w:rPr>
          <w:rFonts w:eastAsia="Arial" w:cs="Arial"/>
          <w:i/>
          <w:iCs/>
          <w:sz w:val="20"/>
          <w:szCs w:val="20"/>
        </w:rPr>
        <w:t>localizacaoAmbiente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20),</w:t>
      </w:r>
    </w:p>
    <w:p w14:paraId="542D6415" w14:textId="703C73D6"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r w:rsidR="00376950">
        <w:rPr>
          <w:rFonts w:eastAsia="Arial" w:cs="Arial"/>
          <w:i/>
          <w:iCs/>
          <w:sz w:val="20"/>
          <w:szCs w:val="20"/>
        </w:rPr>
        <w:t>,</w:t>
      </w:r>
    </w:p>
    <w:p w14:paraId="5A34D7D2" w14:textId="718B6AB2" w:rsidR="00376950" w:rsidRPr="00955817" w:rsidRDefault="00376950" w:rsidP="2E414002">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Funcionamento</w:t>
      </w:r>
      <w:r w:rsidR="00955817" w:rsidRPr="00955817">
        <w:rPr>
          <w:rFonts w:eastAsia="Arial" w:cs="Arial"/>
          <w:i/>
          <w:iCs/>
          <w:sz w:val="20"/>
          <w:szCs w:val="20"/>
        </w:rPr>
        <w:t xml:space="preserve">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Default="2E414002" w:rsidP="2E414002">
      <w:pPr>
        <w:rPr>
          <w:rFonts w:eastAsia="Arial" w:cs="Arial"/>
          <w:i/>
          <w:iCs/>
          <w:sz w:val="20"/>
          <w:szCs w:val="20"/>
        </w:rPr>
      </w:pPr>
      <w:r w:rsidRPr="2E414002">
        <w:rPr>
          <w:rFonts w:eastAsia="Arial" w:cs="Arial"/>
          <w:i/>
          <w:iCs/>
          <w:sz w:val="20"/>
          <w:szCs w:val="20"/>
        </w:rPr>
        <w:t>);</w:t>
      </w:r>
    </w:p>
    <w:p w14:paraId="6731FF4A" w14:textId="1B380319" w:rsidR="2E414002" w:rsidRDefault="2E414002" w:rsidP="2E414002">
      <w:pPr>
        <w:rPr>
          <w:rFonts w:eastAsia="Arial" w:cs="Arial"/>
          <w:i/>
          <w:iCs/>
          <w:sz w:val="20"/>
          <w:szCs w:val="20"/>
        </w:rPr>
      </w:pPr>
      <w:r w:rsidRPr="2E414002">
        <w:rPr>
          <w:rFonts w:eastAsia="Arial" w:cs="Arial"/>
          <w:i/>
          <w:iCs/>
          <w:sz w:val="20"/>
          <w:szCs w:val="20"/>
        </w:rPr>
        <w:t xml:space="preserve"> </w:t>
      </w:r>
    </w:p>
    <w:p w14:paraId="209F73CA" w14:textId="3396B926"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9ECE899"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041DBDC5" w14:textId="7141FC8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2E414002">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7AA9D96B" w:rsidR="2E414002" w:rsidRDefault="2E414002" w:rsidP="2E414002">
      <w:pPr>
        <w:rPr>
          <w:rFonts w:eastAsia="Arial" w:cs="Arial"/>
          <w:i/>
          <w:iCs/>
          <w:sz w:val="20"/>
          <w:szCs w:val="20"/>
        </w:rPr>
      </w:pPr>
      <w:r w:rsidRPr="2E414002">
        <w:rPr>
          <w:rFonts w:eastAsia="Arial" w:cs="Arial"/>
          <w:i/>
          <w:iCs/>
          <w:sz w:val="20"/>
          <w:szCs w:val="20"/>
        </w:rPr>
        <w:t>);</w:t>
      </w:r>
    </w:p>
    <w:p w14:paraId="04F22B89" w14:textId="77777777" w:rsidR="00E04392" w:rsidRPr="00192CAB" w:rsidRDefault="00E04392" w:rsidP="00E04392">
      <w:pPr>
        <w:pStyle w:val="Ttulo2"/>
        <w:rPr>
          <w:b/>
        </w:rPr>
      </w:pPr>
      <w:bookmarkStart w:id="18" w:name="_Toc512519603"/>
      <w:r w:rsidRPr="00192CAB">
        <w:rPr>
          <w:b/>
        </w:rPr>
        <w:t>Protótipo das telas, lógica e usabilidade</w:t>
      </w:r>
      <w:bookmarkEnd w:id="18"/>
      <w:r w:rsidRPr="00192CAB">
        <w:rPr>
          <w:b/>
        </w:rPr>
        <w:t xml:space="preserve"> </w:t>
      </w:r>
    </w:p>
    <w:p w14:paraId="597CE3C3" w14:textId="2134898D" w:rsidR="00E04392" w:rsidRDefault="00E04392" w:rsidP="00E04392"/>
    <w:p w14:paraId="273A8423" w14:textId="77777777" w:rsidR="00E04392" w:rsidRPr="00336677" w:rsidRDefault="00E04392" w:rsidP="4457601F">
      <w:pPr>
        <w:spacing w:line="240" w:lineRule="auto"/>
        <w:jc w:val="left"/>
        <w:rPr>
          <w:rFonts w:cs="Arial"/>
          <w:b/>
          <w:bCs/>
          <w:color w:val="000000" w:themeColor="text1"/>
        </w:rPr>
      </w:pPr>
    </w:p>
    <w:p w14:paraId="30A0F2BB" w14:textId="407E877B" w:rsidR="4457601F" w:rsidRDefault="4457601F" w:rsidP="4457601F">
      <w:pPr>
        <w:spacing w:line="240" w:lineRule="auto"/>
        <w:jc w:val="left"/>
        <w:rPr>
          <w:rFonts w:cs="Arial"/>
          <w:b/>
          <w:bCs/>
          <w:color w:val="000000" w:themeColor="text1"/>
        </w:rPr>
      </w:pPr>
    </w:p>
    <w:p w14:paraId="4958401E" w14:textId="34684A3C" w:rsidR="2E414002" w:rsidRPr="00955817" w:rsidRDefault="5483855B" w:rsidP="00955817">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955817"/>
    <w:p w14:paraId="1BDB5E12" w14:textId="6EC30B57" w:rsidR="00955817" w:rsidRDefault="00955817" w:rsidP="00955817">
      <w:pPr>
        <w:pStyle w:val="PargrafodaLista"/>
        <w:numPr>
          <w:ilvl w:val="0"/>
          <w:numId w:val="19"/>
        </w:numPr>
        <w:rPr>
          <w:b/>
        </w:rPr>
      </w:pPr>
      <w:r w:rsidRPr="00955817">
        <w:rPr>
          <w:b/>
        </w:rPr>
        <w:t>Site Institucional</w:t>
      </w:r>
    </w:p>
    <w:p w14:paraId="4B96FD6B" w14:textId="77777777" w:rsidR="00955817" w:rsidRPr="00955817" w:rsidRDefault="00955817" w:rsidP="00955817">
      <w:pPr>
        <w:pStyle w:val="PargrafodaLista"/>
        <w:rPr>
          <w:b/>
        </w:rPr>
      </w:pPr>
    </w:p>
    <w:p w14:paraId="54904AE4" w14:textId="2C6B09E7" w:rsidR="00955817" w:rsidRDefault="0C8BC555" w:rsidP="5483855B">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2466F094" w14:textId="2167A17C" w:rsidR="00955817" w:rsidRDefault="00955817" w:rsidP="5483855B">
      <w:r>
        <w:rPr>
          <w:noProof/>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098416FF" w14:textId="1503B3DE" w:rsidR="5483855B" w:rsidRDefault="5483855B" w:rsidP="5483855B"/>
    <w:p w14:paraId="34CF1204" w14:textId="04E9DD55" w:rsidR="00955817" w:rsidRDefault="5483855B" w:rsidP="5483855B">
      <w:r>
        <w:t xml:space="preserve">Desta interação nossa empresa poderá entrar em contato e finalizar o cadastro da empresa interessada, que será feito na seção administrativa da aplicação. </w:t>
      </w:r>
    </w:p>
    <w:p w14:paraId="1ADCA6ED" w14:textId="4EB13921" w:rsidR="004E550B" w:rsidRDefault="006B598D" w:rsidP="5483855B">
      <w:r>
        <w:rPr>
          <w:noProof/>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43"/>
                    <a:stretch>
                      <a:fillRect/>
                    </a:stretch>
                  </pic:blipFill>
                  <pic:spPr>
                    <a:xfrm>
                      <a:off x="0" y="0"/>
                      <a:ext cx="5760720" cy="3402965"/>
                    </a:xfrm>
                    <a:prstGeom prst="rect">
                      <a:avLst/>
                    </a:prstGeom>
                  </pic:spPr>
                </pic:pic>
              </a:graphicData>
            </a:graphic>
          </wp:inline>
        </w:drawing>
      </w:r>
    </w:p>
    <w:p w14:paraId="2E9389F8" w14:textId="77777777" w:rsidR="00955817" w:rsidRDefault="00955817" w:rsidP="5483855B"/>
    <w:p w14:paraId="040F7196" w14:textId="6854126F" w:rsidR="00955817" w:rsidRPr="00955817" w:rsidRDefault="00955817" w:rsidP="00955817">
      <w:pPr>
        <w:pStyle w:val="PargrafodaLista"/>
        <w:numPr>
          <w:ilvl w:val="0"/>
          <w:numId w:val="19"/>
        </w:numPr>
        <w:rPr>
          <w:b/>
        </w:rPr>
      </w:pPr>
      <w:r w:rsidRPr="00955817">
        <w:rPr>
          <w:b/>
        </w:rPr>
        <w:t>Login</w:t>
      </w:r>
    </w:p>
    <w:p w14:paraId="51B4ADA6" w14:textId="6D20B812" w:rsidR="5483855B" w:rsidRDefault="5483855B" w:rsidP="5483855B">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5483855B">
      <w:proofErr w:type="spellStart"/>
      <w:r>
        <w:t>TechHumi</w:t>
      </w:r>
      <w:proofErr w:type="spellEnd"/>
      <w:r>
        <w:t>.</w:t>
      </w:r>
    </w:p>
    <w:p w14:paraId="1A2713FB" w14:textId="2401A5AC" w:rsidR="5483855B" w:rsidRDefault="00955817" w:rsidP="5483855B">
      <w:r>
        <w:rPr>
          <w:noProof/>
        </w:rPr>
        <w:drawing>
          <wp:inline distT="0" distB="0" distL="0" distR="0" wp14:anchorId="6E3D7A05" wp14:editId="40A05B08">
            <wp:extent cx="5760720" cy="33610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44"/>
                    <a:stretch>
                      <a:fillRect/>
                    </a:stretch>
                  </pic:blipFill>
                  <pic:spPr>
                    <a:xfrm>
                      <a:off x="0" y="0"/>
                      <a:ext cx="5760720" cy="3361055"/>
                    </a:xfrm>
                    <a:prstGeom prst="rect">
                      <a:avLst/>
                    </a:prstGeom>
                  </pic:spPr>
                </pic:pic>
              </a:graphicData>
            </a:graphic>
          </wp:inline>
        </w:drawing>
      </w:r>
    </w:p>
    <w:p w14:paraId="141F5D2A" w14:textId="1245D3F3" w:rsidR="00955817" w:rsidRDefault="00955817" w:rsidP="5483855B"/>
    <w:p w14:paraId="1BE0D3E4" w14:textId="1B5F0FB7" w:rsidR="00955817" w:rsidRPr="00955817" w:rsidRDefault="00955817" w:rsidP="00955817">
      <w:pPr>
        <w:pStyle w:val="PargrafodaLista"/>
        <w:numPr>
          <w:ilvl w:val="0"/>
          <w:numId w:val="19"/>
        </w:numPr>
        <w:rPr>
          <w:b/>
        </w:rPr>
      </w:pPr>
      <w:r w:rsidRPr="00955817">
        <w:rPr>
          <w:b/>
        </w:rPr>
        <w:lastRenderedPageBreak/>
        <w:t>Recuperação de Senha</w:t>
      </w:r>
    </w:p>
    <w:p w14:paraId="0B953AE4" w14:textId="28EA8D6A" w:rsidR="00955817" w:rsidRDefault="5483855B" w:rsidP="5483855B">
      <w:r w:rsidRPr="5483855B">
        <w:t xml:space="preserve">Na tela de login se suas credencias não forem validadas ele receberá um alerta e, se não lembrar suas credenciais poderá entrar na tela de Recuperação de senha. </w:t>
      </w:r>
    </w:p>
    <w:p w14:paraId="493FDC3F" w14:textId="0D715362" w:rsidR="00955817" w:rsidRDefault="00955817" w:rsidP="5483855B">
      <w:r>
        <w:rPr>
          <w:noProof/>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45"/>
                    <a:stretch>
                      <a:fillRect/>
                    </a:stretch>
                  </pic:blipFill>
                  <pic:spPr>
                    <a:xfrm>
                      <a:off x="0" y="0"/>
                      <a:ext cx="5760720" cy="3361055"/>
                    </a:xfrm>
                    <a:prstGeom prst="rect">
                      <a:avLst/>
                    </a:prstGeom>
                  </pic:spPr>
                </pic:pic>
              </a:graphicData>
            </a:graphic>
          </wp:inline>
        </w:drawing>
      </w:r>
    </w:p>
    <w:p w14:paraId="78498670" w14:textId="77777777" w:rsidR="00955817" w:rsidRDefault="00955817" w:rsidP="5483855B"/>
    <w:p w14:paraId="40B67153" w14:textId="77777777" w:rsidR="00955817" w:rsidRDefault="00955817" w:rsidP="5483855B"/>
    <w:p w14:paraId="02463293" w14:textId="7157BB32" w:rsidR="00955817" w:rsidRPr="00955817" w:rsidRDefault="00955817" w:rsidP="00955817">
      <w:pPr>
        <w:pStyle w:val="PargrafodaLista"/>
        <w:numPr>
          <w:ilvl w:val="0"/>
          <w:numId w:val="19"/>
        </w:numPr>
        <w:rPr>
          <w:b/>
        </w:rPr>
      </w:pPr>
      <w:r w:rsidRPr="00955817">
        <w:rPr>
          <w:b/>
        </w:rPr>
        <w:t>Dashboard (Gráficos)</w:t>
      </w:r>
    </w:p>
    <w:p w14:paraId="2E0E3B3F" w14:textId="6FB941B9" w:rsidR="5483855B" w:rsidRDefault="5483855B" w:rsidP="5483855B">
      <w:r w:rsidRPr="5483855B">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bookmarkStart w:id="19" w:name="_GoBack"/>
      <w:bookmarkEnd w:id="19"/>
      <w:r w:rsidRPr="5483855B">
        <w:t xml:space="preserve"> somente o administrador poderá gerenciar os funcionários e o perfil da empresa.</w:t>
      </w:r>
    </w:p>
    <w:p w14:paraId="0FA69AAE" w14:textId="69FF5FA6" w:rsidR="004E550B" w:rsidRDefault="004E550B" w:rsidP="5483855B">
      <w:r>
        <w:rPr>
          <w:noProof/>
        </w:rPr>
        <w:lastRenderedPageBreak/>
        <w:drawing>
          <wp:inline distT="0" distB="0" distL="0" distR="0" wp14:anchorId="050558A5" wp14:editId="62F24FBC">
            <wp:extent cx="5760720" cy="50920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6-01 Gráficos(1).png"/>
                    <pic:cNvPicPr/>
                  </pic:nvPicPr>
                  <pic:blipFill>
                    <a:blip r:embed="rId46"/>
                    <a:stretch>
                      <a:fillRect/>
                    </a:stretch>
                  </pic:blipFill>
                  <pic:spPr>
                    <a:xfrm>
                      <a:off x="0" y="0"/>
                      <a:ext cx="5760720" cy="5092065"/>
                    </a:xfrm>
                    <a:prstGeom prst="rect">
                      <a:avLst/>
                    </a:prstGeom>
                  </pic:spPr>
                </pic:pic>
              </a:graphicData>
            </a:graphic>
          </wp:inline>
        </w:drawing>
      </w:r>
    </w:p>
    <w:p w14:paraId="0B0C772A" w14:textId="2E77E34D" w:rsidR="5483855B" w:rsidRDefault="5483855B" w:rsidP="5483855B"/>
    <w:p w14:paraId="33A0FD18" w14:textId="385A2D33" w:rsidR="006B598D" w:rsidRPr="006B598D" w:rsidRDefault="006B598D" w:rsidP="006B598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5483855B"/>
    <w:p w14:paraId="75F91DE2" w14:textId="619FFFAA" w:rsidR="006B598D" w:rsidRDefault="5483855B" w:rsidP="5483855B">
      <w:r>
        <w:t xml:space="preserve">Para acessar dados de funcionários ele encontrará na barra lateral esquerda o link Usuários, nesta seção terá uma tabela com todos os dados cadastrados. </w:t>
      </w:r>
    </w:p>
    <w:p w14:paraId="6143F1B3" w14:textId="2D3BAF09" w:rsidR="006B598D" w:rsidRDefault="009A2E2B" w:rsidP="5483855B">
      <w:r>
        <w:rPr>
          <w:noProof/>
        </w:rPr>
        <w:lastRenderedPageBreak/>
        <w:drawing>
          <wp:inline distT="0" distB="0" distL="0" distR="0" wp14:anchorId="65B6B446" wp14:editId="25A669E4">
            <wp:extent cx="5760720" cy="341185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6-01 Ambientes(3).png"/>
                    <pic:cNvPicPr/>
                  </pic:nvPicPr>
                  <pic:blipFill>
                    <a:blip r:embed="rId47"/>
                    <a:stretch>
                      <a:fillRect/>
                    </a:stretch>
                  </pic:blipFill>
                  <pic:spPr>
                    <a:xfrm>
                      <a:off x="0" y="0"/>
                      <a:ext cx="5760720" cy="3411855"/>
                    </a:xfrm>
                    <a:prstGeom prst="rect">
                      <a:avLst/>
                    </a:prstGeom>
                  </pic:spPr>
                </pic:pic>
              </a:graphicData>
            </a:graphic>
          </wp:inline>
        </w:drawing>
      </w:r>
    </w:p>
    <w:p w14:paraId="1A149B20" w14:textId="579AB914" w:rsidR="006B598D" w:rsidRDefault="007B1A05" w:rsidP="5483855B">
      <w:r w:rsidRPr="007B1A05">
        <w:drawing>
          <wp:inline distT="0" distB="0" distL="0" distR="0" wp14:anchorId="65BB26E7" wp14:editId="5B8E26F4">
            <wp:extent cx="5760720" cy="3369945"/>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9945"/>
                    </a:xfrm>
                    <a:prstGeom prst="rect">
                      <a:avLst/>
                    </a:prstGeom>
                  </pic:spPr>
                </pic:pic>
              </a:graphicData>
            </a:graphic>
          </wp:inline>
        </w:drawing>
      </w:r>
    </w:p>
    <w:p w14:paraId="350978F0" w14:textId="77777777" w:rsidR="009A2E2B" w:rsidRDefault="009A2E2B" w:rsidP="5483855B"/>
    <w:p w14:paraId="66DD2C29" w14:textId="7C3915E2" w:rsidR="5483855B" w:rsidRDefault="5483855B" w:rsidP="5483855B">
      <w:r>
        <w:t>Terá a opção de cadastrar novos funcionários e alterar e excluir os dados. O mesmo poderá ser feito em relação aos ambientes empresariais da empresa na tela Ambiente.</w:t>
      </w:r>
    </w:p>
    <w:p w14:paraId="6C4E7237" w14:textId="001AAC65" w:rsidR="5483855B" w:rsidRDefault="007B1A05" w:rsidP="5483855B">
      <w:r w:rsidRPr="007B1A05">
        <w:lastRenderedPageBreak/>
        <w:drawing>
          <wp:inline distT="0" distB="0" distL="0" distR="0" wp14:anchorId="1A544774" wp14:editId="5480EB8A">
            <wp:extent cx="5760720" cy="3367405"/>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67405"/>
                    </a:xfrm>
                    <a:prstGeom prst="rect">
                      <a:avLst/>
                    </a:prstGeom>
                  </pic:spPr>
                </pic:pic>
              </a:graphicData>
            </a:graphic>
          </wp:inline>
        </w:drawing>
      </w:r>
    </w:p>
    <w:p w14:paraId="6E191B66" w14:textId="77777777" w:rsidR="009A2E2B" w:rsidRDefault="009A2E2B" w:rsidP="5483855B"/>
    <w:p w14:paraId="43FB6EA0" w14:textId="77777777" w:rsidR="009A2E2B" w:rsidRDefault="009A2E2B" w:rsidP="5483855B"/>
    <w:p w14:paraId="221E9F4E" w14:textId="25F6B888" w:rsidR="009A2E2B" w:rsidRDefault="009A2E2B" w:rsidP="009A2E2B">
      <w:pPr>
        <w:pStyle w:val="PargrafodaLista"/>
        <w:numPr>
          <w:ilvl w:val="0"/>
          <w:numId w:val="19"/>
        </w:numPr>
        <w:rPr>
          <w:b/>
        </w:rPr>
      </w:pPr>
      <w:r w:rsidRPr="009A2E2B">
        <w:rPr>
          <w:b/>
        </w:rPr>
        <w:t>Configurações</w:t>
      </w:r>
    </w:p>
    <w:p w14:paraId="0511EF82" w14:textId="77777777" w:rsidR="009A2E2B" w:rsidRPr="007B1A05" w:rsidRDefault="009A2E2B" w:rsidP="007B1A05">
      <w:pPr>
        <w:ind w:left="360"/>
        <w:rPr>
          <w:b/>
        </w:rPr>
      </w:pPr>
    </w:p>
    <w:p w14:paraId="6CBC3711" w14:textId="3600E962" w:rsidR="007B1A05" w:rsidRDefault="5483855B" w:rsidP="5483855B">
      <w:r w:rsidRPr="5483855B">
        <w:t xml:space="preserve">Na opção configurações o representante encontrará a opção de redefinir sua senha, a opção de verificar e alterar as informações de sua empresa e a alteração do horário de funcionamento de sua empresa. </w:t>
      </w:r>
    </w:p>
    <w:p w14:paraId="5C0628BF" w14:textId="1B2525E1" w:rsidR="007B1A05" w:rsidRDefault="007B1A05" w:rsidP="5483855B">
      <w:r w:rsidRPr="007B1A05">
        <w:drawing>
          <wp:inline distT="0" distB="0" distL="0" distR="0" wp14:anchorId="7B2ADAA3" wp14:editId="69AED59E">
            <wp:extent cx="5760720" cy="330672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55"/>
                    <a:stretch/>
                  </pic:blipFill>
                  <pic:spPr bwMode="auto">
                    <a:xfrm>
                      <a:off x="0" y="0"/>
                      <a:ext cx="5760720" cy="3306725"/>
                    </a:xfrm>
                    <a:prstGeom prst="rect">
                      <a:avLst/>
                    </a:prstGeom>
                    <a:ln>
                      <a:noFill/>
                    </a:ln>
                    <a:extLst>
                      <a:ext uri="{53640926-AAD7-44D8-BBD7-CCE9431645EC}">
                        <a14:shadowObscured xmlns:a14="http://schemas.microsoft.com/office/drawing/2010/main"/>
                      </a:ext>
                    </a:extLst>
                  </pic:spPr>
                </pic:pic>
              </a:graphicData>
            </a:graphic>
          </wp:inline>
        </w:drawing>
      </w:r>
    </w:p>
    <w:p w14:paraId="1C755FC8" w14:textId="77777777" w:rsidR="007B1A05" w:rsidRDefault="007B1A05" w:rsidP="5483855B"/>
    <w:p w14:paraId="2F791C1F" w14:textId="097F5B0B" w:rsidR="007B1A05" w:rsidRDefault="5483855B" w:rsidP="5483855B">
      <w:r w:rsidRPr="5483855B">
        <w:t xml:space="preserve">Para o funcionário comum a opção de configurações só terá a redefinição de sua senha. </w:t>
      </w:r>
    </w:p>
    <w:p w14:paraId="75D463D3" w14:textId="44F543A8" w:rsidR="007B1A05" w:rsidRDefault="007B1A05" w:rsidP="5483855B">
      <w:r>
        <w:rPr>
          <w:noProof/>
        </w:rPr>
        <w:drawing>
          <wp:inline distT="0" distB="0" distL="0" distR="0" wp14:anchorId="10316178" wp14:editId="299652B1">
            <wp:extent cx="5760720" cy="34118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6-01 Configurações.png"/>
                    <pic:cNvPicPr/>
                  </pic:nvPicPr>
                  <pic:blipFill>
                    <a:blip r:embed="rId51"/>
                    <a:stretch>
                      <a:fillRect/>
                    </a:stretch>
                  </pic:blipFill>
                  <pic:spPr>
                    <a:xfrm>
                      <a:off x="0" y="0"/>
                      <a:ext cx="5760720" cy="3411855"/>
                    </a:xfrm>
                    <a:prstGeom prst="rect">
                      <a:avLst/>
                    </a:prstGeom>
                  </pic:spPr>
                </pic:pic>
              </a:graphicData>
            </a:graphic>
          </wp:inline>
        </w:drawing>
      </w:r>
    </w:p>
    <w:p w14:paraId="18A4E8B0" w14:textId="77777777" w:rsidR="007B1A05" w:rsidRDefault="007B1A05" w:rsidP="5483855B"/>
    <w:p w14:paraId="5525BB52" w14:textId="734602DF" w:rsidR="5483855B" w:rsidRDefault="5483855B" w:rsidP="5483855B">
      <w:r w:rsidRPr="5483855B">
        <w:t>Todos os usuários poderão fazer o logout na barra superior no ícone de usuário no lado direto.</w:t>
      </w:r>
    </w:p>
    <w:p w14:paraId="5FE91FE4" w14:textId="4E6CD871" w:rsidR="007B1A05" w:rsidRDefault="007B1A05" w:rsidP="5483855B">
      <w:r w:rsidRPr="007B1A05">
        <w:drawing>
          <wp:inline distT="0" distB="0" distL="0" distR="0" wp14:anchorId="40B852A6" wp14:editId="2A4A2709">
            <wp:extent cx="5760720" cy="33375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37560"/>
                    </a:xfrm>
                    <a:prstGeom prst="rect">
                      <a:avLst/>
                    </a:prstGeom>
                  </pic:spPr>
                </pic:pic>
              </a:graphicData>
            </a:graphic>
          </wp:inline>
        </w:drawing>
      </w:r>
    </w:p>
    <w:p w14:paraId="667AB4FE" w14:textId="56F8D4E9" w:rsidR="7123C692" w:rsidRPr="00501224" w:rsidRDefault="00E04392" w:rsidP="7123C692">
      <w:pPr>
        <w:pStyle w:val="Ttulo2"/>
        <w:rPr>
          <w:b/>
        </w:rPr>
      </w:pPr>
      <w:bookmarkStart w:id="20" w:name="_Toc512519604"/>
      <w:r w:rsidRPr="00192CAB">
        <w:rPr>
          <w:b/>
        </w:rPr>
        <w:lastRenderedPageBreak/>
        <w:t>Testes</w:t>
      </w:r>
      <w:bookmarkEnd w:id="20"/>
      <w:r w:rsidRPr="00192CAB">
        <w:rPr>
          <w:b/>
        </w:rPr>
        <w:t xml:space="preserve"> </w:t>
      </w:r>
    </w:p>
    <w:p w14:paraId="75FC08D1" w14:textId="62FD4915" w:rsidR="569C5A0C" w:rsidRDefault="7F8824FE" w:rsidP="569C5A0C">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569C5A0C">
      <w:pPr>
        <w:rPr>
          <w:rFonts w:eastAsia="Arial" w:cs="Arial"/>
        </w:rPr>
      </w:pPr>
    </w:p>
    <w:p w14:paraId="6E05DB4C" w14:textId="037108E2" w:rsidR="5769B838" w:rsidRDefault="7F8824FE" w:rsidP="5769B838">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5769B838">
      <w:pPr>
        <w:rPr>
          <w:rFonts w:eastAsia="Arial" w:cs="Arial"/>
        </w:rPr>
      </w:pPr>
    </w:p>
    <w:p w14:paraId="48D7BC84" w14:textId="53E6F9B0" w:rsidR="5769B838" w:rsidRDefault="7F8824FE" w:rsidP="5769B838">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43138B88" w:rsidR="5769B838" w:rsidRDefault="5769B838" w:rsidP="5769B838"/>
    <w:p w14:paraId="38D5819D" w14:textId="0A91DA6A" w:rsidR="5769B838" w:rsidRDefault="5769B838" w:rsidP="5769B838"/>
    <w:p w14:paraId="796405F3" w14:textId="0103D1BC" w:rsidR="5769B838" w:rsidRDefault="5769B838" w:rsidP="5769B838">
      <w:r>
        <w:rPr>
          <w:noProof/>
        </w:rPr>
        <w:drawing>
          <wp:anchor distT="0" distB="0" distL="114300" distR="114300" simplePos="0" relativeHeight="251656704" behindDoc="0" locked="0" layoutInCell="1" allowOverlap="1" wp14:anchorId="3FD105B5" wp14:editId="5245D5F0">
            <wp:simplePos x="0" y="0"/>
            <wp:positionH relativeFrom="column">
              <wp:align>right</wp:align>
            </wp:positionH>
            <wp:positionV relativeFrom="paragraph">
              <wp:posOffset>0</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1D5E5238" w14:textId="520BD068" w:rsidR="569C5A0C" w:rsidRDefault="7F8824FE" w:rsidP="5346410E">
      <w:pPr>
        <w:jc w:val="center"/>
        <w:rPr>
          <w:rFonts w:eastAsia="Arial" w:cs="Arial"/>
          <w:sz w:val="18"/>
          <w:szCs w:val="18"/>
        </w:rPr>
      </w:pPr>
      <w:r w:rsidRPr="7F8824FE">
        <w:rPr>
          <w:rFonts w:eastAsia="Arial" w:cs="Arial"/>
          <w:sz w:val="18"/>
          <w:szCs w:val="18"/>
        </w:rPr>
        <w:t>Tabela de Premissas</w:t>
      </w:r>
    </w:p>
    <w:p w14:paraId="3BE17551" w14:textId="535E69CF" w:rsidR="00501224" w:rsidRDefault="00501224" w:rsidP="5346410E">
      <w:pPr>
        <w:jc w:val="center"/>
        <w:rPr>
          <w:rFonts w:eastAsia="Arial" w:cs="Arial"/>
          <w:sz w:val="18"/>
          <w:szCs w:val="18"/>
        </w:rPr>
      </w:pPr>
    </w:p>
    <w:p w14:paraId="680E0BAE" w14:textId="7DE2F81C" w:rsidR="00501224" w:rsidRDefault="00501224" w:rsidP="5346410E">
      <w:pPr>
        <w:jc w:val="center"/>
        <w:rPr>
          <w:rFonts w:eastAsia="Arial" w:cs="Arial"/>
          <w:sz w:val="18"/>
          <w:szCs w:val="18"/>
        </w:rPr>
      </w:pPr>
    </w:p>
    <w:p w14:paraId="07554B94" w14:textId="6E41148D" w:rsidR="00501224" w:rsidRDefault="00501224" w:rsidP="5346410E">
      <w:pPr>
        <w:jc w:val="center"/>
        <w:rPr>
          <w:rFonts w:eastAsia="Arial" w:cs="Arial"/>
          <w:sz w:val="18"/>
          <w:szCs w:val="18"/>
        </w:rPr>
      </w:pPr>
    </w:p>
    <w:p w14:paraId="51BE505F" w14:textId="0D1E1CC3" w:rsidR="00501224" w:rsidRDefault="00501224" w:rsidP="5346410E">
      <w:pPr>
        <w:jc w:val="center"/>
        <w:rPr>
          <w:rFonts w:eastAsia="Arial" w:cs="Arial"/>
          <w:sz w:val="18"/>
          <w:szCs w:val="18"/>
        </w:rPr>
      </w:pPr>
    </w:p>
    <w:p w14:paraId="57422CEB" w14:textId="20C22989" w:rsidR="00501224" w:rsidRDefault="00501224" w:rsidP="5346410E">
      <w:pPr>
        <w:jc w:val="center"/>
        <w:rPr>
          <w:rFonts w:eastAsia="Arial" w:cs="Arial"/>
          <w:sz w:val="18"/>
          <w:szCs w:val="18"/>
        </w:rPr>
      </w:pPr>
    </w:p>
    <w:p w14:paraId="53C03167" w14:textId="0F3424F2" w:rsidR="00501224" w:rsidRDefault="00501224" w:rsidP="5346410E">
      <w:pPr>
        <w:jc w:val="center"/>
        <w:rPr>
          <w:rFonts w:eastAsia="Arial" w:cs="Arial"/>
          <w:sz w:val="18"/>
          <w:szCs w:val="18"/>
        </w:rPr>
      </w:pPr>
    </w:p>
    <w:p w14:paraId="5E7A1A4D" w14:textId="0D4FD344" w:rsidR="00501224" w:rsidRDefault="00501224" w:rsidP="5346410E">
      <w:pPr>
        <w:jc w:val="center"/>
        <w:rPr>
          <w:rFonts w:eastAsia="Arial" w:cs="Arial"/>
          <w:sz w:val="18"/>
          <w:szCs w:val="18"/>
        </w:rPr>
      </w:pPr>
    </w:p>
    <w:p w14:paraId="4A68A2A2" w14:textId="2B33ECE8" w:rsidR="00501224" w:rsidRDefault="00501224" w:rsidP="5346410E">
      <w:pPr>
        <w:jc w:val="center"/>
        <w:rPr>
          <w:rFonts w:eastAsia="Arial" w:cs="Arial"/>
          <w:sz w:val="18"/>
          <w:szCs w:val="18"/>
        </w:rPr>
      </w:pPr>
    </w:p>
    <w:p w14:paraId="021441C6" w14:textId="5E2BF2F7" w:rsidR="00501224" w:rsidRDefault="00501224" w:rsidP="5346410E">
      <w:pPr>
        <w:jc w:val="center"/>
        <w:rPr>
          <w:rFonts w:eastAsia="Arial" w:cs="Arial"/>
          <w:sz w:val="18"/>
          <w:szCs w:val="18"/>
        </w:rPr>
      </w:pPr>
    </w:p>
    <w:p w14:paraId="5714C3C0" w14:textId="52A67B4F" w:rsidR="00501224" w:rsidRDefault="00501224" w:rsidP="5346410E">
      <w:pPr>
        <w:jc w:val="center"/>
        <w:rPr>
          <w:rFonts w:eastAsia="Arial" w:cs="Arial"/>
          <w:sz w:val="18"/>
          <w:szCs w:val="18"/>
        </w:rPr>
      </w:pPr>
    </w:p>
    <w:p w14:paraId="57D56861" w14:textId="3112338C" w:rsidR="00501224" w:rsidRDefault="00501224" w:rsidP="5346410E">
      <w:pPr>
        <w:jc w:val="center"/>
        <w:rPr>
          <w:rFonts w:eastAsia="Arial" w:cs="Arial"/>
          <w:sz w:val="18"/>
          <w:szCs w:val="18"/>
        </w:rPr>
      </w:pPr>
    </w:p>
    <w:p w14:paraId="22504153" w14:textId="77777777" w:rsidR="00501224" w:rsidRDefault="00501224" w:rsidP="5346410E">
      <w:pPr>
        <w:jc w:val="center"/>
        <w:rPr>
          <w:rFonts w:eastAsia="Arial" w:cs="Arial"/>
          <w:sz w:val="16"/>
          <w:szCs w:val="16"/>
        </w:rPr>
      </w:pPr>
    </w:p>
    <w:p w14:paraId="343BC090" w14:textId="635F938E" w:rsidR="569C5A0C" w:rsidRDefault="569C5A0C" w:rsidP="569C5A0C">
      <w:pPr>
        <w:rPr>
          <w:rFonts w:eastAsia="Arial" w:cs="Arial"/>
        </w:rPr>
      </w:pPr>
    </w:p>
    <w:p w14:paraId="112A9FAE" w14:textId="3CA00EAB" w:rsidR="569C5A0C" w:rsidRDefault="569C5A0C" w:rsidP="569C5A0C">
      <w:r>
        <w:rPr>
          <w:noProof/>
        </w:rPr>
        <w:lastRenderedPageBreak/>
        <w:drawing>
          <wp:anchor distT="0" distB="0" distL="114300" distR="114300" simplePos="0" relativeHeight="251657728" behindDoc="0" locked="0" layoutInCell="1" allowOverlap="1" wp14:anchorId="7E2D54F5" wp14:editId="4CE30DC6">
            <wp:simplePos x="0" y="0"/>
            <wp:positionH relativeFrom="column">
              <wp:align>right</wp:align>
            </wp:positionH>
            <wp:positionV relativeFrom="paragraph">
              <wp:posOffset>0</wp:posOffset>
            </wp:positionV>
            <wp:extent cx="4572000" cy="3000375"/>
            <wp:effectExtent l="0" t="0" r="0" b="0"/>
            <wp:wrapSquare wrapText="bothSides"/>
            <wp:docPr id="1622050904" name="Imagem 16220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14:sizeRelH relativeFrom="page">
              <wp14:pctWidth>0</wp14:pctWidth>
            </wp14:sizeRelH>
            <wp14:sizeRelV relativeFrom="page">
              <wp14:pctHeight>0</wp14:pctHeight>
            </wp14:sizeRelV>
          </wp:anchor>
        </w:drawing>
      </w:r>
    </w:p>
    <w:p w14:paraId="4EE2368E" w14:textId="6B445FED" w:rsidR="00501224" w:rsidRDefault="7F8824FE" w:rsidP="00501224">
      <w:pPr>
        <w:jc w:val="center"/>
        <w:rPr>
          <w:sz w:val="16"/>
          <w:szCs w:val="16"/>
        </w:rPr>
      </w:pPr>
      <w:r w:rsidRPr="7F8824FE">
        <w:rPr>
          <w:sz w:val="16"/>
          <w:szCs w:val="16"/>
        </w:rPr>
        <w:t xml:space="preserve">Tabela de </w:t>
      </w:r>
      <w:proofErr w:type="spellStart"/>
      <w:r w:rsidRPr="7F8824FE">
        <w:rPr>
          <w:sz w:val="16"/>
          <w:szCs w:val="16"/>
        </w:rPr>
        <w:t>Check-list</w:t>
      </w:r>
      <w:proofErr w:type="spellEnd"/>
    </w:p>
    <w:p w14:paraId="2A89FA56" w14:textId="4649B93F" w:rsidR="5769B838" w:rsidRDefault="5769B838" w:rsidP="5769B838"/>
    <w:p w14:paraId="459F9598" w14:textId="7BE6E138" w:rsidR="5769B838" w:rsidRDefault="5769B838" w:rsidP="5769B838"/>
    <w:p w14:paraId="635B19E7" w14:textId="38FD96CC" w:rsidR="00501224" w:rsidRDefault="00501224" w:rsidP="5769B838"/>
    <w:p w14:paraId="738EEED1" w14:textId="4D6CB88B" w:rsidR="00501224" w:rsidRDefault="00501224" w:rsidP="5769B838"/>
    <w:p w14:paraId="5EF086A2" w14:textId="4C69E265" w:rsidR="00501224" w:rsidRDefault="00501224" w:rsidP="5769B838"/>
    <w:p w14:paraId="0AC9263E" w14:textId="77777777" w:rsidR="00501224" w:rsidRDefault="00501224" w:rsidP="5769B838"/>
    <w:p w14:paraId="1D770744" w14:textId="7A5E7026" w:rsidR="00501224" w:rsidRDefault="00501224" w:rsidP="5769B838"/>
    <w:p w14:paraId="140167B4" w14:textId="14F42EA6" w:rsidR="00501224" w:rsidRDefault="00501224" w:rsidP="5769B838"/>
    <w:p w14:paraId="76AE4A01" w14:textId="1759EEF1" w:rsidR="00501224" w:rsidRDefault="00501224" w:rsidP="5769B838"/>
    <w:p w14:paraId="703060A6" w14:textId="0AF8BCFD" w:rsidR="00501224" w:rsidRDefault="00501224" w:rsidP="5769B838"/>
    <w:p w14:paraId="0376F2FB" w14:textId="77777777" w:rsidR="00501224" w:rsidRDefault="00501224" w:rsidP="5769B838"/>
    <w:p w14:paraId="0FCC59B0" w14:textId="00240101" w:rsidR="5346410E" w:rsidRDefault="7F8824FE" w:rsidP="5346410E">
      <w:r>
        <w:t>Segue abaixo, a planilha de Cenário de Teste com base no Plano de Homologação. Nela, contém todos os testes realizados com seus devidos prints, assim, mostrando a resposta obtida.</w:t>
      </w:r>
    </w:p>
    <w:p w14:paraId="7ED7C2B2" w14:textId="3954DC54" w:rsidR="5346410E" w:rsidRDefault="5346410E" w:rsidP="5346410E">
      <w:r>
        <w:rPr>
          <w:noProof/>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54FB04C3" w:rsidR="5346410E" w:rsidRDefault="5346410E" w:rsidP="5346410E"/>
    <w:p w14:paraId="26AE7CCA" w14:textId="51F88356" w:rsidR="5346410E" w:rsidRDefault="5346410E" w:rsidP="5346410E"/>
    <w:p w14:paraId="5436E66E" w14:textId="6E405CE6" w:rsidR="5769B838" w:rsidRDefault="5769B838" w:rsidP="5769B838"/>
    <w:p w14:paraId="26296866" w14:textId="6F693E89" w:rsidR="5769B838" w:rsidRDefault="7F8824FE" w:rsidP="5769B838">
      <w:r>
        <w:lastRenderedPageBreak/>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43342EC5" w:rsidR="5346410E" w:rsidRDefault="7F8824FE" w:rsidP="5346410E">
      <w:r>
        <w:t>.</w:t>
      </w:r>
    </w:p>
    <w:p w14:paraId="4F2083B9" w14:textId="43F31734" w:rsidR="5346410E" w:rsidRDefault="00955817" w:rsidP="5346410E">
      <w:r>
        <w:rPr>
          <w:noProof/>
        </w:rPr>
        <w:drawing>
          <wp:anchor distT="0" distB="0" distL="114300" distR="114300" simplePos="0" relativeHeight="251658752" behindDoc="0" locked="0" layoutInCell="1" allowOverlap="1" wp14:anchorId="5FF043E4" wp14:editId="68354153">
            <wp:simplePos x="0" y="0"/>
            <wp:positionH relativeFrom="column">
              <wp:align>right</wp:align>
            </wp:positionH>
            <wp:positionV relativeFrom="paragraph">
              <wp:posOffset>0</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p>
    <w:p w14:paraId="794A7BF9" w14:textId="69758F33" w:rsidR="77846CA5" w:rsidRDefault="569C5A0C" w:rsidP="7F8824FE">
      <w:pPr>
        <w:jc w:val="center"/>
        <w:rPr>
          <w:sz w:val="22"/>
          <w:szCs w:val="22"/>
        </w:rPr>
      </w:pPr>
      <w:r w:rsidRPr="7F8824FE">
        <w:rPr>
          <w:sz w:val="20"/>
          <w:szCs w:val="20"/>
        </w:rPr>
        <w:t>Tabela de Regressão Básica</w:t>
      </w:r>
    </w:p>
    <w:p w14:paraId="3F7B9244" w14:textId="77A63819" w:rsidR="0C8BC555" w:rsidRDefault="0C8BC555" w:rsidP="0C8BC555">
      <w:pPr>
        <w:rPr>
          <w:color w:val="FF0000"/>
        </w:rPr>
      </w:pPr>
    </w:p>
    <w:p w14:paraId="73F2B8C8" w14:textId="5160395F" w:rsidR="0C8BC555" w:rsidRDefault="0C8BC555" w:rsidP="0C8BC555"/>
    <w:p w14:paraId="3B10A1A7" w14:textId="59D5C559" w:rsidR="00A66A93" w:rsidRDefault="00A66A93" w:rsidP="5346410E">
      <w:pPr>
        <w:spacing w:line="240" w:lineRule="auto"/>
        <w:jc w:val="left"/>
        <w:rPr>
          <w:rFonts w:cs="Arial"/>
          <w:b/>
          <w:bCs/>
          <w:color w:val="FF0000"/>
        </w:rPr>
        <w:sectPr w:rsidR="00A66A93">
          <w:headerReference w:type="even" r:id="rId57"/>
          <w:headerReference w:type="default" r:id="rId58"/>
          <w:footerReference w:type="even" r:id="rId59"/>
          <w:footerReference w:type="default" r:id="rId60"/>
          <w:headerReference w:type="first" r:id="rId61"/>
          <w:footerReference w:type="first" r:id="rId62"/>
          <w:pgSz w:w="11907" w:h="16840" w:code="9"/>
          <w:pgMar w:top="1701" w:right="1134" w:bottom="1531" w:left="1701" w:header="720" w:footer="720" w:gutter="0"/>
          <w:cols w:space="708"/>
          <w:titlePg/>
          <w:docGrid w:linePitch="360"/>
        </w:sectPr>
      </w:pPr>
    </w:p>
    <w:bookmarkEnd w:id="16"/>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2A3BF478" w14:textId="7BE93592" w:rsidR="0C8BC555" w:rsidRDefault="0C8BC555" w:rsidP="0C8BC555">
      <w:pPr>
        <w:pStyle w:val="Ttulo1"/>
      </w:pPr>
      <w:r>
        <w:lastRenderedPageBreak/>
        <w:t xml:space="preserve">implantação do projeto </w:t>
      </w:r>
      <w:r w:rsidRPr="00955817">
        <w:rPr>
          <w:color w:val="FF0000"/>
        </w:rPr>
        <w:t>// Provável troca</w:t>
      </w:r>
    </w:p>
    <w:p w14:paraId="1DFB948A" w14:textId="1935FAAE" w:rsidR="0C8BC555" w:rsidRPr="00955817" w:rsidRDefault="0C8BC555" w:rsidP="00955817">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955817">
      <w:pPr>
        <w:rPr>
          <w:rFonts w:cs="Arial"/>
          <w:sz w:val="28"/>
        </w:rPr>
      </w:pPr>
    </w:p>
    <w:p w14:paraId="5DA00C83" w14:textId="77777777" w:rsidR="008F3EFD" w:rsidRPr="00192CAB" w:rsidRDefault="65D007C8" w:rsidP="008F3EFD">
      <w:pPr>
        <w:pStyle w:val="Ttulo2"/>
        <w:rPr>
          <w:b/>
        </w:rPr>
      </w:pPr>
      <w:bookmarkStart w:id="21" w:name="_Toc512519606"/>
      <w:r w:rsidRPr="65D007C8">
        <w:rPr>
          <w:b/>
        </w:rPr>
        <w:t xml:space="preserve">Manual de Instalação da solução </w:t>
      </w:r>
      <w:bookmarkEnd w:id="21"/>
    </w:p>
    <w:p w14:paraId="67D3E714" w14:textId="77777777" w:rsidR="008F3EFD" w:rsidRPr="00336677" w:rsidRDefault="008F3EFD" w:rsidP="4457601F">
      <w:pPr>
        <w:spacing w:line="240" w:lineRule="auto"/>
        <w:jc w:val="left"/>
        <w:rPr>
          <w:rFonts w:cs="Arial"/>
          <w:b/>
          <w:bCs/>
          <w:color w:val="FF0000"/>
        </w:rPr>
      </w:pPr>
    </w:p>
    <w:p w14:paraId="4754DEEE" w14:textId="4929BE43" w:rsidR="008F3EFD" w:rsidRDefault="5483855B" w:rsidP="00955817">
      <w:pPr>
        <w:rPr>
          <w:rFonts w:cs="Arial"/>
          <w:color w:val="000000" w:themeColor="text1"/>
        </w:rPr>
      </w:pPr>
      <w:r w:rsidRPr="5483855B">
        <w:t xml:space="preserve">Abaixo se encontram as orientações necessárias para que o técnico da </w:t>
      </w:r>
      <w:proofErr w:type="spellStart"/>
      <w:r w:rsidRPr="5483855B">
        <w:t>TechHumi</w:t>
      </w:r>
      <w:proofErr w:type="spellEnd"/>
      <w:r w:rsidRPr="5483855B">
        <w:t xml:space="preserve"> possa realizar corretamente a instalação da solução nos ambientes empresariais de nossos clientes.</w:t>
      </w:r>
    </w:p>
    <w:p w14:paraId="54875C5B" w14:textId="3E06402F" w:rsidR="4457601F" w:rsidRDefault="4457601F" w:rsidP="00955817">
      <w:pPr>
        <w:rPr>
          <w:rFonts w:cs="Arial"/>
          <w:color w:val="000000" w:themeColor="text1"/>
        </w:rPr>
      </w:pPr>
    </w:p>
    <w:p w14:paraId="3903D713" w14:textId="63D1D324" w:rsidR="4457601F" w:rsidRDefault="5483855B" w:rsidP="00955817">
      <w:pPr>
        <w:rPr>
          <w:rFonts w:cs="Arial"/>
          <w:color w:val="000000" w:themeColor="text1"/>
        </w:rPr>
      </w:pPr>
      <w:r w:rsidRPr="5483855B">
        <w:t>O técnico deverá primeiramente obter todas as informações pertinentes do setor de vendas e, principalmente quantas soluções foram adquiridas pelo cliente. Essa última impacta quantas soluções serão montadas pelo técnico. Com estes dados em mãos o próximo passo e pegar todas os itens necessários para montar a solução na empresa do comprador. Os itens necessários para montar 1 solução serão:</w:t>
      </w:r>
    </w:p>
    <w:p w14:paraId="623441B2" w14:textId="18A5F1ED" w:rsidR="4457601F" w:rsidRDefault="4457601F" w:rsidP="00955817">
      <w:pPr>
        <w:rPr>
          <w:rFonts w:cs="Arial"/>
          <w:color w:val="000000" w:themeColor="text1"/>
        </w:rPr>
      </w:pPr>
    </w:p>
    <w:p w14:paraId="077245D6" w14:textId="189B7E6A" w:rsidR="4457601F" w:rsidRDefault="5483855B" w:rsidP="00955817">
      <w:pPr>
        <w:pStyle w:val="PargrafodaLista"/>
        <w:numPr>
          <w:ilvl w:val="0"/>
          <w:numId w:val="1"/>
        </w:numPr>
      </w:pPr>
      <w:r w:rsidRPr="5483855B">
        <w:t>1 placa Arduino Uno;</w:t>
      </w:r>
    </w:p>
    <w:p w14:paraId="42038C18" w14:textId="646670A9" w:rsidR="4457601F" w:rsidRDefault="5483855B" w:rsidP="00955817">
      <w:pPr>
        <w:pStyle w:val="PargrafodaLista"/>
        <w:numPr>
          <w:ilvl w:val="0"/>
          <w:numId w:val="1"/>
        </w:numPr>
      </w:pPr>
      <w:r w:rsidRPr="5483855B">
        <w:t xml:space="preserve">1 </w:t>
      </w:r>
      <w:proofErr w:type="spellStart"/>
      <w:r w:rsidRPr="5483855B">
        <w:t>Protoborad</w:t>
      </w:r>
      <w:proofErr w:type="spellEnd"/>
      <w:r w:rsidRPr="5483855B">
        <w:t>;</w:t>
      </w:r>
    </w:p>
    <w:p w14:paraId="695DCD7D" w14:textId="631AD3D8" w:rsidR="4457601F" w:rsidRDefault="5483855B" w:rsidP="00955817">
      <w:pPr>
        <w:pStyle w:val="PargrafodaLista"/>
        <w:numPr>
          <w:ilvl w:val="0"/>
          <w:numId w:val="1"/>
        </w:numPr>
      </w:pPr>
      <w:r w:rsidRPr="5483855B">
        <w:t>3 Fios Macho-Macho;</w:t>
      </w:r>
    </w:p>
    <w:p w14:paraId="2AA63AE4" w14:textId="4B5DDF54" w:rsidR="4457601F" w:rsidRDefault="5483855B" w:rsidP="00955817">
      <w:pPr>
        <w:pStyle w:val="PargrafodaLista"/>
        <w:numPr>
          <w:ilvl w:val="0"/>
          <w:numId w:val="1"/>
        </w:numPr>
      </w:pPr>
      <w:r w:rsidRPr="5483855B">
        <w:t>1 Sensor DTH11;</w:t>
      </w:r>
    </w:p>
    <w:p w14:paraId="53E1EBAA" w14:textId="21DDBD1D" w:rsidR="4457601F" w:rsidRDefault="5483855B" w:rsidP="00955817">
      <w:pPr>
        <w:pStyle w:val="PargrafodaLista"/>
        <w:numPr>
          <w:ilvl w:val="0"/>
          <w:numId w:val="1"/>
        </w:numPr>
      </w:pPr>
      <w:r w:rsidRPr="5483855B">
        <w:t>1 Cabo USB;</w:t>
      </w:r>
    </w:p>
    <w:p w14:paraId="1DF9232F" w14:textId="77777777" w:rsidR="008F3EFD" w:rsidRDefault="008F3EFD" w:rsidP="008F3EFD"/>
    <w:p w14:paraId="27C432C3" w14:textId="023D2294" w:rsidR="4457601F" w:rsidRDefault="4457601F" w:rsidP="4457601F">
      <w:r>
        <w:lastRenderedPageBreak/>
        <w:t>Com está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p>
    <w:p w14:paraId="6E1CE5B7" w14:textId="1BF02B69" w:rsidR="4457601F" w:rsidRDefault="4457601F" w:rsidP="4457601F"/>
    <w:p w14:paraId="1F526D9D" w14:textId="309B54B4" w:rsidR="4457601F" w:rsidRDefault="4457601F" w:rsidP="4457601F">
      <w:r>
        <w:rPr>
          <w:noProof/>
        </w:rPr>
        <w:drawing>
          <wp:inline distT="0" distB="0" distL="0" distR="0" wp14:anchorId="590FE63A" wp14:editId="0A00EFB4">
            <wp:extent cx="5686425" cy="4004191"/>
            <wp:effectExtent l="0" t="0" r="0" b="0"/>
            <wp:docPr id="190044349" name="Imagem 19004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86425" cy="4004191"/>
                    </a:xfrm>
                    <a:prstGeom prst="rect">
                      <a:avLst/>
                    </a:prstGeom>
                  </pic:spPr>
                </pic:pic>
              </a:graphicData>
            </a:graphic>
          </wp:inline>
        </w:drawing>
      </w:r>
    </w:p>
    <w:p w14:paraId="4F287F5A" w14:textId="5752762F" w:rsidR="5483855B" w:rsidRDefault="5483855B" w:rsidP="5483855B">
      <w:pPr>
        <w:rPr>
          <w:i/>
          <w:iCs/>
          <w:sz w:val="22"/>
          <w:szCs w:val="22"/>
        </w:rPr>
      </w:pPr>
      <w:r w:rsidRPr="5483855B">
        <w:rPr>
          <w:i/>
          <w:iCs/>
          <w:sz w:val="22"/>
          <w:szCs w:val="22"/>
        </w:rPr>
        <w:t>Exemplo de como deve ser feita a conexão do Arduino e do sensor.</w:t>
      </w:r>
    </w:p>
    <w:p w14:paraId="1451C315" w14:textId="6CC71A8C" w:rsidR="5483855B" w:rsidRDefault="5483855B" w:rsidP="5483855B"/>
    <w:p w14:paraId="2C1BD33A" w14:textId="02264879" w:rsidR="4457601F" w:rsidRDefault="5483855B" w:rsidP="4457601F">
      <w:r>
        <w:t xml:space="preserve">Deve ter um fio conectando o primeiro pino do sensor a porta 5V (volts), o segundo pino deverá ser conectado </w:t>
      </w:r>
      <w:proofErr w:type="spellStart"/>
      <w:r>
        <w:t>a</w:t>
      </w:r>
      <w:proofErr w:type="spellEnd"/>
      <w:r>
        <w:t xml:space="preserve"> porta </w:t>
      </w:r>
      <w:proofErr w:type="gramStart"/>
      <w:r>
        <w:t>5 digital</w:t>
      </w:r>
      <w:proofErr w:type="gramEnd"/>
      <w:r>
        <w:t xml:space="preserve"> e o quarto e último pino conectado </w:t>
      </w:r>
      <w:proofErr w:type="spellStart"/>
      <w:r>
        <w:t>a</w:t>
      </w:r>
      <w:proofErr w:type="spellEnd"/>
      <w:r>
        <w:t xml:space="preserve">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p>
    <w:p w14:paraId="72F381E5" w14:textId="368259F3" w:rsidR="4457601F" w:rsidRDefault="4457601F" w:rsidP="4457601F"/>
    <w:p w14:paraId="7482F29E" w14:textId="04B9A70E" w:rsidR="4457601F" w:rsidRDefault="5483855B" w:rsidP="4457601F">
      <w:r>
        <w:t xml:space="preserve">Após seguir estas etapas poderá então iniciar a criação do servidor local que realizará a conexão da solução com a aplicação web. Para isso no dispositivo deverá ter </w:t>
      </w:r>
      <w:r>
        <w:lastRenderedPageBreak/>
        <w:t>instalado o Node.js que com ele deverão ser seguidas as seguintes etapas. Todos os códigos e algoritmos mencionados abaixo serão enviados ao técnico antes que ele for encaminhado para instalação.</w:t>
      </w:r>
    </w:p>
    <w:p w14:paraId="2628749E" w14:textId="6C22F4FD" w:rsidR="5483855B" w:rsidRDefault="5483855B" w:rsidP="5483855B"/>
    <w:p w14:paraId="2C3907BD" w14:textId="78026676" w:rsidR="4457601F" w:rsidRDefault="5483855B" w:rsidP="00955817">
      <w:pPr>
        <w:pStyle w:val="PargrafodaLista"/>
        <w:numPr>
          <w:ilvl w:val="0"/>
          <w:numId w:val="2"/>
        </w:numPr>
        <w:spacing w:before="480" w:after="360"/>
      </w:pPr>
      <w:r w:rsidRPr="5483855B">
        <w:t>Primeiro deverá ser conectado o Arduino, com o sensor já acoplado, ao dispositivo. Caso os LED da placa não liguem desconecte imediatamente e verifique a conexão entre Arduino e sensor, caso os LED se liguem continue as etapas</w:t>
      </w:r>
      <w:r>
        <w:t>;</w:t>
      </w:r>
    </w:p>
    <w:p w14:paraId="5C2377D7" w14:textId="1BB52A80" w:rsidR="4457601F" w:rsidRDefault="5483855B" w:rsidP="004C62EF">
      <w:pPr>
        <w:pStyle w:val="PargrafodaLista"/>
        <w:numPr>
          <w:ilvl w:val="0"/>
          <w:numId w:val="2"/>
        </w:numPr>
      </w:pPr>
      <w:r>
        <w:t>Em seguida deverá ser criado o servidor local via o algoritmo n</w:t>
      </w:r>
      <w:r w:rsidR="00955817">
        <w:t xml:space="preserve">a pasta </w:t>
      </w:r>
      <w:r>
        <w:t xml:space="preserve">‘servidor-local’. Este algoritmo possui o arquivo </w:t>
      </w:r>
      <w:proofErr w:type="spellStart"/>
      <w:proofErr w:type="gramStart"/>
      <w:r>
        <w:t>package.json</w:t>
      </w:r>
      <w:proofErr w:type="spellEnd"/>
      <w:proofErr w:type="gramEnd"/>
      <w:r>
        <w:t xml:space="preserve"> que informa as dependências necessárias para a criação do servidor, entre elas o </w:t>
      </w:r>
      <w:proofErr w:type="spellStart"/>
      <w:r>
        <w:t>express</w:t>
      </w:r>
      <w:proofErr w:type="spellEnd"/>
      <w:r>
        <w:t xml:space="preserve">, </w:t>
      </w:r>
      <w:proofErr w:type="spellStart"/>
      <w:r>
        <w:t>nodemon</w:t>
      </w:r>
      <w:proofErr w:type="spellEnd"/>
      <w:r>
        <w:t xml:space="preserve"> e </w:t>
      </w:r>
      <w:proofErr w:type="spellStart"/>
      <w:r>
        <w:t>mssql</w:t>
      </w:r>
      <w:proofErr w:type="spellEnd"/>
      <w:r>
        <w:t xml:space="preserve">. O servidor local estará funcionando se o prompt de comando (ou o </w:t>
      </w:r>
      <w:proofErr w:type="spellStart"/>
      <w:r>
        <w:t>git</w:t>
      </w:r>
      <w:proofErr w:type="spellEnd"/>
      <w:r>
        <w:t xml:space="preserve"> </w:t>
      </w:r>
      <w:proofErr w:type="spellStart"/>
      <w:r>
        <w:t>bash</w:t>
      </w:r>
      <w:proofErr w:type="spellEnd"/>
      <w:r>
        <w:t xml:space="preserve"> ou qualquer outro terminal) esteja com a aparência igual </w:t>
      </w:r>
      <w:proofErr w:type="spellStart"/>
      <w:r>
        <w:t>a</w:t>
      </w:r>
      <w:proofErr w:type="spellEnd"/>
      <w:r>
        <w:t xml:space="preserve"> da imagem abaixo.</w:t>
      </w:r>
    </w:p>
    <w:p w14:paraId="65B1CFD4" w14:textId="792BE1C6" w:rsidR="5483855B" w:rsidRDefault="5483855B" w:rsidP="5483855B">
      <w:pPr>
        <w:ind w:left="360"/>
      </w:pPr>
      <w:r>
        <w:rPr>
          <w:noProof/>
        </w:rPr>
        <w:drawing>
          <wp:inline distT="0" distB="0" distL="0" distR="0" wp14:anchorId="7D91D4D7" wp14:editId="08F88FDE">
            <wp:extent cx="5486400" cy="3406140"/>
            <wp:effectExtent l="0" t="0" r="0" b="0"/>
            <wp:docPr id="536043870" name="Imagem 53604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406140"/>
                    </a:xfrm>
                    <a:prstGeom prst="rect">
                      <a:avLst/>
                    </a:prstGeom>
                  </pic:spPr>
                </pic:pic>
              </a:graphicData>
            </a:graphic>
          </wp:inline>
        </w:drawing>
      </w:r>
    </w:p>
    <w:p w14:paraId="68E95372" w14:textId="65A3B5E3" w:rsidR="5483855B" w:rsidRDefault="5483855B" w:rsidP="5483855B">
      <w:pPr>
        <w:ind w:left="360"/>
        <w:rPr>
          <w:i/>
          <w:iCs/>
          <w:sz w:val="22"/>
          <w:szCs w:val="22"/>
        </w:rPr>
      </w:pPr>
      <w:r w:rsidRPr="5483855B">
        <w:rPr>
          <w:i/>
          <w:iCs/>
          <w:sz w:val="22"/>
          <w:szCs w:val="22"/>
        </w:rPr>
        <w:t>Imagem com um terminal exibindo a execução de um servidor local.</w:t>
      </w:r>
      <w:r>
        <w:br/>
      </w:r>
    </w:p>
    <w:p w14:paraId="7E06C96A" w14:textId="2AB2FC7F" w:rsidR="4457601F" w:rsidRDefault="2DB20E45" w:rsidP="004C62EF">
      <w:pPr>
        <w:pStyle w:val="PargrafodaLista"/>
        <w:numPr>
          <w:ilvl w:val="0"/>
          <w:numId w:val="2"/>
        </w:numPr>
      </w:pPr>
      <w:r>
        <w:t xml:space="preserve">Com o servidor instalado deverá ser verificado a conexão com o servidor cloud da plataforma Azure. Será necessário entrar nesta plataforma e alterar as </w:t>
      </w:r>
      <w:r>
        <w:lastRenderedPageBreak/>
        <w:t>configurações do firewall para que a conexão seja bem-sucedida. Ainda na plataforma deverá ser verificada se a aquisição de dados está sendo recebida e se seus dados estão sendo gerados de forma correta.</w:t>
      </w:r>
    </w:p>
    <w:p w14:paraId="06831AD1" w14:textId="0B607CE5" w:rsidR="4457601F" w:rsidRDefault="4457601F" w:rsidP="4457601F">
      <w:pPr>
        <w:ind w:left="360"/>
      </w:pPr>
    </w:p>
    <w:p w14:paraId="5934D4C3" w14:textId="777EC73F" w:rsidR="4457601F" w:rsidRDefault="5483855B" w:rsidP="4457601F">
      <w:pPr>
        <w:ind w:left="360"/>
      </w:pPr>
      <w:r>
        <w:t xml:space="preserve">Após estes passos estará concluída a instalação, se recomenda que seja explicado para o cliente para não alterar as configurações no dispositivo que terá o servidor ou no Arduino.  </w:t>
      </w:r>
    </w:p>
    <w:p w14:paraId="1D3AE9DE" w14:textId="7B0BD7F4" w:rsidR="4457601F" w:rsidRDefault="4457601F" w:rsidP="4457601F">
      <w:pPr>
        <w:ind w:left="360"/>
      </w:pPr>
    </w:p>
    <w:p w14:paraId="79C789ED" w14:textId="77777777" w:rsidR="008F3EFD" w:rsidRPr="00192CAB" w:rsidRDefault="2DB20E45" w:rsidP="008F3EFD">
      <w:pPr>
        <w:pStyle w:val="Ttulo2"/>
        <w:rPr>
          <w:b/>
        </w:rPr>
      </w:pPr>
      <w:bookmarkStart w:id="22" w:name="_Toc512519607"/>
      <w:r w:rsidRPr="2DB20E45">
        <w:rPr>
          <w:b/>
        </w:rPr>
        <w:t xml:space="preserve">Processo de Atendimento e Suporte </w:t>
      </w:r>
      <w:bookmarkEnd w:id="22"/>
    </w:p>
    <w:p w14:paraId="6EEAFA39" w14:textId="5B120C8B" w:rsidR="2DB20E45" w:rsidRDefault="2DB20E45" w:rsidP="2DB20E45">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2DB20E45">
      <w:pPr>
        <w:ind w:firstLine="1134"/>
      </w:pPr>
    </w:p>
    <w:p w14:paraId="663AC44E" w14:textId="77777777" w:rsidR="00955817" w:rsidRDefault="2DB20E45" w:rsidP="2DB20E45">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2DB20E45">
      <w:pPr>
        <w:rPr>
          <w:rFonts w:eastAsia="Arial" w:cs="Arial"/>
          <w:noProof/>
        </w:rPr>
      </w:pPr>
    </w:p>
    <w:p w14:paraId="3C9F7DF7" w14:textId="7789CE48" w:rsidR="2DB20E45" w:rsidRDefault="2DB20E45" w:rsidP="2DB20E45">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405348B3" w14:textId="1BF4161C" w:rsidR="2DB20E45" w:rsidRDefault="2DB20E45" w:rsidP="2DB20E45">
      <w:r>
        <w:rPr>
          <w:noProof/>
        </w:rPr>
        <w:lastRenderedPageBreak/>
        <w:drawing>
          <wp:inline distT="0" distB="0" distL="0" distR="0" wp14:anchorId="207BD7FA" wp14:editId="44106EA0">
            <wp:extent cx="4572000" cy="2505075"/>
            <wp:effectExtent l="0" t="0" r="0" b="0"/>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DF0C1ED" w14:textId="6F3EA9B2" w:rsidR="2DB20E45" w:rsidRDefault="2DB20E45" w:rsidP="2DB20E45">
      <w:r w:rsidRPr="2DB20E45">
        <w:rPr>
          <w:b/>
          <w:bCs/>
        </w:rPr>
        <w:t>N1</w:t>
      </w:r>
    </w:p>
    <w:p w14:paraId="64482502" w14:textId="1594547E" w:rsidR="2DB20E45" w:rsidRDefault="2DB20E45" w:rsidP="2DB20E45">
      <w:r>
        <w:rPr>
          <w:noProof/>
        </w:rPr>
        <w:drawing>
          <wp:inline distT="0" distB="0" distL="0" distR="0" wp14:anchorId="2563D4F3" wp14:editId="10F76F08">
            <wp:extent cx="4572000" cy="2581275"/>
            <wp:effectExtent l="0" t="0" r="0" b="0"/>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C0A65BD" w14:textId="3BB8A7B5" w:rsidR="2DB20E45" w:rsidRDefault="2DB20E45" w:rsidP="2DB20E45">
      <w:pPr>
        <w:rPr>
          <w:b/>
          <w:bCs/>
        </w:rPr>
      </w:pPr>
      <w:r w:rsidRPr="2DB20E45">
        <w:rPr>
          <w:b/>
          <w:bCs/>
        </w:rPr>
        <w:t>N2</w:t>
      </w:r>
    </w:p>
    <w:p w14:paraId="6932C9CB" w14:textId="671F7E74" w:rsidR="2DB20E45" w:rsidRDefault="2DB20E45" w:rsidP="2DB20E45">
      <w:r>
        <w:rPr>
          <w:noProof/>
        </w:rPr>
        <w:drawing>
          <wp:inline distT="0" distB="0" distL="0" distR="0" wp14:anchorId="7570B1C2" wp14:editId="09D95665">
            <wp:extent cx="5544766" cy="2171700"/>
            <wp:effectExtent l="0" t="0" r="0" b="0"/>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44766" cy="2171700"/>
                    </a:xfrm>
                    <a:prstGeom prst="rect">
                      <a:avLst/>
                    </a:prstGeom>
                  </pic:spPr>
                </pic:pic>
              </a:graphicData>
            </a:graphic>
          </wp:inline>
        </w:drawing>
      </w:r>
    </w:p>
    <w:p w14:paraId="658EFAE5" w14:textId="67ACCF9A" w:rsidR="2DB20E45" w:rsidRDefault="2DB20E45" w:rsidP="2DB20E45">
      <w:r w:rsidRPr="2DB20E45">
        <w:rPr>
          <w:b/>
          <w:bCs/>
        </w:rPr>
        <w:t>N3</w:t>
      </w:r>
    </w:p>
    <w:p w14:paraId="469205DB" w14:textId="77777777" w:rsidR="00370E34" w:rsidRDefault="00370E34" w:rsidP="00B13803">
      <w:pPr>
        <w:rPr>
          <w:noProof/>
        </w:rPr>
        <w:sectPr w:rsidR="00370E34">
          <w:headerReference w:type="default" r:id="rId68"/>
          <w:footerReference w:type="default" r:id="rId69"/>
          <w:headerReference w:type="first" r:id="rId70"/>
          <w:footerReference w:type="first" r:id="rId71"/>
          <w:pgSz w:w="11907" w:h="16840" w:code="9"/>
          <w:pgMar w:top="1701" w:right="1134" w:bottom="1531" w:left="1701" w:header="720" w:footer="720" w:gutter="0"/>
          <w:cols w:space="708"/>
          <w:titlePg/>
          <w:docGrid w:linePitch="360"/>
        </w:sectPr>
      </w:pPr>
    </w:p>
    <w:p w14:paraId="6AF77C18" w14:textId="77777777" w:rsidR="00370E34" w:rsidRDefault="00376950"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3" w:name="_Ref125307146"/>
      <w:bookmarkStart w:id="24" w:name="_Toc125374527"/>
      <w:bookmarkStart w:id="25" w:name="_Toc156754424"/>
      <w:bookmarkStart w:id="26" w:name="_Toc512519608"/>
      <w:r>
        <w:lastRenderedPageBreak/>
        <w:t>CONCLUSÕES</w:t>
      </w:r>
      <w:bookmarkEnd w:id="23"/>
      <w:bookmarkEnd w:id="24"/>
      <w:bookmarkEnd w:id="25"/>
      <w:bookmarkEnd w:id="26"/>
    </w:p>
    <w:p w14:paraId="1DFCDF8D" w14:textId="77777777" w:rsidR="00573DD1" w:rsidRPr="00192CAB" w:rsidRDefault="25A84F53" w:rsidP="25A84F53">
      <w:pPr>
        <w:pStyle w:val="Ttulo2"/>
        <w:rPr>
          <w:b/>
        </w:rPr>
      </w:pPr>
      <w:bookmarkStart w:id="27" w:name="_Toc512519609"/>
      <w:r w:rsidRPr="25A84F53">
        <w:rPr>
          <w:b/>
        </w:rPr>
        <w:t xml:space="preserve">resultados </w:t>
      </w:r>
      <w:bookmarkEnd w:id="27"/>
    </w:p>
    <w:p w14:paraId="16548AFA" w14:textId="2201A410" w:rsidR="00573DD1" w:rsidRDefault="25A84F53" w:rsidP="00573DD1">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573DD1">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573DD1">
      <w:r w:rsidRPr="25A84F53">
        <w:rPr>
          <w:rFonts w:eastAsia="Arial" w:cs="Arial"/>
        </w:rPr>
        <w:t>Concluímos assim, que através dos resultados obtidos, nossos objetivos foram alcançados com êxito.</w:t>
      </w:r>
    </w:p>
    <w:p w14:paraId="0918D887" w14:textId="1BE49BB6" w:rsidR="00573DD1" w:rsidRDefault="00573DD1" w:rsidP="25A84F53"/>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25A84F53" w:rsidP="00573DD1">
      <w:pPr>
        <w:pStyle w:val="Ttulo2"/>
        <w:rPr>
          <w:b/>
        </w:rPr>
      </w:pPr>
      <w:bookmarkStart w:id="28" w:name="_Toc512519610"/>
      <w:r w:rsidRPr="25A84F53">
        <w:rPr>
          <w:b/>
        </w:rPr>
        <w:t xml:space="preserve">Processo de aprendizado com o projeto </w:t>
      </w:r>
      <w:bookmarkEnd w:id="28"/>
    </w:p>
    <w:p w14:paraId="1E215869" w14:textId="57D3C815" w:rsidR="2DB20E45" w:rsidRDefault="2DB20E45" w:rsidP="2DB20E45"/>
    <w:p w14:paraId="05089A31" w14:textId="10FE0821" w:rsidR="00573DD1" w:rsidRDefault="00573DD1" w:rsidP="2DB20E45">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14017E88" w:rsidR="00573DD1" w:rsidRPr="00192CAB" w:rsidRDefault="25A84F53" w:rsidP="77846CA5">
      <w:pPr>
        <w:pStyle w:val="Ttulo2"/>
        <w:rPr>
          <w:b/>
        </w:rPr>
      </w:pPr>
      <w:bookmarkStart w:id="29" w:name="_Toc512519611"/>
      <w:r w:rsidRPr="25A84F53">
        <w:rPr>
          <w:b/>
        </w:rPr>
        <w:lastRenderedPageBreak/>
        <w:t xml:space="preserve">Considerações finais sobre A evolução da solução </w:t>
      </w:r>
      <w:bookmarkEnd w:id="29"/>
    </w:p>
    <w:p w14:paraId="69307BBC" w14:textId="2C0D14A6" w:rsidR="00573DD1" w:rsidRDefault="25A84F53" w:rsidP="25A84F53">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77846CA5"/>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0" w:name="_Toc124080469"/>
      <w:bookmarkStart w:id="31" w:name="_Toc125201972"/>
      <w:bookmarkStart w:id="32" w:name="_Toc125374528"/>
    </w:p>
    <w:p w14:paraId="7F9A2973" w14:textId="77777777" w:rsidR="00B424CD" w:rsidRPr="004910EE" w:rsidRDefault="00B424CD" w:rsidP="00B424CD">
      <w:pPr>
        <w:tabs>
          <w:tab w:val="clear" w:pos="851"/>
        </w:tabs>
        <w:sectPr w:rsidR="00B424CD" w:rsidRPr="004910EE">
          <w:headerReference w:type="even" r:id="rId72"/>
          <w:headerReference w:type="default" r:id="rId73"/>
          <w:footerReference w:type="default" r:id="rId74"/>
          <w:headerReference w:type="first" r:id="rId75"/>
          <w:footerReference w:type="first" r:id="rId76"/>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3" w:name="_Toc156754425"/>
      <w:bookmarkStart w:id="34" w:name="_Toc512519612"/>
      <w:r w:rsidRPr="00B55442">
        <w:lastRenderedPageBreak/>
        <w:t>ReferÊncias</w:t>
      </w:r>
      <w:bookmarkEnd w:id="30"/>
      <w:bookmarkEnd w:id="31"/>
      <w:bookmarkEnd w:id="32"/>
      <w:bookmarkEnd w:id="33"/>
      <w:bookmarkEnd w:id="34"/>
    </w:p>
    <w:p w14:paraId="0A3363DE" w14:textId="77777777" w:rsidR="00370E34" w:rsidRPr="00B55442" w:rsidRDefault="00370E34" w:rsidP="00AB1F1F">
      <w:pPr>
        <w:pStyle w:val="Ttulo"/>
      </w:pPr>
    </w:p>
    <w:p w14:paraId="57E8B6DE" w14:textId="6044552D" w:rsidR="3D763709" w:rsidRDefault="4457601F" w:rsidP="4457601F">
      <w:pPr>
        <w:pStyle w:val="Referncias"/>
        <w:spacing w:after="0"/>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4457601F">
      <w:pPr>
        <w:pStyle w:val="Referncias"/>
        <w:spacing w:after="0"/>
        <w:rPr>
          <w:rFonts w:cs="Arial"/>
          <w:noProof/>
          <w:lang w:val="pt-BR"/>
        </w:rPr>
      </w:pPr>
    </w:p>
    <w:p w14:paraId="390D48AD" w14:textId="731413E2" w:rsidR="4457601F" w:rsidRDefault="4457601F" w:rsidP="4457601F">
      <w:pPr>
        <w:pStyle w:val="Referncias"/>
        <w:spacing w:after="0"/>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3D763709">
      <w:pPr>
        <w:pStyle w:val="Referncias"/>
        <w:rPr>
          <w:color w:val="FF0000"/>
          <w:lang w:val="pt-BR"/>
        </w:rPr>
      </w:pPr>
    </w:p>
    <w:p w14:paraId="46DBD0F2" w14:textId="77777777" w:rsidR="00F2517D" w:rsidRDefault="00F2517D" w:rsidP="00ED29B0">
      <w:pPr>
        <w:pStyle w:val="EstiloNormalGrandeesquerda"/>
      </w:pPr>
    </w:p>
    <w:sectPr w:rsidR="00F2517D" w:rsidSect="008B07EE">
      <w:headerReference w:type="default" r:id="rId77"/>
      <w:footerReference w:type="default" r:id="rId78"/>
      <w:headerReference w:type="first" r:id="rId79"/>
      <w:footerReference w:type="first" r:id="rId80"/>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37E73" w14:textId="77777777" w:rsidR="00376950" w:rsidRDefault="00376950">
      <w:r>
        <w:separator/>
      </w:r>
    </w:p>
    <w:p w14:paraId="4866C25E" w14:textId="77777777" w:rsidR="00376950" w:rsidRDefault="00376950"/>
    <w:p w14:paraId="293B59A8" w14:textId="77777777" w:rsidR="00376950" w:rsidRDefault="00376950"/>
    <w:p w14:paraId="64EB3CC6" w14:textId="77777777" w:rsidR="00376950" w:rsidRDefault="00376950"/>
  </w:endnote>
  <w:endnote w:type="continuationSeparator" w:id="0">
    <w:p w14:paraId="77AEA956" w14:textId="77777777" w:rsidR="00376950" w:rsidRDefault="00376950">
      <w:r>
        <w:continuationSeparator/>
      </w:r>
    </w:p>
    <w:p w14:paraId="02A33AD0" w14:textId="77777777" w:rsidR="00376950" w:rsidRDefault="00376950"/>
    <w:p w14:paraId="4B13E6B3" w14:textId="77777777" w:rsidR="00376950" w:rsidRDefault="00376950"/>
    <w:p w14:paraId="55863027" w14:textId="77777777" w:rsidR="00376950" w:rsidRDefault="003769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376950" w:rsidRDefault="00376950"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376950" w:rsidRDefault="00376950"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376950" w:rsidRDefault="00376950">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376950" w:rsidRDefault="00376950">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376950" w:rsidRDefault="00376950">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76950" w:rsidRDefault="00376950">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376950" w:rsidRDefault="00376950">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76950" w:rsidRDefault="00376950"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76950" w:rsidRDefault="003769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376950" w:rsidRDefault="00376950"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376950" w:rsidRDefault="00376950"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376950" w:rsidRDefault="00376950">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376950" w:rsidRDefault="00376950"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376950" w:rsidRDefault="00376950">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376950" w:rsidRDefault="00376950">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376950" w:rsidRDefault="00376950">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376950" w:rsidRDefault="0037695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7A871" w14:textId="77777777" w:rsidR="00376950" w:rsidRDefault="00376950">
      <w:r>
        <w:separator/>
      </w:r>
    </w:p>
    <w:p w14:paraId="43A5DD41" w14:textId="77777777" w:rsidR="00376950" w:rsidRDefault="00376950"/>
    <w:p w14:paraId="4D25D729" w14:textId="77777777" w:rsidR="00376950" w:rsidRDefault="00376950"/>
    <w:p w14:paraId="3FBC23D9" w14:textId="77777777" w:rsidR="00376950" w:rsidRDefault="00376950"/>
  </w:footnote>
  <w:footnote w:type="continuationSeparator" w:id="0">
    <w:p w14:paraId="45EA64B9" w14:textId="77777777" w:rsidR="00376950" w:rsidRDefault="00376950">
      <w:r>
        <w:continuationSeparator/>
      </w:r>
    </w:p>
    <w:p w14:paraId="4C26E7A5" w14:textId="77777777" w:rsidR="00376950" w:rsidRDefault="00376950"/>
    <w:p w14:paraId="0B918800" w14:textId="77777777" w:rsidR="00376950" w:rsidRDefault="00376950"/>
    <w:p w14:paraId="691B206B" w14:textId="77777777" w:rsidR="00376950" w:rsidRDefault="003769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03623590" w:rsidR="00376950" w:rsidRDefault="00376950" w:rsidP="008828E4">
    <w:pPr>
      <w:ind w:right="360"/>
    </w:pPr>
    <w:r>
      <w:rPr>
        <w:noProof/>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AD8809" wp14:editId="74161D85">
          <wp:extent cx="1461616" cy="3048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fundo-transparente.png"/>
                  <pic:cNvPicPr/>
                </pic:nvPicPr>
                <pic:blipFill>
                  <a:blip r:embed="rId2"/>
                  <a:stretch>
                    <a:fillRect/>
                  </a:stretch>
                </pic:blipFill>
                <pic:spPr>
                  <a:xfrm>
                    <a:off x="0" y="0"/>
                    <a:ext cx="1461616" cy="304800"/>
                  </a:xfrm>
                  <a:prstGeom prst="rect">
                    <a:avLst/>
                  </a:prstGeom>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376950" w:rsidRDefault="0037695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8286D3E" w14:textId="77777777" w:rsidR="00376950" w:rsidRDefault="00376950"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376950" w:rsidRDefault="00376950">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76950" w:rsidRDefault="00376950"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76950" w:rsidRDefault="00376950">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76950" w:rsidRDefault="00376950">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7777777" w:rsidR="00376950" w:rsidRDefault="00376950"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57CCBFB8" w14:textId="77777777" w:rsidR="00376950" w:rsidRDefault="00376950"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376950" w:rsidRDefault="00376950">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76950" w:rsidRDefault="00376950"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76950" w:rsidRPr="00E37DB5" w:rsidRDefault="00376950"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76950" w:rsidRDefault="003769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376950" w:rsidRDefault="00376950"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30C70C25" w:rsidR="00376950" w:rsidRPr="00E37DB5" w:rsidRDefault="00376950"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3411FA96">
              <wp:simplePos x="0" y="0"/>
              <wp:positionH relativeFrom="column">
                <wp:posOffset>0</wp:posOffset>
              </wp:positionH>
              <wp:positionV relativeFrom="paragraph">
                <wp:posOffset>172720</wp:posOffset>
              </wp:positionV>
              <wp:extent cx="5507990" cy="0"/>
              <wp:effectExtent l="9525" t="10795" r="6985" b="8255"/>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E0A1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1EwIAACg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D6xWc1&#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376950" w:rsidRDefault="00376950"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77777777" w:rsidR="00376950" w:rsidRDefault="00376950"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4DE4C7A4" w14:textId="77777777" w:rsidR="00376950" w:rsidRPr="00E37DB5" w:rsidRDefault="00376950"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376950" w:rsidRDefault="00376950"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376950" w:rsidRDefault="00376950"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3662AD03" w:rsidR="00376950" w:rsidRPr="00E37DB5" w:rsidRDefault="00376950"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852AA79">
              <wp:simplePos x="0" y="0"/>
              <wp:positionH relativeFrom="column">
                <wp:posOffset>0</wp:posOffset>
              </wp:positionH>
              <wp:positionV relativeFrom="paragraph">
                <wp:posOffset>172720</wp:posOffset>
              </wp:positionV>
              <wp:extent cx="5507990" cy="0"/>
              <wp:effectExtent l="9525" t="10795" r="6985" b="8255"/>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F034B"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lj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DK9qWMS&#10;AgAAKAQAAA4AAAAAAAAAAAAAAAAALgIAAGRycy9lMm9Eb2MueG1sUEsBAi0AFAAGAAgAAAAhAM7A&#10;t+PbAAAABgEAAA8AAAAAAAAAAAAAAAAAbAQAAGRycy9kb3ducmV2LnhtbFBLBQYAAAAABAAEAPMA&#10;AAB0BQAAAAA=&#10;"/>
          </w:pict>
        </mc:Fallback>
      </mc:AlternateContent>
    </w:r>
    <w:r>
      <w:rPr>
        <w:b/>
        <w:color w:val="999999"/>
        <w:sz w:val="20"/>
        <w:szCs w:val="20"/>
      </w:rPr>
      <w:t>MATERIAL E MÉTODO</w:t>
    </w:r>
  </w:p>
  <w:p w14:paraId="6BFAFB9A" w14:textId="77777777" w:rsidR="00376950" w:rsidRDefault="00376950"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77777777" w:rsidR="00376950" w:rsidRDefault="00376950"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w:t>
    </w:r>
    <w:r>
      <w:rPr>
        <w:rStyle w:val="Nmerodepgina"/>
      </w:rPr>
      <w:fldChar w:fldCharType="end"/>
    </w:r>
  </w:p>
  <w:p w14:paraId="54B01304" w14:textId="77777777" w:rsidR="00376950" w:rsidRPr="00E37DB5" w:rsidRDefault="00376950"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376950" w:rsidRDefault="0037695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44777637" w:rsidR="00376950" w:rsidRDefault="00376950">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63E788C9">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A4BB5"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9</w:t>
    </w:r>
    <w:r>
      <w:rPr>
        <w:rStyle w:val="Nmerodepgina"/>
      </w:rPr>
      <w:fldChar w:fldCharType="end"/>
    </w:r>
  </w:p>
  <w:p w14:paraId="14FFB684" w14:textId="77777777" w:rsidR="00376950" w:rsidRDefault="00376950"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4"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5"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0"/>
  </w:num>
  <w:num w:numId="4">
    <w:abstractNumId w:val="13"/>
  </w:num>
  <w:num w:numId="5">
    <w:abstractNumId w:val="14"/>
  </w:num>
  <w:num w:numId="6">
    <w:abstractNumId w:val="1"/>
  </w:num>
  <w:num w:numId="7">
    <w:abstractNumId w:val="8"/>
  </w:num>
  <w:num w:numId="8">
    <w:abstractNumId w:val="12"/>
  </w:num>
  <w:num w:numId="9">
    <w:abstractNumId w:val="2"/>
  </w:num>
  <w:num w:numId="10">
    <w:abstractNumId w:val="6"/>
  </w:num>
  <w:num w:numId="11">
    <w:abstractNumId w:val="9"/>
  </w:num>
  <w:num w:numId="12">
    <w:abstractNumId w:val="11"/>
  </w:num>
  <w:num w:numId="13">
    <w:abstractNumId w:val="4"/>
  </w:num>
  <w:num w:numId="14">
    <w:abstractNumId w:val="15"/>
  </w:num>
  <w:num w:numId="15">
    <w:abstractNumId w:val="5"/>
  </w:num>
  <w:num w:numId="16">
    <w:abstractNumId w:val="7"/>
  </w:num>
  <w:num w:numId="17">
    <w:abstractNumId w:val="17"/>
  </w:num>
  <w:num w:numId="18">
    <w:abstractNumId w:val="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eader" Target="header4.xml"/><Relationship Id="rId26" Type="http://schemas.openxmlformats.org/officeDocument/2006/relationships/header" Target="header6.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6.png"/><Relationship Id="rId68" Type="http://schemas.openxmlformats.org/officeDocument/2006/relationships/header" Target="header11.xml"/><Relationship Id="rId76"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footer" Target="footer12.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39.png"/><Relationship Id="rId74" Type="http://schemas.openxmlformats.org/officeDocument/2006/relationships/footer" Target="footer13.xml"/><Relationship Id="rId79"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header" Target="header10.xml"/><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38.png"/><Relationship Id="rId73" Type="http://schemas.openxmlformats.org/officeDocument/2006/relationships/header" Target="header14.xml"/><Relationship Id="rId78" Type="http://schemas.openxmlformats.org/officeDocument/2006/relationships/footer" Target="footer15.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7.png"/><Relationship Id="rId69" Type="http://schemas.openxmlformats.org/officeDocument/2006/relationships/footer" Target="footer11.xml"/><Relationship Id="rId7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eader" Target="header13.xml"/><Relationship Id="rId80" Type="http://schemas.openxmlformats.org/officeDocument/2006/relationships/footer" Target="footer16.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0.xml"/><Relationship Id="rId70" Type="http://schemas.openxmlformats.org/officeDocument/2006/relationships/header" Target="header12.xml"/><Relationship Id="rId75" Type="http://schemas.openxmlformats.org/officeDocument/2006/relationships/header" Target="header1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0B0CC-2D30-4191-84FB-1921264EC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114</TotalTime>
  <Pages>43</Pages>
  <Words>4459</Words>
  <Characters>25529</Characters>
  <Application>Microsoft Office Word</Application>
  <DocSecurity>0</DocSecurity>
  <Lines>212</Lines>
  <Paragraphs>59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Usuário do Windows</cp:lastModifiedBy>
  <cp:revision>9</cp:revision>
  <cp:lastPrinted>2009-11-04T00:12:00Z</cp:lastPrinted>
  <dcterms:created xsi:type="dcterms:W3CDTF">2019-06-01T15:21:00Z</dcterms:created>
  <dcterms:modified xsi:type="dcterms:W3CDTF">2019-06-02T00:03:00Z</dcterms:modified>
</cp:coreProperties>
</file>