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4B068" w14:textId="77777777" w:rsidR="00A379BB" w:rsidRDefault="00A379BB" w:rsidP="00C8586D">
      <w:pPr>
        <w:jc w:val="center"/>
        <w:rPr>
          <w:rFonts w:cs="Arial"/>
        </w:rPr>
      </w:pPr>
      <w:r>
        <w:rPr>
          <w:rFonts w:cs="Arial"/>
        </w:rPr>
        <w:t>BANDTEC – DIGITAL SCHOOL</w:t>
      </w:r>
    </w:p>
    <w:p w14:paraId="3E804F36" w14:textId="77777777" w:rsidR="00A379BB" w:rsidRDefault="00A379BB" w:rsidP="00C8586D">
      <w:pPr>
        <w:jc w:val="center"/>
        <w:rPr>
          <w:rFonts w:cs="Arial"/>
        </w:rPr>
      </w:pPr>
    </w:p>
    <w:p w14:paraId="5B6BA4C1" w14:textId="77777777" w:rsidR="00A379BB" w:rsidRDefault="00A379BB" w:rsidP="00C8586D">
      <w:pPr>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C8586D">
      <w:pPr>
        <w:pStyle w:val="NormalGrande"/>
      </w:pPr>
    </w:p>
    <w:p w14:paraId="4B27B54D" w14:textId="77777777" w:rsidR="00A379BB" w:rsidRDefault="00A379BB" w:rsidP="00C8586D">
      <w:pPr>
        <w:pStyle w:val="NormalGrande"/>
      </w:pPr>
    </w:p>
    <w:p w14:paraId="272934BF" w14:textId="16611DE7" w:rsidR="55D1DB61" w:rsidRDefault="55D1DB61" w:rsidP="00C8586D">
      <w:pPr>
        <w:pStyle w:val="NormalGrande"/>
      </w:pPr>
      <w:r>
        <w:t>Adriana elva huayhua marca</w:t>
      </w:r>
    </w:p>
    <w:p w14:paraId="06202E31" w14:textId="5E21AE69" w:rsidR="55D1DB61" w:rsidRDefault="55D1DB61" w:rsidP="00C8586D">
      <w:pPr>
        <w:pStyle w:val="NormalGrande"/>
      </w:pPr>
      <w:r>
        <w:t>Fernanda esteves</w:t>
      </w:r>
    </w:p>
    <w:p w14:paraId="1F9C81E8" w14:textId="71C77F27" w:rsidR="55D1DB61" w:rsidRDefault="7FE5E8B7" w:rsidP="00C8586D">
      <w:pPr>
        <w:pStyle w:val="NormalGrande"/>
      </w:pPr>
      <w:r>
        <w:t xml:space="preserve">Gustavo henrique MARTINS GONÇALVES </w:t>
      </w:r>
    </w:p>
    <w:p w14:paraId="44F00662" w14:textId="1230F58D" w:rsidR="55D1DB61" w:rsidRDefault="55D1DB61" w:rsidP="00C8586D">
      <w:pPr>
        <w:pStyle w:val="NormalGrande"/>
      </w:pPr>
      <w:r>
        <w:t>Leticia lago mori</w:t>
      </w:r>
    </w:p>
    <w:p w14:paraId="63D91755" w14:textId="14D8ED6C" w:rsidR="55D1DB61" w:rsidRDefault="55D1DB61" w:rsidP="00C8586D">
      <w:pPr>
        <w:pStyle w:val="NormalGrande"/>
      </w:pPr>
      <w:r>
        <w:t>Natalia medina oliveira juliano</w:t>
      </w:r>
    </w:p>
    <w:p w14:paraId="5C328A3C" w14:textId="5C34AB09" w:rsidR="55D1DB61" w:rsidRDefault="55D1DB61" w:rsidP="00C8586D">
      <w:pPr>
        <w:pStyle w:val="NormalGrande"/>
      </w:pPr>
      <w:r>
        <w:t>Vitor leornado gonçalves de oliveira silva</w:t>
      </w:r>
    </w:p>
    <w:p w14:paraId="5CC22666" w14:textId="4ED053AA" w:rsidR="55D1DB61" w:rsidRDefault="55D1DB61" w:rsidP="00C8586D">
      <w:pPr>
        <w:pStyle w:val="NormalGrande"/>
      </w:pPr>
    </w:p>
    <w:p w14:paraId="35493970" w14:textId="7234503B" w:rsidR="00370E34" w:rsidRPr="004C56C6" w:rsidRDefault="00370E34" w:rsidP="00C8586D">
      <w:pPr>
        <w:pStyle w:val="NormalGrande"/>
      </w:pPr>
    </w:p>
    <w:p w14:paraId="552D54FA" w14:textId="77777777" w:rsidR="00370E34" w:rsidRPr="004C56C6" w:rsidRDefault="00370E34" w:rsidP="00C8586D">
      <w:pPr>
        <w:pStyle w:val="NormalGrande"/>
      </w:pPr>
    </w:p>
    <w:p w14:paraId="4721EC1D" w14:textId="77777777" w:rsidR="00370E34" w:rsidRPr="004C56C6" w:rsidRDefault="00370E34" w:rsidP="00C8586D">
      <w:pPr>
        <w:pStyle w:val="NormalGrande"/>
      </w:pPr>
    </w:p>
    <w:p w14:paraId="7B6BE096" w14:textId="77777777" w:rsidR="00370E34" w:rsidRPr="004C56C6" w:rsidRDefault="00370E34" w:rsidP="00C8586D">
      <w:pPr>
        <w:pStyle w:val="NormalGrande"/>
      </w:pPr>
    </w:p>
    <w:p w14:paraId="7493C257" w14:textId="77777777" w:rsidR="00370E34" w:rsidRPr="004C56C6" w:rsidRDefault="00370E34" w:rsidP="00C8586D">
      <w:pPr>
        <w:pStyle w:val="NormalGrande"/>
      </w:pPr>
    </w:p>
    <w:p w14:paraId="63937A84" w14:textId="77777777" w:rsidR="00370E34" w:rsidRPr="004C56C6" w:rsidRDefault="00370E34" w:rsidP="00C8586D">
      <w:pPr>
        <w:pStyle w:val="NormalGrande"/>
      </w:pPr>
    </w:p>
    <w:p w14:paraId="2BCFFDFC" w14:textId="77777777" w:rsidR="00370E34" w:rsidRPr="004C56C6" w:rsidRDefault="00370E34" w:rsidP="00C8586D">
      <w:pPr>
        <w:pStyle w:val="NormalGrande"/>
      </w:pPr>
    </w:p>
    <w:p w14:paraId="115AD8FE" w14:textId="6E7EE9BF" w:rsidR="55D1DB61" w:rsidRDefault="55D1DB61" w:rsidP="00C8586D">
      <w:pPr>
        <w:pStyle w:val="NormalGrande"/>
      </w:pPr>
      <w:r>
        <w:t>Solução de iot para otimização da produtividade em ambientes de trabalho - techhumi</w:t>
      </w:r>
    </w:p>
    <w:p w14:paraId="5C8F3224" w14:textId="77777777" w:rsidR="00370E34" w:rsidRPr="004C56C6" w:rsidRDefault="00370E34" w:rsidP="00C8586D">
      <w:pPr>
        <w:pStyle w:val="NormalGrande"/>
      </w:pPr>
    </w:p>
    <w:p w14:paraId="7C836E9C" w14:textId="77777777" w:rsidR="00D122FD" w:rsidRPr="000C0409" w:rsidRDefault="00D122FD" w:rsidP="00C8586D">
      <w:pPr>
        <w:pStyle w:val="Capa-Grauacadmico"/>
        <w:spacing w:line="360" w:lineRule="auto"/>
        <w:ind w:left="5711" w:hanging="1175"/>
      </w:pPr>
    </w:p>
    <w:p w14:paraId="59374737" w14:textId="77777777" w:rsidR="00370E34" w:rsidRPr="004C56C6" w:rsidRDefault="00370E34" w:rsidP="00C8586D">
      <w:pPr>
        <w:pStyle w:val="NormalGrande"/>
      </w:pPr>
    </w:p>
    <w:p w14:paraId="38B3DC3A" w14:textId="77777777" w:rsidR="00370E34" w:rsidRPr="004C56C6" w:rsidRDefault="00370E34" w:rsidP="00C8586D">
      <w:pPr>
        <w:pStyle w:val="NormalGrande"/>
      </w:pPr>
    </w:p>
    <w:p w14:paraId="67146F57" w14:textId="77777777" w:rsidR="00370E34" w:rsidRPr="004C56C6" w:rsidRDefault="00370E34" w:rsidP="00C8586D">
      <w:pPr>
        <w:pStyle w:val="NormalGrande"/>
      </w:pPr>
    </w:p>
    <w:p w14:paraId="16004762" w14:textId="77777777" w:rsidR="00370E34" w:rsidRPr="004C56C6" w:rsidRDefault="00370E34" w:rsidP="00C8586D">
      <w:pPr>
        <w:pStyle w:val="NormalGrande"/>
      </w:pPr>
    </w:p>
    <w:p w14:paraId="23BF27DC" w14:textId="77777777" w:rsidR="00370E34" w:rsidRPr="004C56C6" w:rsidRDefault="00370E34" w:rsidP="00C8586D">
      <w:pPr>
        <w:pStyle w:val="NormalGrande"/>
      </w:pPr>
    </w:p>
    <w:p w14:paraId="4152E524" w14:textId="115BD608" w:rsidR="00370E34" w:rsidRDefault="00370E34" w:rsidP="00C8586D">
      <w:pPr>
        <w:pStyle w:val="NormalGrande"/>
      </w:pPr>
    </w:p>
    <w:p w14:paraId="242D7012" w14:textId="77777777" w:rsidR="00A379BB" w:rsidRPr="004C56C6" w:rsidRDefault="00A379BB" w:rsidP="00C8586D">
      <w:pPr>
        <w:pStyle w:val="NormalGrande"/>
      </w:pPr>
    </w:p>
    <w:p w14:paraId="471688E6" w14:textId="69F673B9" w:rsidR="55D1DB61" w:rsidRDefault="55D1DB61" w:rsidP="00C8586D">
      <w:pPr>
        <w:pStyle w:val="NormalGrande"/>
      </w:pPr>
    </w:p>
    <w:p w14:paraId="7E311BC8" w14:textId="77777777" w:rsidR="00370E34" w:rsidRPr="004C56C6" w:rsidRDefault="00A379BB" w:rsidP="00C8586D">
      <w:pPr>
        <w:pStyle w:val="NormalGrande"/>
      </w:pPr>
      <w:r>
        <w:t>SÃO PAULO</w:t>
      </w:r>
    </w:p>
    <w:p w14:paraId="3D03BF2B" w14:textId="0912E094" w:rsidR="00370E34" w:rsidRDefault="00A379BB" w:rsidP="00C8586D">
      <w:pPr>
        <w:pStyle w:val="NormalGrande"/>
      </w:pPr>
      <w:r>
        <w:t>201</w:t>
      </w:r>
      <w:r w:rsidR="00B37E2A">
        <w:t>9</w:t>
      </w:r>
    </w:p>
    <w:p w14:paraId="53C9A3AB" w14:textId="77777777" w:rsidR="00370E34" w:rsidRPr="004C56C6" w:rsidRDefault="00370E34" w:rsidP="00C8586D">
      <w:pPr>
        <w:pStyle w:val="NormalGrande"/>
      </w:pPr>
      <w:r w:rsidRPr="004C56C6">
        <w:lastRenderedPageBreak/>
        <w:t>Sumário</w:t>
      </w:r>
    </w:p>
    <w:p w14:paraId="7998C929" w14:textId="77777777" w:rsidR="00370E34" w:rsidRPr="004C56C6" w:rsidRDefault="00370E34" w:rsidP="00C8586D">
      <w:pPr>
        <w:pStyle w:val="NormalGrande"/>
      </w:pPr>
    </w:p>
    <w:bookmarkStart w:id="0" w:name="_Toc124080441"/>
    <w:bookmarkStart w:id="1" w:name="_Toc125374503"/>
    <w:p w14:paraId="0133CABC" w14:textId="1E337497" w:rsidR="007C0DC9" w:rsidRDefault="005900C5" w:rsidP="00C8586D">
      <w:pPr>
        <w:pStyle w:val="Sumrio1"/>
        <w:spacing w:line="360" w:lineRule="auto"/>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end"/>
      </w:r>
    </w:p>
    <w:p w14:paraId="2F64CA2F" w14:textId="758FF67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303AAE83"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lastRenderedPageBreak/>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1C08305B" w:rsidR="00370E34" w:rsidRDefault="005900C5" w:rsidP="00C8586D">
      <w:pPr>
        <w:jc w:val="center"/>
        <w:rPr>
          <w:noProof/>
        </w:rPr>
      </w:pPr>
      <w:r>
        <w:fldChar w:fldCharType="end"/>
      </w:r>
    </w:p>
    <w:bookmarkEnd w:id="0"/>
    <w:bookmarkEnd w:id="1"/>
    <w:p w14:paraId="646B3DE0" w14:textId="0131A4DB" w:rsidR="009B5478" w:rsidRDefault="009B5478" w:rsidP="009B5478">
      <w:pPr>
        <w:pStyle w:val="Ttulo2"/>
        <w:numPr>
          <w:ilvl w:val="0"/>
          <w:numId w:val="0"/>
        </w:numPr>
        <w:spacing w:line="360" w:lineRule="auto"/>
        <w:ind w:left="576"/>
        <w:rPr>
          <w:b/>
        </w:rPr>
      </w:pPr>
    </w:p>
    <w:bookmarkStart w:id="2" w:name="_Toc121491440"/>
    <w:bookmarkStart w:id="3" w:name="_Toc124080445"/>
    <w:p w14:paraId="38773AC6" w14:textId="68A70ACF" w:rsidR="009B5478" w:rsidRPr="009B5478" w:rsidRDefault="009B5478" w:rsidP="009B5478">
      <w:pPr>
        <w:pStyle w:val="FolhadeRostodosCaptulos"/>
        <w:ind w:left="2"/>
      </w:pPr>
      <w:r>
        <w:fldChar w:fldCharType="begin"/>
      </w:r>
      <w:r>
        <w:instrText xml:space="preserve"> REF _Ref125306779 \w  \* MERGEFORMAT </w:instrText>
      </w:r>
      <w:r>
        <w:fldChar w:fldCharType="separate"/>
      </w:r>
      <w:r>
        <w:t>1</w:t>
      </w:r>
      <w:r>
        <w:fldChar w:fldCharType="end"/>
      </w:r>
      <w:r>
        <w:tab/>
        <w:t>VISÃO DO PROJETO</w:t>
      </w:r>
      <w:bookmarkEnd w:id="2"/>
      <w:bookmarkEnd w:id="3"/>
    </w:p>
    <w:p w14:paraId="285D1EA0" w14:textId="44F8C68B" w:rsidR="009B5478" w:rsidRPr="009B5478" w:rsidRDefault="009B5478" w:rsidP="009B5478">
      <w:pPr>
        <w:pStyle w:val="Ttulo1"/>
        <w:numPr>
          <w:ilvl w:val="0"/>
          <w:numId w:val="0"/>
        </w:numPr>
        <w:ind w:left="432" w:hanging="432"/>
      </w:pPr>
      <w:bookmarkStart w:id="4" w:name="_Toc512519587"/>
      <w:bookmarkStart w:id="5" w:name="_Toc512519588"/>
      <w:r>
        <w:lastRenderedPageBreak/>
        <w:t>1</w:t>
      </w:r>
      <w:r>
        <w:tab/>
        <w:t>VISÃO DO PROJETO</w:t>
      </w:r>
      <w:bookmarkEnd w:id="4"/>
    </w:p>
    <w:p w14:paraId="284C3C49" w14:textId="4ADA00CA" w:rsidR="003E6F98" w:rsidRPr="00192CAB" w:rsidRDefault="00F45590" w:rsidP="00C8586D">
      <w:pPr>
        <w:pStyle w:val="Ttulo2"/>
        <w:spacing w:line="360" w:lineRule="auto"/>
        <w:rPr>
          <w:b/>
        </w:rPr>
      </w:pPr>
      <w:r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00C8586D">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00C8586D">
      <w:pPr>
        <w:rPr>
          <w:noProof/>
        </w:rPr>
      </w:pPr>
    </w:p>
    <w:p w14:paraId="759812E6" w14:textId="3F2C721A" w:rsidR="3D763709" w:rsidRDefault="3D763709" w:rsidP="00C8586D">
      <w:pPr>
        <w:rPr>
          <w:noProof/>
        </w:rPr>
      </w:pPr>
      <w:r w:rsidRPr="3D763709">
        <w:rPr>
          <w:noProof/>
        </w:rPr>
        <w:t>O grupo é composto por:</w:t>
      </w:r>
    </w:p>
    <w:p w14:paraId="19368222" w14:textId="78E580D5" w:rsidR="00370E34" w:rsidRDefault="3D763709" w:rsidP="00C8586D">
      <w:pPr>
        <w:pStyle w:val="PargrafodaLista"/>
        <w:numPr>
          <w:ilvl w:val="0"/>
          <w:numId w:val="4"/>
        </w:numPr>
        <w:rPr>
          <w:noProof/>
        </w:rPr>
      </w:pPr>
      <w:r w:rsidRPr="3D763709">
        <w:rPr>
          <w:noProof/>
        </w:rPr>
        <w:t xml:space="preserve">Adriana Elva </w:t>
      </w:r>
    </w:p>
    <w:p w14:paraId="7776CDD5" w14:textId="250D1E53" w:rsidR="00370E34" w:rsidRDefault="3D763709" w:rsidP="00C8586D">
      <w:pPr>
        <w:pStyle w:val="PargrafodaLista"/>
        <w:numPr>
          <w:ilvl w:val="0"/>
          <w:numId w:val="4"/>
        </w:numPr>
        <w:rPr>
          <w:noProof/>
        </w:rPr>
      </w:pPr>
      <w:r w:rsidRPr="3D763709">
        <w:rPr>
          <w:noProof/>
        </w:rPr>
        <w:t>Fernada Esteves</w:t>
      </w:r>
    </w:p>
    <w:p w14:paraId="535BF7D4" w14:textId="526AF93A" w:rsidR="00370E34" w:rsidRDefault="3D763709" w:rsidP="00C8586D">
      <w:pPr>
        <w:pStyle w:val="PargrafodaLista"/>
        <w:numPr>
          <w:ilvl w:val="0"/>
          <w:numId w:val="4"/>
        </w:numPr>
        <w:rPr>
          <w:noProof/>
        </w:rPr>
      </w:pPr>
      <w:r w:rsidRPr="3D763709">
        <w:rPr>
          <w:noProof/>
        </w:rPr>
        <w:t>Gustavo Henrique</w:t>
      </w:r>
    </w:p>
    <w:p w14:paraId="7B2C33AC" w14:textId="3FDE628E" w:rsidR="00370E34" w:rsidRDefault="3D763709" w:rsidP="00C8586D">
      <w:pPr>
        <w:pStyle w:val="PargrafodaLista"/>
        <w:numPr>
          <w:ilvl w:val="0"/>
          <w:numId w:val="4"/>
        </w:numPr>
        <w:rPr>
          <w:noProof/>
        </w:rPr>
      </w:pPr>
      <w:r w:rsidRPr="3D763709">
        <w:rPr>
          <w:noProof/>
        </w:rPr>
        <w:t>Leticia Lago</w:t>
      </w:r>
    </w:p>
    <w:p w14:paraId="52041F2C" w14:textId="492FAB01" w:rsidR="00370E34" w:rsidRDefault="3D763709" w:rsidP="00C8586D">
      <w:pPr>
        <w:pStyle w:val="PargrafodaLista"/>
        <w:numPr>
          <w:ilvl w:val="0"/>
          <w:numId w:val="4"/>
        </w:numPr>
        <w:rPr>
          <w:noProof/>
        </w:rPr>
      </w:pPr>
      <w:r w:rsidRPr="3D763709">
        <w:rPr>
          <w:noProof/>
        </w:rPr>
        <w:t xml:space="preserve">Natalia Medina </w:t>
      </w:r>
    </w:p>
    <w:p w14:paraId="0D5A0543" w14:textId="7F8C4926" w:rsidR="00370E34" w:rsidRDefault="3D763709" w:rsidP="00C8586D">
      <w:pPr>
        <w:pStyle w:val="PargrafodaLista"/>
        <w:numPr>
          <w:ilvl w:val="0"/>
          <w:numId w:val="4"/>
        </w:numPr>
        <w:rPr>
          <w:noProof/>
        </w:rPr>
      </w:pPr>
      <w:r w:rsidRPr="3D763709">
        <w:rPr>
          <w:noProof/>
        </w:rPr>
        <w:t>Vitor Leonardo</w:t>
      </w:r>
    </w:p>
    <w:p w14:paraId="6A6BD113" w14:textId="71FE304F" w:rsidR="00370E34" w:rsidRDefault="00370E34" w:rsidP="00C8586D">
      <w:pPr>
        <w:rPr>
          <w:noProof/>
        </w:rPr>
      </w:pPr>
    </w:p>
    <w:p w14:paraId="783E8E87" w14:textId="77DBB4C7" w:rsidR="7FE5E8B7" w:rsidRDefault="7FE5E8B7" w:rsidP="00C8586D">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00C8586D">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00C8586D"/>
    <w:p w14:paraId="7C1EFBA3" w14:textId="1C6CB196" w:rsidR="00370E34" w:rsidRDefault="00370E34" w:rsidP="00C8586D">
      <w:pPr>
        <w:rPr>
          <w:noProof/>
        </w:rPr>
      </w:pPr>
    </w:p>
    <w:p w14:paraId="12401465" w14:textId="7B3E4C1B" w:rsidR="00370E34" w:rsidRDefault="00370E34" w:rsidP="00C8586D">
      <w:pPr>
        <w:rPr>
          <w:noProof/>
        </w:rPr>
      </w:pPr>
    </w:p>
    <w:p w14:paraId="353BC102" w14:textId="7A2772B0" w:rsidR="00370E34" w:rsidRDefault="00370E34" w:rsidP="00C8586D">
      <w:pPr>
        <w:rPr>
          <w:noProof/>
        </w:rPr>
      </w:pPr>
    </w:p>
    <w:p w14:paraId="185CB7A9" w14:textId="7D66B89D" w:rsidR="00370E34" w:rsidRDefault="00370E34" w:rsidP="00C8586D">
      <w:pPr>
        <w:rPr>
          <w:noProof/>
        </w:rPr>
      </w:pPr>
    </w:p>
    <w:p w14:paraId="32EF7F7E" w14:textId="618DFBEA" w:rsidR="00370E34" w:rsidRDefault="00370E34" w:rsidP="00C8586D">
      <w:pPr>
        <w:rPr>
          <w:noProof/>
        </w:rPr>
      </w:pPr>
    </w:p>
    <w:p w14:paraId="765AF04C" w14:textId="0223452B" w:rsidR="00370E34" w:rsidRDefault="00370E34" w:rsidP="00C8586D">
      <w:pPr>
        <w:rPr>
          <w:noProof/>
        </w:rPr>
      </w:pPr>
    </w:p>
    <w:p w14:paraId="41A7E5F6" w14:textId="630400AB" w:rsidR="00370E34" w:rsidRDefault="00370E34" w:rsidP="00C8586D">
      <w:pPr>
        <w:rPr>
          <w:noProof/>
        </w:rPr>
      </w:pPr>
    </w:p>
    <w:p w14:paraId="771C9D97" w14:textId="0AAA4BEA" w:rsidR="00370E34" w:rsidRDefault="00370E34" w:rsidP="00C8586D">
      <w:pPr>
        <w:rPr>
          <w:noProof/>
        </w:rPr>
      </w:pPr>
    </w:p>
    <w:p w14:paraId="2AB6FB09" w14:textId="7EB66CFE" w:rsidR="003F4E12" w:rsidRPr="00192CAB" w:rsidRDefault="5483855B" w:rsidP="00C8586D">
      <w:pPr>
        <w:pStyle w:val="Ttulo2"/>
        <w:spacing w:line="360" w:lineRule="auto"/>
        <w:rPr>
          <w:b/>
        </w:rPr>
      </w:pPr>
      <w:bookmarkStart w:id="6" w:name="_Toc124080447"/>
      <w:r w:rsidRPr="5483855B">
        <w:rPr>
          <w:b/>
        </w:rPr>
        <w:lastRenderedPageBreak/>
        <w:t>CONTEXTO</w:t>
      </w:r>
    </w:p>
    <w:p w14:paraId="4412213C" w14:textId="6B47DFCC" w:rsidR="5483855B" w:rsidRDefault="5483855B" w:rsidP="00C8586D">
      <w:pPr>
        <w:rPr>
          <w:color w:val="FF0000"/>
        </w:rPr>
      </w:pPr>
    </w:p>
    <w:p w14:paraId="656BDAD0" w14:textId="7E43873A" w:rsidR="3D763709" w:rsidRDefault="5483855B" w:rsidP="00C8586D">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00C8586D">
      <w:pPr>
        <w:rPr>
          <w:rFonts w:eastAsia="Arial" w:cs="Arial"/>
        </w:rPr>
      </w:pPr>
    </w:p>
    <w:p w14:paraId="1E184541" w14:textId="496852ED" w:rsidR="3D763709" w:rsidRDefault="5483855B" w:rsidP="00C8586D">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00C8586D">
      <w:pPr>
        <w:rPr>
          <w:rFonts w:eastAsia="Arial" w:cs="Arial"/>
        </w:rPr>
      </w:pPr>
    </w:p>
    <w:p w14:paraId="37D9224C" w14:textId="6457D337" w:rsidR="4457601F" w:rsidRDefault="5483855B" w:rsidP="00C8586D">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00C8586D">
      <w:pPr>
        <w:pStyle w:val="Ttulo2"/>
        <w:spacing w:line="360" w:lineRule="auto"/>
        <w:rPr>
          <w:b/>
        </w:rPr>
      </w:pPr>
      <w:r w:rsidRPr="5483855B">
        <w:rPr>
          <w:b/>
        </w:rPr>
        <w:t>Problema / justificativa do projeto</w:t>
      </w:r>
    </w:p>
    <w:p w14:paraId="3CCF4308" w14:textId="4E942800" w:rsidR="68914311" w:rsidRDefault="5483855B" w:rsidP="00C8586D">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00C8586D">
      <w:pPr>
        <w:rPr>
          <w:rFonts w:eastAsia="Arial" w:cs="Arial"/>
        </w:rPr>
      </w:pPr>
    </w:p>
    <w:p w14:paraId="378B738A" w14:textId="7A8E1105" w:rsidR="68914311" w:rsidRDefault="5483855B" w:rsidP="00C8586D">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00C8586D">
      <w:pPr>
        <w:rPr>
          <w:rFonts w:eastAsia="Arial" w:cs="Arial"/>
        </w:rPr>
      </w:pPr>
    </w:p>
    <w:p w14:paraId="55FAC6F5" w14:textId="4FE76633" w:rsidR="68914311" w:rsidRDefault="5483855B" w:rsidP="00C8586D">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00C8586D">
      <w:pPr>
        <w:rPr>
          <w:rFonts w:eastAsia="Arial" w:cs="Arial"/>
        </w:rPr>
      </w:pPr>
    </w:p>
    <w:p w14:paraId="42E900E4" w14:textId="32BA03D5" w:rsidR="2E414002" w:rsidRDefault="2E414002" w:rsidP="00C8586D">
      <w:pPr>
        <w:rPr>
          <w:rFonts w:eastAsia="Arial" w:cs="Arial"/>
        </w:rPr>
      </w:pPr>
      <w:r w:rsidRPr="2E414002">
        <w:rPr>
          <w:rFonts w:eastAsia="Arial" w:cs="Arial"/>
        </w:rPr>
        <w:t>Nossos principais objetivos visam:</w:t>
      </w:r>
    </w:p>
    <w:p w14:paraId="5299F1DE" w14:textId="3BFBAFA6" w:rsidR="68914311" w:rsidRDefault="5483855B" w:rsidP="00C8586D">
      <w:pPr>
        <w:pStyle w:val="PargrafodaLista"/>
        <w:numPr>
          <w:ilvl w:val="0"/>
          <w:numId w:val="3"/>
        </w:numPr>
      </w:pPr>
      <w:r w:rsidRPr="5483855B">
        <w:rPr>
          <w:rFonts w:eastAsia="Arial" w:cs="Arial"/>
        </w:rPr>
        <w:t>Cuidar da saúde e manter o local seguro;</w:t>
      </w:r>
    </w:p>
    <w:p w14:paraId="5A0E5553" w14:textId="434055FB" w:rsidR="68914311" w:rsidRDefault="3D763709" w:rsidP="00C8586D">
      <w:pPr>
        <w:pStyle w:val="PargrafodaLista"/>
        <w:numPr>
          <w:ilvl w:val="0"/>
          <w:numId w:val="3"/>
        </w:numPr>
      </w:pPr>
      <w:r w:rsidRPr="3D763709">
        <w:rPr>
          <w:rFonts w:eastAsia="Arial" w:cs="Arial"/>
        </w:rPr>
        <w:t>Melhorar a produtividade;</w:t>
      </w:r>
    </w:p>
    <w:p w14:paraId="186D88AC" w14:textId="027AC84D" w:rsidR="68914311" w:rsidRDefault="3D763709" w:rsidP="00C8586D">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C8586D">
      <w:pPr>
        <w:pStyle w:val="PargrafodaLista"/>
        <w:numPr>
          <w:ilvl w:val="0"/>
          <w:numId w:val="3"/>
        </w:numPr>
      </w:pPr>
      <w:r w:rsidRPr="3D763709">
        <w:rPr>
          <w:rFonts w:eastAsia="Arial" w:cs="Arial"/>
        </w:rPr>
        <w:t>Otimizar o processo.</w:t>
      </w:r>
    </w:p>
    <w:p w14:paraId="74FCC51A" w14:textId="77777777" w:rsidR="003F4E12" w:rsidRPr="00192CAB" w:rsidRDefault="5483855B" w:rsidP="00C8586D">
      <w:pPr>
        <w:pStyle w:val="Ttulo2"/>
        <w:spacing w:line="360" w:lineRule="auto"/>
        <w:rPr>
          <w:b/>
        </w:rPr>
      </w:pPr>
      <w:bookmarkStart w:id="7" w:name="_Toc512519591"/>
      <w:r w:rsidRPr="5483855B">
        <w:rPr>
          <w:b/>
        </w:rPr>
        <w:t>objetivo da solução</w:t>
      </w:r>
      <w:bookmarkEnd w:id="7"/>
    </w:p>
    <w:p w14:paraId="327851B6" w14:textId="0495667C" w:rsidR="68914311" w:rsidRDefault="5483855B" w:rsidP="00C8586D">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00C8586D">
      <w:pPr>
        <w:rPr>
          <w:rFonts w:eastAsia="Arial" w:cs="Arial"/>
        </w:rPr>
      </w:pPr>
    </w:p>
    <w:p w14:paraId="598BD4E7" w14:textId="4460E3C1" w:rsidR="68914311" w:rsidRDefault="5483855B" w:rsidP="00C8586D">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00C8586D">
      <w:pPr>
        <w:rPr>
          <w:color w:val="FF0000"/>
        </w:rPr>
      </w:pPr>
    </w:p>
    <w:p w14:paraId="1CD1137B" w14:textId="77777777" w:rsidR="003F4E12" w:rsidRPr="00192CAB" w:rsidRDefault="5483855B" w:rsidP="00C8586D">
      <w:pPr>
        <w:pStyle w:val="Ttulo2"/>
        <w:spacing w:line="360" w:lineRule="auto"/>
        <w:rPr>
          <w:b/>
        </w:rPr>
      </w:pPr>
      <w:bookmarkStart w:id="8" w:name="_Toc512519592"/>
      <w:r w:rsidRPr="5483855B">
        <w:rPr>
          <w:b/>
        </w:rPr>
        <w:lastRenderedPageBreak/>
        <w:t>diagrama da solução</w:t>
      </w:r>
      <w:bookmarkEnd w:id="8"/>
    </w:p>
    <w:p w14:paraId="0E79A762" w14:textId="5555D0B4" w:rsidR="55D1DB61" w:rsidRDefault="55D1DB61" w:rsidP="00C8586D">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00C8586D"/>
    <w:p w14:paraId="6DB74C88" w14:textId="7B291CC9" w:rsidR="7FE5E8B7" w:rsidRDefault="2E414002" w:rsidP="00C8586D">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00C8586D">
      <w:pPr>
        <w:rPr>
          <w:rFonts w:eastAsia="Arial" w:cs="Arial"/>
        </w:rPr>
      </w:pPr>
    </w:p>
    <w:p w14:paraId="6EAABBB4" w14:textId="26EFEAFE" w:rsidR="009B5478" w:rsidRDefault="2E414002" w:rsidP="00C8586D">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6"/>
    </w:p>
    <w:p w14:paraId="51228097" w14:textId="77777777" w:rsidR="009B5478" w:rsidRDefault="009B5478" w:rsidP="009B5478">
      <w:pPr>
        <w:pStyle w:val="FolhadeRostodosCaptulos"/>
      </w:pPr>
    </w:p>
    <w:p w14:paraId="584520E8" w14:textId="5D16DCD3" w:rsidR="009B5478" w:rsidRPr="00203887" w:rsidRDefault="009B5478" w:rsidP="009B5478">
      <w:pPr>
        <w:pStyle w:val="FolhadeRostodosCaptulos"/>
      </w:pPr>
      <w:fldSimple w:instr=" REF _Ref125306914 \w ">
        <w:r>
          <w:t>2</w:t>
        </w:r>
      </w:fldSimple>
      <w:r>
        <w:tab/>
        <w:t>PLANEJAMENTO DO PROJETO</w:t>
      </w:r>
    </w:p>
    <w:p w14:paraId="3F8B2632" w14:textId="77777777" w:rsidR="009B5478" w:rsidRPr="00203887" w:rsidRDefault="009B5478" w:rsidP="00C8586D"/>
    <w:p w14:paraId="30D2D6E5" w14:textId="77777777" w:rsidR="00370E34" w:rsidRDefault="00124F5F" w:rsidP="00C8586D">
      <w:pPr>
        <w:pStyle w:val="Ttulo1"/>
        <w:numPr>
          <w:ilvl w:val="0"/>
          <w:numId w:val="18"/>
        </w:numPr>
        <w:spacing w:line="360" w:lineRule="auto"/>
      </w:pPr>
      <w:bookmarkStart w:id="9" w:name="_Toc512519593"/>
      <w:r>
        <w:lastRenderedPageBreak/>
        <w:t>PLANEJAMENTO DO PROJETO</w:t>
      </w:r>
      <w:bookmarkEnd w:id="9"/>
    </w:p>
    <w:p w14:paraId="238AEE34" w14:textId="77777777" w:rsidR="00370E34" w:rsidRPr="00192CAB" w:rsidRDefault="0406403B" w:rsidP="00C8586D">
      <w:pPr>
        <w:pStyle w:val="Ttulo2"/>
        <w:spacing w:line="360" w:lineRule="auto"/>
        <w:rPr>
          <w:b/>
        </w:rPr>
      </w:pPr>
      <w:bookmarkStart w:id="10" w:name="_Toc512519594"/>
      <w:r w:rsidRPr="0406403B">
        <w:rPr>
          <w:b/>
        </w:rPr>
        <w:t xml:space="preserve">Definição da Equipe do projeto </w:t>
      </w:r>
      <w:bookmarkEnd w:id="10"/>
    </w:p>
    <w:p w14:paraId="52F679A6" w14:textId="18CB2C00" w:rsidR="00370E34" w:rsidRDefault="00370E34" w:rsidP="00C8586D">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C8586D">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C8586D">
      <w:pPr>
        <w:pStyle w:val="PargrafodaLista"/>
        <w:numPr>
          <w:ilvl w:val="0"/>
          <w:numId w:val="5"/>
        </w:numPr>
      </w:pPr>
      <w:r>
        <w:t>Scrum Master: Vitor Leonardo;</w:t>
      </w:r>
    </w:p>
    <w:p w14:paraId="62982FE6" w14:textId="30F9525A" w:rsidR="55D1DB61" w:rsidRDefault="55D1DB61" w:rsidP="00C8586D">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00C8586D">
      <w:pPr>
        <w:ind w:left="360"/>
      </w:pPr>
    </w:p>
    <w:p w14:paraId="2A055E2F" w14:textId="628F85C0" w:rsidR="55D1DB61" w:rsidRDefault="55D1DB61" w:rsidP="00C8586D">
      <w:r>
        <w:t>Após a determinação dos papéis do grupo em relação a metodologia ágil a</w:t>
      </w:r>
    </w:p>
    <w:p w14:paraId="7D79D78D" w14:textId="0612F344" w:rsidR="55D1DB61" w:rsidRDefault="7FE5E8B7" w:rsidP="00C8586D">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00C8586D"/>
    <w:p w14:paraId="7F3F3F6B" w14:textId="7D164955" w:rsidR="55D1DB61" w:rsidRDefault="7FE5E8B7" w:rsidP="00C8586D">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00C8586D"/>
    <w:p w14:paraId="7F5D33A2" w14:textId="43CA9EA9" w:rsidR="55D1DB61" w:rsidRDefault="5483855B" w:rsidP="00C8586D">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0C8586D">
      <w:pPr>
        <w:pStyle w:val="Ttulo2"/>
        <w:spacing w:line="360" w:lineRule="auto"/>
        <w:rPr>
          <w:b/>
        </w:rPr>
      </w:pPr>
      <w:r w:rsidRPr="0406403B">
        <w:rPr>
          <w:b/>
        </w:rPr>
        <w:t>PROCESSO E FERRAMENTA DE GESTÃO DE PROJETOS</w:t>
      </w:r>
      <w:r w:rsidR="00370E34" w:rsidRPr="0406403B">
        <w:rPr>
          <w:i/>
          <w:color w:val="FF0000"/>
        </w:rPr>
        <w:t>.</w:t>
      </w:r>
    </w:p>
    <w:p w14:paraId="56F72E62" w14:textId="3ADA672C" w:rsidR="55D1DB61" w:rsidRDefault="55D1DB61" w:rsidP="00C8586D"/>
    <w:p w14:paraId="3A46727F" w14:textId="296E2FF3" w:rsidR="55D1DB61" w:rsidRDefault="7FE5E8B7" w:rsidP="00C8586D">
      <w:r>
        <w:t xml:space="preserve">Foi determinado em nossa equipe que nossas Sprints internas durariam 1 semana, e que as Sprint Reviews então seriam realizadas as sextas-feiras após as aulas. </w:t>
      </w:r>
      <w:r>
        <w:lastRenderedPageBreak/>
        <w:t xml:space="preserve">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00C8586D"/>
    <w:p w14:paraId="570504E8" w14:textId="081E7E45" w:rsidR="7FE5E8B7" w:rsidRDefault="7FE5E8B7" w:rsidP="00C8586D">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00C8586D">
      <w:pPr>
        <w:rPr>
          <w:i/>
          <w:iCs/>
          <w:sz w:val="22"/>
          <w:szCs w:val="22"/>
        </w:rPr>
      </w:pPr>
      <w:r w:rsidRPr="7FE5E8B7">
        <w:rPr>
          <w:i/>
          <w:iCs/>
          <w:sz w:val="22"/>
          <w:szCs w:val="22"/>
        </w:rPr>
        <w:t>Captura de Tela do grupo de WhatsApp da equipe datado de 10/04/19.</w:t>
      </w:r>
    </w:p>
    <w:p w14:paraId="56DA547E" w14:textId="4368328A" w:rsidR="7FE5E8B7" w:rsidRDefault="7FE5E8B7" w:rsidP="00C8586D"/>
    <w:p w14:paraId="7D833993" w14:textId="6322B06E" w:rsidR="55D1DB61" w:rsidRDefault="7FE5E8B7" w:rsidP="00C8586D">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w:t>
      </w:r>
      <w:proofErr w:type="spellStart"/>
      <w:r>
        <w:t>backlog</w:t>
      </w:r>
      <w:proofErr w:type="spellEnd"/>
      <w:r>
        <w:t xml:space="preserve">,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Maio de 2019.</w:t>
      </w:r>
    </w:p>
    <w:p w14:paraId="50FBAC31" w14:textId="069303F0" w:rsidR="55D1DB61" w:rsidRDefault="55D1DB61" w:rsidP="00C8586D"/>
    <w:p w14:paraId="4C0344F3" w14:textId="6D712FA1" w:rsidR="1B3E76E5" w:rsidRDefault="1B3E76E5" w:rsidP="00C8586D">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0C8586D">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00C8586D">
      <w:pPr>
        <w:rPr>
          <w:i/>
          <w:iCs/>
          <w:sz w:val="22"/>
          <w:szCs w:val="22"/>
        </w:rPr>
      </w:pPr>
    </w:p>
    <w:p w14:paraId="175477C0" w14:textId="0BE78161" w:rsidR="55D1DB61" w:rsidRDefault="3D763709" w:rsidP="00C8586D">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C8586D">
      <w:pPr>
        <w:pStyle w:val="Ttulo2"/>
        <w:spacing w:line="360" w:lineRule="auto"/>
        <w:rPr>
          <w:b/>
        </w:rPr>
      </w:pPr>
      <w:bookmarkStart w:id="11" w:name="_Toc512519596"/>
      <w:r w:rsidRPr="1B3E76E5">
        <w:rPr>
          <w:b/>
        </w:rPr>
        <w:t xml:space="preserve">Gestão dos Riscos do Projeto </w:t>
      </w:r>
      <w:bookmarkEnd w:id="11"/>
    </w:p>
    <w:p w14:paraId="39B1D224" w14:textId="08B10A36" w:rsidR="1B3E76E5" w:rsidRDefault="3D763709" w:rsidP="00C8586D">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675117A9" w:rsidR="0406403B" w:rsidRDefault="0098678A" w:rsidP="00C8586D">
      <w:r>
        <w:rPr>
          <w:noProof/>
          <w:lang w:eastAsia="pt-BR"/>
        </w:rPr>
        <w:drawing>
          <wp:inline distT="0" distB="0" distL="0" distR="0" wp14:anchorId="2D05ADC6" wp14:editId="59EE278C">
            <wp:extent cx="5760720" cy="7683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68350"/>
                    </a:xfrm>
                    <a:prstGeom prst="rect">
                      <a:avLst/>
                    </a:prstGeom>
                  </pic:spPr>
                </pic:pic>
              </a:graphicData>
            </a:graphic>
          </wp:inline>
        </w:drawing>
      </w:r>
    </w:p>
    <w:p w14:paraId="12F4470F" w14:textId="2390B555" w:rsidR="1B3E76E5" w:rsidRDefault="0406403B" w:rsidP="00C8586D">
      <w:pPr>
        <w:rPr>
          <w:i/>
          <w:iCs/>
          <w:sz w:val="20"/>
          <w:szCs w:val="20"/>
        </w:rPr>
      </w:pPr>
      <w:r w:rsidRPr="0406403B">
        <w:rPr>
          <w:i/>
          <w:iCs/>
          <w:sz w:val="22"/>
          <w:szCs w:val="22"/>
        </w:rPr>
        <w:t>Planilha de Riscos do Projeto.</w:t>
      </w:r>
    </w:p>
    <w:p w14:paraId="2586F690" w14:textId="2A8BE40E" w:rsidR="1B3E76E5" w:rsidRDefault="1B3E76E5" w:rsidP="00C8586D"/>
    <w:p w14:paraId="29785EC2" w14:textId="1330C020" w:rsidR="00EB4A20" w:rsidRPr="00192CAB" w:rsidRDefault="0406403B" w:rsidP="00C8586D">
      <w:pPr>
        <w:pStyle w:val="Ttulo2"/>
        <w:spacing w:line="360" w:lineRule="auto"/>
        <w:rPr>
          <w:b/>
        </w:rPr>
      </w:pPr>
      <w:bookmarkStart w:id="12" w:name="_Toc512519597"/>
      <w:r w:rsidRPr="0406403B">
        <w:rPr>
          <w:b/>
        </w:rPr>
        <w:lastRenderedPageBreak/>
        <w:t xml:space="preserve">PRODUCT BACKLOG e requisitos </w:t>
      </w:r>
      <w:bookmarkEnd w:id="12"/>
    </w:p>
    <w:p w14:paraId="022EA2FD" w14:textId="5EA2B71D" w:rsidR="6EBC7888" w:rsidRDefault="3D763709" w:rsidP="00C8586D">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w:t>
      </w:r>
      <w:proofErr w:type="spellStart"/>
      <w:r w:rsidRPr="3D763709">
        <w:t>Backlog</w:t>
      </w:r>
      <w:proofErr w:type="spellEnd"/>
      <w:r w:rsidRPr="3D763709">
        <w:t xml:space="preserve">. Neste documento foi detalhado as funcionalidades desejadas pelo cliente para o produto. Essas necessidades do projeto foram então detalhadas e classificadas de 1 a 5, respectivamente, de menor a maior importância. </w:t>
      </w:r>
    </w:p>
    <w:p w14:paraId="7E198D4F" w14:textId="5AF91C31" w:rsidR="7FE5E8B7" w:rsidRDefault="0098678A" w:rsidP="00C8586D">
      <w:r>
        <w:rPr>
          <w:noProof/>
          <w:lang w:eastAsia="pt-BR"/>
        </w:rPr>
        <w:drawing>
          <wp:inline distT="0" distB="0" distL="0" distR="0" wp14:anchorId="21BB6DFA" wp14:editId="18702408">
            <wp:extent cx="5760720" cy="1247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247775"/>
                    </a:xfrm>
                    <a:prstGeom prst="rect">
                      <a:avLst/>
                    </a:prstGeom>
                  </pic:spPr>
                </pic:pic>
              </a:graphicData>
            </a:graphic>
          </wp:inline>
        </w:drawing>
      </w:r>
    </w:p>
    <w:p w14:paraId="3A556FBC" w14:textId="73B932BE" w:rsidR="6EBC7888" w:rsidRDefault="0406403B" w:rsidP="00C8586D">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w:t>
      </w:r>
      <w:proofErr w:type="spellStart"/>
      <w:r w:rsidRPr="0406403B">
        <w:rPr>
          <w:i/>
          <w:iCs/>
          <w:sz w:val="22"/>
          <w:szCs w:val="22"/>
        </w:rPr>
        <w:t>Backlog</w:t>
      </w:r>
      <w:proofErr w:type="spellEnd"/>
      <w:r w:rsidRPr="0406403B">
        <w:rPr>
          <w:i/>
          <w:iCs/>
          <w:sz w:val="22"/>
          <w:szCs w:val="22"/>
        </w:rPr>
        <w:t>.</w:t>
      </w:r>
    </w:p>
    <w:p w14:paraId="4572638F" w14:textId="5BB81EA5" w:rsidR="6EBC7888" w:rsidRDefault="6EBC7888" w:rsidP="00C8586D">
      <w:pPr>
        <w:rPr>
          <w:i/>
          <w:iCs/>
          <w:sz w:val="22"/>
          <w:szCs w:val="22"/>
        </w:rPr>
      </w:pPr>
    </w:p>
    <w:p w14:paraId="37A761A9" w14:textId="7A97184C" w:rsidR="6EBC7888" w:rsidRDefault="7FE5E8B7" w:rsidP="00C8586D">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w:t>
      </w:r>
      <w:proofErr w:type="spellStart"/>
      <w:r w:rsidRPr="7FE5E8B7">
        <w:rPr>
          <w:sz w:val="22"/>
          <w:szCs w:val="22"/>
        </w:rPr>
        <w:t>Backlog</w:t>
      </w:r>
      <w:proofErr w:type="spellEnd"/>
      <w:r w:rsidRPr="7FE5E8B7">
        <w:rPr>
          <w:sz w:val="22"/>
          <w:szCs w:val="22"/>
        </w:rPr>
        <w:t xml:space="preserve"> podem então virar um ou mais requisitos do projeto. Os requisitos são condições que devem ser alcançados para satisfazer uma necessidade e tem que ser claros. </w:t>
      </w:r>
    </w:p>
    <w:p w14:paraId="3CCCF06B" w14:textId="5717D134" w:rsidR="6EBC7888" w:rsidRDefault="6EBC7888" w:rsidP="00C8586D">
      <w:pPr>
        <w:rPr>
          <w:sz w:val="22"/>
          <w:szCs w:val="22"/>
        </w:rPr>
      </w:pPr>
    </w:p>
    <w:p w14:paraId="51F7234C" w14:textId="6B49056A" w:rsidR="6EBC7888" w:rsidRDefault="7FE5E8B7" w:rsidP="00C8586D">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00C8586D">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0C8586D">
      <w:pPr>
        <w:rPr>
          <w:i/>
          <w:iCs/>
          <w:sz w:val="22"/>
          <w:szCs w:val="22"/>
        </w:rPr>
      </w:pPr>
      <w:r w:rsidRPr="0406403B">
        <w:rPr>
          <w:i/>
          <w:iCs/>
          <w:sz w:val="22"/>
          <w:szCs w:val="22"/>
        </w:rPr>
        <w:t>Planilha de Requisitos</w:t>
      </w:r>
    </w:p>
    <w:p w14:paraId="3E6D5E56" w14:textId="4288E171" w:rsidR="6EBC7888" w:rsidRDefault="6EBC7888" w:rsidP="00C8586D"/>
    <w:p w14:paraId="7166748A" w14:textId="77777777" w:rsidR="000C7251" w:rsidRPr="00192CAB" w:rsidRDefault="0406403B" w:rsidP="00C8586D">
      <w:pPr>
        <w:pStyle w:val="Ttulo2"/>
        <w:spacing w:line="360" w:lineRule="auto"/>
        <w:rPr>
          <w:b/>
        </w:rPr>
      </w:pPr>
      <w:bookmarkStart w:id="13" w:name="_Toc512519598"/>
      <w:r w:rsidRPr="0406403B">
        <w:rPr>
          <w:b/>
        </w:rPr>
        <w:lastRenderedPageBreak/>
        <w:t xml:space="preserve">Sprints / sprint backlog </w:t>
      </w:r>
      <w:bookmarkEnd w:id="13"/>
    </w:p>
    <w:p w14:paraId="6129BDDA" w14:textId="349319C9" w:rsidR="6EBC7888" w:rsidRDefault="7FE5E8B7" w:rsidP="00C8586D">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00C8586D"/>
    <w:p w14:paraId="1B111BE3" w14:textId="3185F19E" w:rsidR="6EBC7888" w:rsidRDefault="0406403B" w:rsidP="00C8586D">
      <w:pPr>
        <w:rPr>
          <w:i/>
          <w:iCs/>
        </w:rPr>
      </w:pPr>
      <w:r w:rsidRPr="0406403B">
        <w:t xml:space="preserve">Os itens do </w:t>
      </w:r>
      <w:proofErr w:type="spellStart"/>
      <w:r w:rsidRPr="0406403B">
        <w:t>Product</w:t>
      </w:r>
      <w:proofErr w:type="spellEnd"/>
      <w:r w:rsidRPr="0406403B">
        <w:t xml:space="preserve"> </w:t>
      </w:r>
      <w:proofErr w:type="spellStart"/>
      <w:r w:rsidRPr="0406403B">
        <w:t>Backlog</w:t>
      </w:r>
      <w:proofErr w:type="spellEnd"/>
      <w:r w:rsidRPr="0406403B">
        <w:t xml:space="preserve">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76F8009D" w:rsidR="0406403B" w:rsidRDefault="0098678A" w:rsidP="00C8586D">
      <w:r>
        <w:rPr>
          <w:noProof/>
          <w:lang w:eastAsia="pt-BR"/>
        </w:rPr>
        <w:drawing>
          <wp:inline distT="0" distB="0" distL="0" distR="0" wp14:anchorId="233C7B07" wp14:editId="44DF215A">
            <wp:extent cx="5760720" cy="2476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6500"/>
                    </a:xfrm>
                    <a:prstGeom prst="rect">
                      <a:avLst/>
                    </a:prstGeom>
                  </pic:spPr>
                </pic:pic>
              </a:graphicData>
            </a:graphic>
          </wp:inline>
        </w:drawing>
      </w:r>
    </w:p>
    <w:p w14:paraId="35864B8F" w14:textId="72B0B278" w:rsidR="00370E34" w:rsidRDefault="0406403B" w:rsidP="00C8586D">
      <w:pPr>
        <w:rPr>
          <w:i/>
          <w:iCs/>
        </w:rPr>
      </w:pPr>
      <w:r w:rsidRPr="0406403B">
        <w:rPr>
          <w:i/>
          <w:iCs/>
        </w:rPr>
        <w:t>Planilha de Sprint Backlog</w:t>
      </w:r>
      <w:r w:rsidR="003C596E">
        <w:rPr>
          <w:i/>
          <w:iCs/>
        </w:rPr>
        <w:t>.</w:t>
      </w:r>
    </w:p>
    <w:p w14:paraId="7FBB9BE7" w14:textId="5B58E5ED" w:rsidR="009B5478" w:rsidRDefault="009B5478" w:rsidP="00C8586D"/>
    <w:p w14:paraId="7C799C6C" w14:textId="1DB6AA88" w:rsidR="009B5478" w:rsidRDefault="009B5478" w:rsidP="00C8586D"/>
    <w:p w14:paraId="03B8D2D7" w14:textId="52D71310" w:rsidR="009B5478" w:rsidRDefault="009B5478" w:rsidP="00C8586D"/>
    <w:p w14:paraId="20033D48" w14:textId="001B121A" w:rsidR="009B5478" w:rsidRDefault="009B5478" w:rsidP="00C8586D"/>
    <w:p w14:paraId="29921FA0" w14:textId="1ADE6876" w:rsidR="009B5478" w:rsidRDefault="009B5478" w:rsidP="00C8586D"/>
    <w:p w14:paraId="615A2C24" w14:textId="03B45430" w:rsidR="009B5478" w:rsidRDefault="009B5478" w:rsidP="00C8586D"/>
    <w:p w14:paraId="380E7966" w14:textId="76DF04C7" w:rsidR="009B5478" w:rsidRDefault="009B5478" w:rsidP="00C8586D"/>
    <w:p w14:paraId="64C730EA" w14:textId="443E0393" w:rsidR="009B5478" w:rsidRDefault="009B5478" w:rsidP="00C8586D"/>
    <w:p w14:paraId="1A1BFB51" w14:textId="3CFC5D20" w:rsidR="009B5478" w:rsidRDefault="009B5478" w:rsidP="00C8586D"/>
    <w:p w14:paraId="388D6972" w14:textId="32595E57" w:rsidR="009B5478" w:rsidRDefault="009B5478" w:rsidP="00C8586D"/>
    <w:p w14:paraId="29850121" w14:textId="4806B478" w:rsidR="009B5478" w:rsidRDefault="009B5478" w:rsidP="00C8586D"/>
    <w:p w14:paraId="4446408D" w14:textId="4C39D608" w:rsidR="009B5478" w:rsidRDefault="009B5478" w:rsidP="00C8586D"/>
    <w:p w14:paraId="78BD5034" w14:textId="77777777" w:rsidR="009B5478" w:rsidRDefault="009B5478" w:rsidP="009B5478">
      <w:pPr>
        <w:pStyle w:val="FolhadeRostodosCaptulos"/>
      </w:pPr>
      <w:fldSimple w:instr=" REF _Ref125306944 \w ">
        <w:r>
          <w:t>3</w:t>
        </w:r>
      </w:fldSimple>
      <w:r>
        <w:tab/>
        <w:t>desenvolvimento do projeto</w:t>
      </w:r>
    </w:p>
    <w:p w14:paraId="61D4C75F" w14:textId="77777777" w:rsidR="009B5478" w:rsidRDefault="009B5478" w:rsidP="00C8586D"/>
    <w:p w14:paraId="7C0D6DE9" w14:textId="77777777" w:rsidR="00370E34" w:rsidRPr="002E7274" w:rsidRDefault="00A53A93" w:rsidP="00C8586D">
      <w:pPr>
        <w:pStyle w:val="Ttulo1"/>
        <w:spacing w:line="360" w:lineRule="auto"/>
        <w:rPr>
          <w:color w:val="000000"/>
        </w:rPr>
      </w:pPr>
      <w:bookmarkStart w:id="14" w:name="_Toc512519599"/>
      <w:r>
        <w:rPr>
          <w:color w:val="000000"/>
        </w:rPr>
        <w:lastRenderedPageBreak/>
        <w:t>desenvolvimento do projeto</w:t>
      </w:r>
      <w:bookmarkEnd w:id="14"/>
    </w:p>
    <w:p w14:paraId="385B2FED" w14:textId="77777777" w:rsidR="00A66A93" w:rsidRPr="00192CAB" w:rsidRDefault="4457601F" w:rsidP="00C8586D">
      <w:pPr>
        <w:pStyle w:val="Ttulo2"/>
        <w:spacing w:line="360" w:lineRule="auto"/>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00C8586D">
      <w:pPr>
        <w:rPr>
          <w:color w:val="FF0000"/>
        </w:rPr>
      </w:pPr>
    </w:p>
    <w:p w14:paraId="4AD024E3" w14:textId="62381E84" w:rsidR="00370E34" w:rsidRPr="00336677" w:rsidRDefault="3D763709" w:rsidP="00C8586D">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00C8586D">
      <w:bookmarkStart w:id="16" w:name="_Toc154569928"/>
    </w:p>
    <w:p w14:paraId="6D680E41" w14:textId="16719154" w:rsidR="00370E34" w:rsidRDefault="5483855B" w:rsidP="00C8586D">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00C8586D"/>
    <w:p w14:paraId="750AE5DC" w14:textId="2ED1397E" w:rsidR="005B14CE" w:rsidRDefault="5483855B" w:rsidP="00C8586D">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00C8586D"/>
    <w:p w14:paraId="3778C8C6" w14:textId="32B7AEB5" w:rsidR="005B14CE" w:rsidRDefault="005B14CE" w:rsidP="00C8586D"/>
    <w:p w14:paraId="4BB62DB8" w14:textId="2DBF1480" w:rsidR="005B14CE" w:rsidRDefault="005B14CE" w:rsidP="00C8586D"/>
    <w:p w14:paraId="168249A5" w14:textId="1B566A01" w:rsidR="005B14CE" w:rsidRDefault="005B14CE" w:rsidP="00C8586D"/>
    <w:p w14:paraId="5D2D5971" w14:textId="747AF84F" w:rsidR="005B14CE" w:rsidRDefault="005B14CE" w:rsidP="00C8586D"/>
    <w:p w14:paraId="2C94DE6B" w14:textId="64D0DB64" w:rsidR="005B14CE" w:rsidRDefault="005B14CE" w:rsidP="00C8586D"/>
    <w:p w14:paraId="3B7D8550" w14:textId="63FD346D" w:rsidR="005B14CE" w:rsidRDefault="005B14CE" w:rsidP="00C8586D"/>
    <w:p w14:paraId="03D11D1B" w14:textId="43CD950F" w:rsidR="005B14CE" w:rsidRDefault="005B14CE" w:rsidP="00C8586D"/>
    <w:p w14:paraId="40DC2708" w14:textId="77777777" w:rsidR="00743ABA" w:rsidRDefault="00743ABA" w:rsidP="00C8586D"/>
    <w:p w14:paraId="59E3C3CF" w14:textId="2D48C8E1" w:rsidR="005B14CE" w:rsidRDefault="005B14CE" w:rsidP="00C8586D"/>
    <w:p w14:paraId="5C4F2126" w14:textId="77777777" w:rsidR="005B14CE" w:rsidRDefault="005B14CE" w:rsidP="00C8586D"/>
    <w:p w14:paraId="33F3CD6E" w14:textId="77777777" w:rsidR="00A66A93" w:rsidRPr="00192CAB" w:rsidRDefault="4457601F" w:rsidP="00C8586D">
      <w:pPr>
        <w:pStyle w:val="Ttulo2"/>
        <w:spacing w:line="360" w:lineRule="auto"/>
        <w:rPr>
          <w:b/>
        </w:rPr>
      </w:pPr>
      <w:bookmarkStart w:id="17" w:name="_Toc512519601"/>
      <w:r w:rsidRPr="4457601F">
        <w:rPr>
          <w:b/>
        </w:rPr>
        <w:lastRenderedPageBreak/>
        <w:t xml:space="preserve">Solução Técnica - Aplicação </w:t>
      </w:r>
      <w:bookmarkEnd w:id="17"/>
    </w:p>
    <w:p w14:paraId="4A295ED2" w14:textId="6D007BD7" w:rsidR="3D763709" w:rsidRDefault="3D763709" w:rsidP="00C8586D">
      <w:pPr>
        <w:jc w:val="left"/>
        <w:rPr>
          <w:rFonts w:cs="Arial"/>
          <w:b/>
          <w:bCs/>
          <w:color w:val="000000" w:themeColor="text1"/>
        </w:rPr>
      </w:pPr>
    </w:p>
    <w:p w14:paraId="3C72DF9F" w14:textId="6D007BD7" w:rsidR="5483855B" w:rsidRDefault="5483855B" w:rsidP="00C8586D">
      <w:pPr>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00C8586D">
      <w:pPr>
        <w:jc w:val="left"/>
        <w:rPr>
          <w:rFonts w:cs="Arial"/>
          <w:b/>
          <w:bCs/>
          <w:color w:val="000000" w:themeColor="text1"/>
        </w:rPr>
      </w:pPr>
    </w:p>
    <w:p w14:paraId="4476F36A" w14:textId="62124B60" w:rsidR="5483855B" w:rsidRDefault="5483855B" w:rsidP="00C8586D">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00C8586D"/>
    <w:p w14:paraId="037DC5FB" w14:textId="2EA5F285" w:rsidR="5483855B" w:rsidRDefault="5483855B" w:rsidP="00C8586D">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00C8586D"/>
    <w:p w14:paraId="57484DD9" w14:textId="48CEE124" w:rsidR="3D763709" w:rsidRDefault="5483855B" w:rsidP="00C8586D">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00C8586D"/>
    <w:p w14:paraId="0D50F161" w14:textId="6A34E09B" w:rsidR="3D763709" w:rsidRDefault="5483855B" w:rsidP="00C8586D">
      <w:r>
        <w:lastRenderedPageBreak/>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C8586D">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00C8586D">
      <w:pPr>
        <w:pStyle w:val="Ttulo2"/>
        <w:spacing w:line="360" w:lineRule="auto"/>
        <w:rPr>
          <w:b/>
        </w:rPr>
      </w:pPr>
      <w:r w:rsidRPr="4457601F">
        <w:rPr>
          <w:b/>
        </w:rPr>
        <w:t>Banco de Dados</w:t>
      </w:r>
    </w:p>
    <w:p w14:paraId="22253A14" w14:textId="1A174F35" w:rsidR="0406403B" w:rsidRDefault="2E414002" w:rsidP="00C8586D">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0C8586D"/>
    <w:p w14:paraId="3F8C77C0" w14:textId="122EE58E" w:rsidR="0406403B" w:rsidRDefault="2E414002" w:rsidP="00C8586D">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0C8586D"/>
    <w:p w14:paraId="228ABD43" w14:textId="331AD383" w:rsidR="0406403B" w:rsidRDefault="00501224" w:rsidP="00C8586D">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00C8586D">
      <w:pPr>
        <w:rPr>
          <w:i/>
          <w:iCs/>
        </w:rPr>
      </w:pPr>
      <w:r w:rsidRPr="3D763709">
        <w:rPr>
          <w:i/>
          <w:iCs/>
        </w:rPr>
        <w:t>Modelo conceitual do Banco de Dados.</w:t>
      </w:r>
    </w:p>
    <w:p w14:paraId="6DFD1DCB" w14:textId="70F1BEC8" w:rsidR="0406403B" w:rsidRDefault="0406403B" w:rsidP="00C8586D"/>
    <w:p w14:paraId="7A977686" w14:textId="18A7258D" w:rsidR="0406403B" w:rsidRDefault="2E414002" w:rsidP="00C8586D">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0C8586D">
      <w:pPr>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00C8586D">
      <w:pPr>
        <w:jc w:val="left"/>
        <w:rPr>
          <w:i/>
          <w:iCs/>
        </w:rPr>
      </w:pPr>
      <w:r w:rsidRPr="3D763709">
        <w:rPr>
          <w:i/>
          <w:iCs/>
        </w:rPr>
        <w:t>Modelo Lógico do Banco de Dados.</w:t>
      </w:r>
    </w:p>
    <w:p w14:paraId="6A3817B3" w14:textId="77777777" w:rsidR="00E04392" w:rsidRDefault="00E04392" w:rsidP="00C8586D"/>
    <w:p w14:paraId="354F4E6C" w14:textId="6FC4E293" w:rsidR="0406403B" w:rsidRDefault="2E414002" w:rsidP="00C8586D">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00C8586D"/>
    <w:p w14:paraId="1F0CA127" w14:textId="2F9FAB7C" w:rsidR="2E414002" w:rsidRDefault="00EC10EB" w:rsidP="00C8586D">
      <w:r>
        <w:rPr>
          <w:noProof/>
          <w:lang w:eastAsia="pt-BR"/>
        </w:rPr>
        <w:lastRenderedPageBreak/>
        <w:drawing>
          <wp:inline distT="0" distB="0" distL="0" distR="0" wp14:anchorId="1B828AD1" wp14:editId="031DFBF9">
            <wp:extent cx="5760720" cy="20307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0730"/>
                    </a:xfrm>
                    <a:prstGeom prst="rect">
                      <a:avLst/>
                    </a:prstGeom>
                  </pic:spPr>
                </pic:pic>
              </a:graphicData>
            </a:graphic>
          </wp:inline>
        </w:drawing>
      </w:r>
    </w:p>
    <w:p w14:paraId="20826067" w14:textId="1FA511BA" w:rsidR="2E414002" w:rsidRDefault="2E414002" w:rsidP="00C8586D">
      <w:pPr>
        <w:rPr>
          <w:i/>
          <w:iCs/>
        </w:rPr>
      </w:pPr>
      <w:r w:rsidRPr="2E414002">
        <w:rPr>
          <w:i/>
          <w:iCs/>
        </w:rPr>
        <w:t>Dicionário de Dados – Tabela Ambiente.</w:t>
      </w:r>
    </w:p>
    <w:p w14:paraId="7EDC2525" w14:textId="7F2DD216" w:rsidR="2E414002" w:rsidRDefault="2E414002" w:rsidP="00C8586D">
      <w:pPr>
        <w:rPr>
          <w:i/>
          <w:iCs/>
        </w:rPr>
      </w:pPr>
    </w:p>
    <w:p w14:paraId="71E9FC41" w14:textId="258BBC8C" w:rsidR="2E414002" w:rsidRDefault="00EC10EB" w:rsidP="00C8586D">
      <w:r>
        <w:rPr>
          <w:noProof/>
          <w:lang w:eastAsia="pt-BR"/>
        </w:rPr>
        <w:drawing>
          <wp:inline distT="0" distB="0" distL="0" distR="0" wp14:anchorId="7CCD1EEF" wp14:editId="4D79DF80">
            <wp:extent cx="5760720" cy="19773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77390"/>
                    </a:xfrm>
                    <a:prstGeom prst="rect">
                      <a:avLst/>
                    </a:prstGeom>
                  </pic:spPr>
                </pic:pic>
              </a:graphicData>
            </a:graphic>
          </wp:inline>
        </w:drawing>
      </w:r>
    </w:p>
    <w:p w14:paraId="5FEA584D" w14:textId="0CB744D5" w:rsidR="2E414002" w:rsidRDefault="2E414002" w:rsidP="00C8586D">
      <w:pPr>
        <w:rPr>
          <w:i/>
          <w:iCs/>
        </w:rPr>
      </w:pPr>
      <w:r w:rsidRPr="2E414002">
        <w:rPr>
          <w:i/>
          <w:iCs/>
        </w:rPr>
        <w:t>Dicionário de Dados – Tabela Empresa.</w:t>
      </w:r>
    </w:p>
    <w:p w14:paraId="792AC1FF" w14:textId="428274F0" w:rsidR="2E414002" w:rsidRDefault="00CC1072" w:rsidP="00C8586D">
      <w:r>
        <w:rPr>
          <w:noProof/>
          <w:lang w:eastAsia="pt-BR"/>
        </w:rPr>
        <w:drawing>
          <wp:inline distT="0" distB="0" distL="0" distR="0" wp14:anchorId="21CCEDB0" wp14:editId="720BB866">
            <wp:extent cx="5760720" cy="28289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7E7A33" w14:textId="51555E66" w:rsidR="2E414002" w:rsidRDefault="2E414002" w:rsidP="00C8586D">
      <w:pPr>
        <w:rPr>
          <w:i/>
          <w:iCs/>
        </w:rPr>
      </w:pPr>
      <w:r w:rsidRPr="2E414002">
        <w:rPr>
          <w:i/>
          <w:iCs/>
        </w:rPr>
        <w:t>Dicionário de Dados – Tabela Endereço.</w:t>
      </w:r>
    </w:p>
    <w:p w14:paraId="66817914" w14:textId="6D1CC98B" w:rsidR="2E414002" w:rsidRDefault="00CC1072" w:rsidP="00C8586D">
      <w:r>
        <w:rPr>
          <w:noProof/>
          <w:lang w:eastAsia="pt-BR"/>
        </w:rPr>
        <w:lastRenderedPageBreak/>
        <w:drawing>
          <wp:inline distT="0" distB="0" distL="0" distR="0" wp14:anchorId="046CDBBA" wp14:editId="1A386635">
            <wp:extent cx="5760720" cy="1123315"/>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23315"/>
                    </a:xfrm>
                    <a:prstGeom prst="rect">
                      <a:avLst/>
                    </a:prstGeom>
                  </pic:spPr>
                </pic:pic>
              </a:graphicData>
            </a:graphic>
          </wp:inline>
        </w:drawing>
      </w:r>
    </w:p>
    <w:p w14:paraId="07E4A2BC" w14:textId="406CD6F6" w:rsidR="2E414002" w:rsidRDefault="2E414002" w:rsidP="00C8586D">
      <w:pPr>
        <w:rPr>
          <w:i/>
          <w:iCs/>
        </w:rPr>
      </w:pPr>
      <w:r w:rsidRPr="2E414002">
        <w:rPr>
          <w:i/>
          <w:iCs/>
        </w:rPr>
        <w:t>Dicionário de Dados – Tabela Funcionamento.</w:t>
      </w:r>
    </w:p>
    <w:p w14:paraId="736CF6CE" w14:textId="68228A4E" w:rsidR="2E414002" w:rsidRDefault="2E414002" w:rsidP="00C8586D">
      <w:pPr>
        <w:rPr>
          <w:i/>
          <w:iCs/>
        </w:rPr>
      </w:pPr>
    </w:p>
    <w:p w14:paraId="67CFB5DF" w14:textId="7E0DA6AC" w:rsidR="2E414002" w:rsidRDefault="00EC10EB" w:rsidP="00C8586D">
      <w:r>
        <w:rPr>
          <w:noProof/>
          <w:lang w:eastAsia="pt-BR"/>
        </w:rPr>
        <w:drawing>
          <wp:inline distT="0" distB="0" distL="0" distR="0" wp14:anchorId="6CC00C5E" wp14:editId="2E010A52">
            <wp:extent cx="5760720" cy="2653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3030"/>
                    </a:xfrm>
                    <a:prstGeom prst="rect">
                      <a:avLst/>
                    </a:prstGeom>
                  </pic:spPr>
                </pic:pic>
              </a:graphicData>
            </a:graphic>
          </wp:inline>
        </w:drawing>
      </w:r>
    </w:p>
    <w:p w14:paraId="6C02D1C4" w14:textId="1A3FECD7" w:rsidR="2E414002" w:rsidRDefault="2E414002" w:rsidP="00C8586D">
      <w:pPr>
        <w:rPr>
          <w:i/>
          <w:iCs/>
        </w:rPr>
      </w:pPr>
      <w:r w:rsidRPr="2E414002">
        <w:rPr>
          <w:i/>
          <w:iCs/>
        </w:rPr>
        <w:t>Dicionário de Dados – Tabela Funcionário.</w:t>
      </w:r>
    </w:p>
    <w:p w14:paraId="3206A4C9" w14:textId="3588DE3B" w:rsidR="2E414002" w:rsidRDefault="2E414002" w:rsidP="00C8586D">
      <w:pPr>
        <w:rPr>
          <w:i/>
          <w:iCs/>
        </w:rPr>
      </w:pPr>
    </w:p>
    <w:p w14:paraId="5E96B914" w14:textId="61CFCF75" w:rsidR="2E414002" w:rsidRDefault="00CC1072" w:rsidP="00C8586D">
      <w:r>
        <w:rPr>
          <w:noProof/>
          <w:lang w:eastAsia="pt-BR"/>
        </w:rPr>
        <w:drawing>
          <wp:inline distT="0" distB="0" distL="0" distR="0" wp14:anchorId="7C569E68" wp14:editId="2066D915">
            <wp:extent cx="5760720" cy="15697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14:paraId="55C0B209" w14:textId="09A0FE28" w:rsidR="2E414002" w:rsidRDefault="2E414002" w:rsidP="00C8586D">
      <w:pPr>
        <w:rPr>
          <w:i/>
          <w:iCs/>
        </w:rPr>
      </w:pPr>
      <w:r w:rsidRPr="2E414002">
        <w:rPr>
          <w:i/>
          <w:iCs/>
        </w:rPr>
        <w:t>Dicionário de Dados – Tabela Login.</w:t>
      </w:r>
    </w:p>
    <w:p w14:paraId="75D873BD" w14:textId="19EE8D5A" w:rsidR="2E414002" w:rsidRDefault="00CC1072" w:rsidP="00C8586D">
      <w:r>
        <w:rPr>
          <w:noProof/>
          <w:lang w:eastAsia="pt-BR"/>
        </w:rPr>
        <w:drawing>
          <wp:inline distT="0" distB="0" distL="0" distR="0" wp14:anchorId="6FB16BF1" wp14:editId="70816A29">
            <wp:extent cx="5760720" cy="15849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4960"/>
                    </a:xfrm>
                    <a:prstGeom prst="rect">
                      <a:avLst/>
                    </a:prstGeom>
                  </pic:spPr>
                </pic:pic>
              </a:graphicData>
            </a:graphic>
          </wp:inline>
        </w:drawing>
      </w:r>
    </w:p>
    <w:p w14:paraId="3C1E5325" w14:textId="5AA616A4" w:rsidR="2E414002" w:rsidRDefault="2E414002" w:rsidP="00C8586D">
      <w:pPr>
        <w:rPr>
          <w:i/>
          <w:iCs/>
        </w:rPr>
      </w:pPr>
      <w:r w:rsidRPr="2E414002">
        <w:rPr>
          <w:i/>
          <w:iCs/>
        </w:rPr>
        <w:lastRenderedPageBreak/>
        <w:t>Dicionário de Dados – Tabela Sensor.</w:t>
      </w:r>
    </w:p>
    <w:p w14:paraId="5F4C8045" w14:textId="08584C31" w:rsidR="2E414002" w:rsidRDefault="2E414002" w:rsidP="00C8586D">
      <w:pPr>
        <w:rPr>
          <w:i/>
          <w:iCs/>
        </w:rPr>
      </w:pPr>
    </w:p>
    <w:p w14:paraId="4A16290A" w14:textId="70372BFB" w:rsidR="0406403B" w:rsidRDefault="2E414002" w:rsidP="00C8586D">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0C8586D"/>
    <w:p w14:paraId="28412921" w14:textId="25A3446F"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create</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Empresa(</w:t>
      </w:r>
    </w:p>
    <w:p w14:paraId="22FE755E" w14:textId="24EB1B5C" w:rsidR="2E414002" w:rsidRPr="009B5478" w:rsidRDefault="2E414002" w:rsidP="00C8586D">
      <w:pPr>
        <w:rPr>
          <w:rFonts w:eastAsia="Arial" w:cs="Arial"/>
          <w:i/>
          <w:iCs/>
          <w:sz w:val="20"/>
          <w:szCs w:val="20"/>
        </w:rPr>
      </w:pPr>
      <w:proofErr w:type="spellStart"/>
      <w:proofErr w:type="gramStart"/>
      <w:r w:rsidRPr="009B5478">
        <w:rPr>
          <w:rFonts w:eastAsia="Arial" w:cs="Arial"/>
          <w:i/>
          <w:iCs/>
          <w:sz w:val="20"/>
          <w:szCs w:val="20"/>
        </w:rPr>
        <w:t>idEmpresa</w:t>
      </w:r>
      <w:proofErr w:type="spellEnd"/>
      <w:proofErr w:type="gramEnd"/>
      <w:r w:rsidRPr="009B5478">
        <w:rPr>
          <w:rFonts w:eastAsia="Arial" w:cs="Arial"/>
          <w:i/>
          <w:iCs/>
          <w:sz w:val="20"/>
          <w:szCs w:val="20"/>
        </w:rPr>
        <w:t xml:space="preserve"> </w:t>
      </w:r>
      <w:proofErr w:type="spellStart"/>
      <w:r w:rsidRPr="009B5478">
        <w:rPr>
          <w:rFonts w:eastAsia="Arial" w:cs="Arial"/>
          <w:i/>
          <w:iCs/>
          <w:sz w:val="20"/>
          <w:szCs w:val="20"/>
        </w:rPr>
        <w:t>int</w:t>
      </w:r>
      <w:proofErr w:type="spellEnd"/>
      <w:r w:rsidRPr="009B5478">
        <w:rPr>
          <w:rFonts w:eastAsia="Arial" w:cs="Arial"/>
          <w:i/>
          <w:iCs/>
          <w:sz w:val="20"/>
          <w:szCs w:val="20"/>
        </w:rPr>
        <w:t xml:space="preserve"> </w:t>
      </w:r>
      <w:proofErr w:type="spellStart"/>
      <w:r w:rsidRPr="009B5478">
        <w:rPr>
          <w:rFonts w:eastAsia="Arial" w:cs="Arial"/>
          <w:i/>
          <w:iCs/>
          <w:sz w:val="20"/>
          <w:szCs w:val="20"/>
        </w:rPr>
        <w:t>primary</w:t>
      </w:r>
      <w:proofErr w:type="spellEnd"/>
      <w:r w:rsidRPr="009B5478">
        <w:rPr>
          <w:rFonts w:eastAsia="Arial" w:cs="Arial"/>
          <w:i/>
          <w:iCs/>
          <w:sz w:val="20"/>
          <w:szCs w:val="20"/>
        </w:rPr>
        <w:t xml:space="preserve"> </w:t>
      </w:r>
      <w:proofErr w:type="spellStart"/>
      <w:r w:rsidRPr="009B5478">
        <w:rPr>
          <w:rFonts w:eastAsia="Arial" w:cs="Arial"/>
          <w:i/>
          <w:iCs/>
          <w:sz w:val="20"/>
          <w:szCs w:val="20"/>
        </w:rPr>
        <w:t>key</w:t>
      </w:r>
      <w:proofErr w:type="spellEnd"/>
      <w:r w:rsidRPr="009B5478">
        <w:rPr>
          <w:rFonts w:eastAsia="Arial" w:cs="Arial"/>
          <w:i/>
          <w:iCs/>
          <w:sz w:val="20"/>
          <w:szCs w:val="20"/>
        </w:rPr>
        <w:t xml:space="preserve"> </w:t>
      </w:r>
      <w:proofErr w:type="spellStart"/>
      <w:r w:rsidRPr="009B5478">
        <w:rPr>
          <w:rFonts w:eastAsia="Arial" w:cs="Arial"/>
          <w:i/>
          <w:iCs/>
          <w:sz w:val="20"/>
          <w:szCs w:val="20"/>
        </w:rPr>
        <w:t>identity</w:t>
      </w:r>
      <w:proofErr w:type="spellEnd"/>
      <w:r w:rsidRPr="009B5478">
        <w:rPr>
          <w:rFonts w:eastAsia="Arial" w:cs="Arial"/>
          <w:i/>
          <w:iCs/>
          <w:sz w:val="20"/>
          <w:szCs w:val="20"/>
        </w:rPr>
        <w:t>(1,1),</w:t>
      </w:r>
    </w:p>
    <w:p w14:paraId="1C81180A" w14:textId="2F06330A"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nomeEmpresa</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bookmarkStart w:id="18" w:name="_GoBack"/>
      <w:bookmarkEnd w:id="18"/>
    </w:p>
    <w:p w14:paraId="35FE49A5" w14:textId="0950D122"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cnpjEmpresa</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00C8586D">
      <w:pPr>
        <w:rPr>
          <w:rFonts w:eastAsia="Arial" w:cs="Arial"/>
          <w:i/>
          <w:iCs/>
          <w:sz w:val="20"/>
          <w:szCs w:val="20"/>
        </w:rPr>
      </w:pPr>
      <w:proofErr w:type="gramStart"/>
      <w:r w:rsidRPr="2E414002">
        <w:rPr>
          <w:rFonts w:eastAsia="Arial" w:cs="Arial"/>
          <w:i/>
          <w:iCs/>
          <w:sz w:val="20"/>
          <w:szCs w:val="20"/>
        </w:rPr>
        <w:t>telefoneEmpresa</w:t>
      </w:r>
      <w:proofErr w:type="gramEnd"/>
      <w:r w:rsidRPr="2E414002">
        <w:rPr>
          <w:rFonts w:eastAsia="Arial" w:cs="Arial"/>
          <w:i/>
          <w:iCs/>
          <w:sz w:val="20"/>
          <w:szCs w:val="20"/>
        </w:rPr>
        <w:t xml:space="preserve">1 </w:t>
      </w:r>
      <w:proofErr w:type="spellStart"/>
      <w:r w:rsidRPr="2E414002">
        <w:rPr>
          <w:rFonts w:eastAsia="Arial" w:cs="Arial"/>
          <w:i/>
          <w:iCs/>
          <w:sz w:val="20"/>
          <w:szCs w:val="20"/>
        </w:rPr>
        <w:t>varchar</w:t>
      </w:r>
      <w:proofErr w:type="spell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00C8586D">
      <w:pPr>
        <w:rPr>
          <w:rFonts w:eastAsia="Arial" w:cs="Arial"/>
          <w:i/>
          <w:iCs/>
          <w:sz w:val="20"/>
          <w:szCs w:val="20"/>
        </w:rPr>
      </w:pPr>
      <w:proofErr w:type="gramStart"/>
      <w:r w:rsidRPr="2E414002">
        <w:rPr>
          <w:rFonts w:eastAsia="Arial" w:cs="Arial"/>
          <w:i/>
          <w:iCs/>
          <w:sz w:val="20"/>
          <w:szCs w:val="20"/>
        </w:rPr>
        <w:t>telefoneEmpresa</w:t>
      </w:r>
      <w:proofErr w:type="gramEnd"/>
      <w:r w:rsidRPr="2E414002">
        <w:rPr>
          <w:rFonts w:eastAsia="Arial" w:cs="Arial"/>
          <w:i/>
          <w:iCs/>
          <w:sz w:val="20"/>
          <w:szCs w:val="20"/>
        </w:rPr>
        <w:t xml:space="preserve">2 </w:t>
      </w:r>
      <w:proofErr w:type="spellStart"/>
      <w:r w:rsidRPr="2E414002">
        <w:rPr>
          <w:rFonts w:eastAsia="Arial" w:cs="Arial"/>
          <w:i/>
          <w:iCs/>
          <w:sz w:val="20"/>
          <w:szCs w:val="20"/>
        </w:rPr>
        <w:t>varchar</w:t>
      </w:r>
      <w:proofErr w:type="spell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00C8586D">
      <w:pPr>
        <w:rPr>
          <w:rFonts w:eastAsia="Arial" w:cs="Arial"/>
          <w:i/>
          <w:iCs/>
          <w:sz w:val="20"/>
          <w:szCs w:val="20"/>
        </w:rPr>
      </w:pPr>
      <w:r w:rsidRPr="2E414002">
        <w:rPr>
          <w:rFonts w:eastAsia="Arial" w:cs="Arial"/>
          <w:i/>
          <w:iCs/>
          <w:sz w:val="20"/>
          <w:szCs w:val="20"/>
        </w:rPr>
        <w:t>);</w:t>
      </w:r>
    </w:p>
    <w:p w14:paraId="331CBC8B" w14:textId="135E9D33" w:rsidR="2E414002" w:rsidRDefault="2E414002" w:rsidP="00C8586D">
      <w:pPr>
        <w:rPr>
          <w:rFonts w:eastAsia="Arial" w:cs="Arial"/>
          <w:i/>
          <w:iCs/>
          <w:sz w:val="20"/>
          <w:szCs w:val="20"/>
        </w:rPr>
      </w:pPr>
      <w:r w:rsidRPr="2E414002">
        <w:rPr>
          <w:rFonts w:eastAsia="Arial" w:cs="Arial"/>
          <w:i/>
          <w:iCs/>
          <w:sz w:val="20"/>
          <w:szCs w:val="20"/>
        </w:rPr>
        <w:t xml:space="preserve"> </w:t>
      </w:r>
    </w:p>
    <w:p w14:paraId="69B5DEA9" w14:textId="32AE803F" w:rsidR="2E414002" w:rsidRPr="009B5478" w:rsidRDefault="2E414002" w:rsidP="00C8586D">
      <w:pPr>
        <w:rPr>
          <w:rFonts w:eastAsia="Arial" w:cs="Arial"/>
          <w:i/>
          <w:iCs/>
          <w:sz w:val="20"/>
          <w:szCs w:val="20"/>
          <w:lang w:val="en-GB"/>
        </w:rPr>
      </w:pPr>
      <w:r w:rsidRPr="009B5478">
        <w:rPr>
          <w:rFonts w:eastAsia="Arial" w:cs="Arial"/>
          <w:i/>
          <w:iCs/>
          <w:sz w:val="20"/>
          <w:szCs w:val="20"/>
          <w:lang w:val="en-GB"/>
        </w:rPr>
        <w:t xml:space="preserve">create table </w:t>
      </w:r>
      <w:proofErr w:type="spellStart"/>
      <w:proofErr w:type="gramStart"/>
      <w:r w:rsidRPr="009B5478">
        <w:rPr>
          <w:rFonts w:eastAsia="Arial" w:cs="Arial"/>
          <w:i/>
          <w:iCs/>
          <w:sz w:val="20"/>
          <w:szCs w:val="20"/>
          <w:lang w:val="en-GB"/>
        </w:rPr>
        <w:t>Endereco</w:t>
      </w:r>
      <w:proofErr w:type="spellEnd"/>
      <w:r w:rsidRPr="009B5478">
        <w:rPr>
          <w:rFonts w:eastAsia="Arial" w:cs="Arial"/>
          <w:i/>
          <w:iCs/>
          <w:sz w:val="20"/>
          <w:szCs w:val="20"/>
          <w:lang w:val="en-GB"/>
        </w:rPr>
        <w:t>(</w:t>
      </w:r>
      <w:proofErr w:type="gramEnd"/>
    </w:p>
    <w:p w14:paraId="57E1A11B" w14:textId="3D6CC1CD"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idEndereco</w:t>
      </w:r>
      <w:proofErr w:type="spellEnd"/>
      <w:r w:rsidRPr="009B5478">
        <w:rPr>
          <w:rFonts w:eastAsia="Arial" w:cs="Arial"/>
          <w:i/>
          <w:iCs/>
          <w:sz w:val="20"/>
          <w:szCs w:val="20"/>
          <w:lang w:val="en-GB"/>
        </w:rPr>
        <w:t xml:space="preserve"> </w:t>
      </w:r>
      <w:proofErr w:type="spellStart"/>
      <w:r w:rsidRPr="009B5478">
        <w:rPr>
          <w:rFonts w:eastAsia="Arial" w:cs="Arial"/>
          <w:i/>
          <w:iCs/>
          <w:sz w:val="20"/>
          <w:szCs w:val="20"/>
          <w:lang w:val="en-GB"/>
        </w:rPr>
        <w:t>int</w:t>
      </w:r>
      <w:proofErr w:type="spellEnd"/>
      <w:r w:rsidRPr="009B5478">
        <w:rPr>
          <w:rFonts w:eastAsia="Arial" w:cs="Arial"/>
          <w:i/>
          <w:iCs/>
          <w:sz w:val="20"/>
          <w:szCs w:val="20"/>
          <w:lang w:val="en-GB"/>
        </w:rPr>
        <w:t xml:space="preserve"> primary key </w:t>
      </w:r>
      <w:proofErr w:type="gramStart"/>
      <w:r w:rsidRPr="009B5478">
        <w:rPr>
          <w:rFonts w:eastAsia="Arial" w:cs="Arial"/>
          <w:i/>
          <w:iCs/>
          <w:sz w:val="20"/>
          <w:szCs w:val="20"/>
          <w:lang w:val="en-GB"/>
        </w:rPr>
        <w:t>identity(</w:t>
      </w:r>
      <w:proofErr w:type="gramEnd"/>
      <w:r w:rsidRPr="009B5478">
        <w:rPr>
          <w:rFonts w:eastAsia="Arial" w:cs="Arial"/>
          <w:i/>
          <w:iCs/>
          <w:sz w:val="20"/>
          <w:szCs w:val="20"/>
          <w:lang w:val="en-GB"/>
        </w:rPr>
        <w:t>1,1),</w:t>
      </w:r>
    </w:p>
    <w:p w14:paraId="0E363CCB" w14:textId="21625263"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logradouro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40) not null,</w:t>
      </w:r>
    </w:p>
    <w:p w14:paraId="34318F50" w14:textId="538CC37A"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numero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15) not null,</w:t>
      </w:r>
    </w:p>
    <w:p w14:paraId="34B499A1" w14:textId="5AB2CE0B"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complemento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30) not null,</w:t>
      </w:r>
    </w:p>
    <w:p w14:paraId="4D0A08DA" w14:textId="1853D37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referencia</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35) not null,</w:t>
      </w:r>
    </w:p>
    <w:p w14:paraId="027CC8AB" w14:textId="7F58BD15"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4C171175" w14:textId="3B7C1FF1" w:rsidR="2E414002" w:rsidRPr="00C8586D" w:rsidRDefault="2E414002" w:rsidP="00C8586D">
      <w:pPr>
        <w:rPr>
          <w:rFonts w:eastAsia="Arial" w:cs="Arial"/>
          <w:i/>
          <w:iCs/>
          <w:sz w:val="20"/>
          <w:szCs w:val="20"/>
          <w:lang w:val="en-GB"/>
        </w:rPr>
      </w:pPr>
    </w:p>
    <w:p w14:paraId="754044A9" w14:textId="404910A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nomeFuncionario</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(55),</w:t>
      </w:r>
    </w:p>
    <w:p w14:paraId="0F2AC74A" w14:textId="65D3E1E0"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rgFuncionario</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(25),</w:t>
      </w:r>
    </w:p>
    <w:p w14:paraId="3AB45963" w14:textId="44CA7242"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cpfFuncionario</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(25),</w:t>
      </w:r>
    </w:p>
    <w:p w14:paraId="258E2366" w14:textId="6EF6448E" w:rsidR="00EC10EB" w:rsidRDefault="00EC10EB" w:rsidP="00C8586D">
      <w:pPr>
        <w:rPr>
          <w:rFonts w:eastAsia="Arial" w:cs="Arial"/>
          <w:i/>
          <w:iCs/>
          <w:sz w:val="20"/>
          <w:szCs w:val="20"/>
        </w:rPr>
      </w:pPr>
      <w:proofErr w:type="spellStart"/>
      <w:proofErr w:type="gramStart"/>
      <w:r w:rsidRPr="00EC10EB">
        <w:rPr>
          <w:rFonts w:eastAsia="Arial" w:cs="Arial"/>
          <w:i/>
          <w:iCs/>
          <w:sz w:val="20"/>
          <w:szCs w:val="20"/>
        </w:rPr>
        <w:t>emailFuncionario</w:t>
      </w:r>
      <w:proofErr w:type="spellEnd"/>
      <w:proofErr w:type="gramEnd"/>
      <w:r w:rsidRPr="00EC10EB">
        <w:rPr>
          <w:rFonts w:eastAsia="Arial" w:cs="Arial"/>
          <w:i/>
          <w:iCs/>
          <w:sz w:val="20"/>
          <w:szCs w:val="20"/>
        </w:rPr>
        <w:t xml:space="preserve"> </w:t>
      </w:r>
      <w:proofErr w:type="spellStart"/>
      <w:r w:rsidRPr="00EC10EB">
        <w:rPr>
          <w:rFonts w:eastAsia="Arial" w:cs="Arial"/>
          <w:i/>
          <w:iCs/>
          <w:sz w:val="20"/>
          <w:szCs w:val="20"/>
        </w:rPr>
        <w:t>varchar</w:t>
      </w:r>
      <w:proofErr w:type="spellEnd"/>
      <w:r w:rsidRPr="00EC10EB">
        <w:rPr>
          <w:rFonts w:eastAsia="Arial" w:cs="Arial"/>
          <w:i/>
          <w:iCs/>
          <w:sz w:val="20"/>
          <w:szCs w:val="20"/>
        </w:rPr>
        <w:t xml:space="preserve">(80)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78B0E203" w14:textId="75937A8D" w:rsidR="00EC10EB" w:rsidRDefault="00EC10EB" w:rsidP="00C8586D">
      <w:pPr>
        <w:rPr>
          <w:rFonts w:eastAsia="Arial" w:cs="Arial"/>
          <w:i/>
          <w:iCs/>
          <w:sz w:val="20"/>
          <w:szCs w:val="20"/>
        </w:rPr>
      </w:pPr>
      <w:proofErr w:type="spellStart"/>
      <w:proofErr w:type="gramStart"/>
      <w:r w:rsidRPr="00EC10EB">
        <w:rPr>
          <w:rFonts w:eastAsia="Arial" w:cs="Arial"/>
          <w:i/>
          <w:iCs/>
          <w:sz w:val="20"/>
          <w:szCs w:val="20"/>
        </w:rPr>
        <w:t>telefoneFuncionario</w:t>
      </w:r>
      <w:proofErr w:type="spellEnd"/>
      <w:proofErr w:type="gramEnd"/>
      <w:r w:rsidRPr="00EC10EB">
        <w:rPr>
          <w:rFonts w:eastAsia="Arial" w:cs="Arial"/>
          <w:i/>
          <w:iCs/>
          <w:sz w:val="20"/>
          <w:szCs w:val="20"/>
        </w:rPr>
        <w:t xml:space="preserve"> </w:t>
      </w:r>
      <w:proofErr w:type="spellStart"/>
      <w:r w:rsidRPr="00EC10EB">
        <w:rPr>
          <w:rFonts w:eastAsia="Arial" w:cs="Arial"/>
          <w:i/>
          <w:iCs/>
          <w:sz w:val="20"/>
          <w:szCs w:val="20"/>
        </w:rPr>
        <w:t>varchar</w:t>
      </w:r>
      <w:proofErr w:type="spellEnd"/>
      <w:r w:rsidRPr="00EC10EB">
        <w:rPr>
          <w:rFonts w:eastAsia="Arial" w:cs="Arial"/>
          <w:i/>
          <w:iCs/>
          <w:sz w:val="20"/>
          <w:szCs w:val="20"/>
        </w:rPr>
        <w:t xml:space="preserve">(20)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606ADE8D" w14:textId="4D3C628E" w:rsidR="2E414002" w:rsidRDefault="2E414002" w:rsidP="00C8586D">
      <w:pPr>
        <w:rPr>
          <w:rFonts w:eastAsia="Arial" w:cs="Arial"/>
          <w:i/>
          <w:iCs/>
          <w:sz w:val="20"/>
          <w:szCs w:val="20"/>
        </w:rPr>
      </w:pPr>
      <w:proofErr w:type="spellStart"/>
      <w:proofErr w:type="gramStart"/>
      <w:r w:rsidRPr="2E414002">
        <w:rPr>
          <w:rFonts w:eastAsia="Arial" w:cs="Arial"/>
          <w:i/>
          <w:iCs/>
          <w:sz w:val="20"/>
          <w:szCs w:val="20"/>
        </w:rPr>
        <w:t>cargoFuncionario</w:t>
      </w:r>
      <w:proofErr w:type="spellEnd"/>
      <w:proofErr w:type="gram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(40),</w:t>
      </w:r>
    </w:p>
    <w:p w14:paraId="59B3C15B" w14:textId="7C04CDC4"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A76F53" w14:textId="1C437AA5"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F6782CB" w14:textId="36B7C9BC" w:rsidR="2E414002" w:rsidRPr="00376950" w:rsidRDefault="2E414002" w:rsidP="00C8586D">
      <w:pPr>
        <w:rPr>
          <w:rFonts w:eastAsia="Arial" w:cs="Arial"/>
          <w:i/>
          <w:iCs/>
          <w:sz w:val="20"/>
          <w:szCs w:val="20"/>
          <w:lang w:val="en-GB"/>
        </w:rPr>
      </w:pPr>
      <w:r w:rsidRPr="00376950">
        <w:rPr>
          <w:rFonts w:eastAsia="Arial" w:cs="Arial"/>
          <w:i/>
          <w:iCs/>
          <w:sz w:val="20"/>
          <w:szCs w:val="20"/>
          <w:lang w:val="en-GB"/>
        </w:rPr>
        <w:lastRenderedPageBreak/>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not null,</w:t>
      </w:r>
    </w:p>
    <w:p w14:paraId="60554493" w14:textId="62CD49EA"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fkFuncionario</w:t>
      </w:r>
      <w:proofErr w:type="spellEnd"/>
      <w:r w:rsidRPr="00C8586D">
        <w:rPr>
          <w:rFonts w:eastAsia="Arial" w:cs="Arial"/>
          <w:i/>
          <w:iCs/>
          <w:sz w:val="20"/>
          <w:szCs w:val="20"/>
          <w:lang w:val="en-GB"/>
        </w:rPr>
        <w:t xml:space="preserve"> </w:t>
      </w:r>
      <w:proofErr w:type="spellStart"/>
      <w:r w:rsidRPr="00C8586D">
        <w:rPr>
          <w:rFonts w:eastAsia="Arial" w:cs="Arial"/>
          <w:i/>
          <w:iCs/>
          <w:sz w:val="20"/>
          <w:szCs w:val="20"/>
          <w:lang w:val="en-GB"/>
        </w:rPr>
        <w:t>int</w:t>
      </w:r>
      <w:proofErr w:type="spellEnd"/>
      <w:r w:rsidRPr="00C8586D">
        <w:rPr>
          <w:rFonts w:eastAsia="Arial" w:cs="Arial"/>
          <w:i/>
          <w:iCs/>
          <w:sz w:val="20"/>
          <w:szCs w:val="20"/>
          <w:lang w:val="en-GB"/>
        </w:rPr>
        <w:t xml:space="preserve"> foreign key references </w:t>
      </w:r>
      <w:proofErr w:type="spellStart"/>
      <w:r w:rsidRPr="00C8586D">
        <w:rPr>
          <w:rFonts w:eastAsia="Arial" w:cs="Arial"/>
          <w:i/>
          <w:iCs/>
          <w:sz w:val="20"/>
          <w:szCs w:val="20"/>
          <w:lang w:val="en-GB"/>
        </w:rPr>
        <w:t>Funcionario</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idFuncionario</w:t>
      </w:r>
      <w:proofErr w:type="spellEnd"/>
      <w:r w:rsidRPr="00C8586D">
        <w:rPr>
          <w:rFonts w:eastAsia="Arial" w:cs="Arial"/>
          <w:i/>
          <w:iCs/>
          <w:sz w:val="20"/>
          <w:szCs w:val="20"/>
          <w:lang w:val="en-GB"/>
        </w:rPr>
        <w:t>)</w:t>
      </w:r>
    </w:p>
    <w:p w14:paraId="2F972280" w14:textId="61AC5108"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8D6A6FF" w14:textId="34C90936"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6A79947" w14:textId="2DFC8BDE"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Pr="009B5478" w:rsidRDefault="2E414002" w:rsidP="00C8586D">
      <w:pPr>
        <w:rPr>
          <w:rFonts w:eastAsia="Arial" w:cs="Arial"/>
          <w:i/>
          <w:iCs/>
          <w:sz w:val="20"/>
          <w:szCs w:val="20"/>
        </w:rPr>
      </w:pPr>
      <w:proofErr w:type="spellStart"/>
      <w:proofErr w:type="gramStart"/>
      <w:r w:rsidRPr="009B5478">
        <w:rPr>
          <w:rFonts w:eastAsia="Arial" w:cs="Arial"/>
          <w:i/>
          <w:iCs/>
          <w:sz w:val="20"/>
          <w:szCs w:val="20"/>
        </w:rPr>
        <w:t>descricaoAmbiente</w:t>
      </w:r>
      <w:proofErr w:type="spellEnd"/>
      <w:proofErr w:type="gramEnd"/>
      <w:r w:rsidRPr="009B5478">
        <w:rPr>
          <w:rFonts w:eastAsia="Arial" w:cs="Arial"/>
          <w:i/>
          <w:iCs/>
          <w:sz w:val="20"/>
          <w:szCs w:val="20"/>
        </w:rPr>
        <w:t xml:space="preserve"> </w:t>
      </w:r>
      <w:proofErr w:type="spellStart"/>
      <w:r w:rsidRPr="009B5478">
        <w:rPr>
          <w:rFonts w:eastAsia="Arial" w:cs="Arial"/>
          <w:i/>
          <w:iCs/>
          <w:sz w:val="20"/>
          <w:szCs w:val="20"/>
        </w:rPr>
        <w:t>varchar</w:t>
      </w:r>
      <w:proofErr w:type="spellEnd"/>
      <w:r w:rsidRPr="009B5478">
        <w:rPr>
          <w:rFonts w:eastAsia="Arial" w:cs="Arial"/>
          <w:i/>
          <w:iCs/>
          <w:sz w:val="20"/>
          <w:szCs w:val="20"/>
        </w:rPr>
        <w:t>(40),</w:t>
      </w:r>
    </w:p>
    <w:p w14:paraId="6407B41F" w14:textId="618D2B81" w:rsidR="2E414002" w:rsidRPr="009B5478" w:rsidRDefault="2E414002" w:rsidP="00C8586D">
      <w:pPr>
        <w:rPr>
          <w:rFonts w:eastAsia="Arial" w:cs="Arial"/>
          <w:i/>
          <w:iCs/>
          <w:sz w:val="20"/>
          <w:szCs w:val="20"/>
        </w:rPr>
      </w:pPr>
      <w:proofErr w:type="spellStart"/>
      <w:proofErr w:type="gramStart"/>
      <w:r w:rsidRPr="009B5478">
        <w:rPr>
          <w:rFonts w:eastAsia="Arial" w:cs="Arial"/>
          <w:i/>
          <w:iCs/>
          <w:sz w:val="20"/>
          <w:szCs w:val="20"/>
        </w:rPr>
        <w:t>localizacaoAmbiente</w:t>
      </w:r>
      <w:proofErr w:type="spellEnd"/>
      <w:proofErr w:type="gramEnd"/>
      <w:r w:rsidRPr="009B5478">
        <w:rPr>
          <w:rFonts w:eastAsia="Arial" w:cs="Arial"/>
          <w:i/>
          <w:iCs/>
          <w:sz w:val="20"/>
          <w:szCs w:val="20"/>
        </w:rPr>
        <w:t xml:space="preserve"> </w:t>
      </w:r>
      <w:proofErr w:type="spellStart"/>
      <w:r w:rsidRPr="009B5478">
        <w:rPr>
          <w:rFonts w:eastAsia="Arial" w:cs="Arial"/>
          <w:i/>
          <w:iCs/>
          <w:sz w:val="20"/>
          <w:szCs w:val="20"/>
        </w:rPr>
        <w:t>varchar</w:t>
      </w:r>
      <w:proofErr w:type="spellEnd"/>
      <w:r w:rsidRPr="009B5478">
        <w:rPr>
          <w:rFonts w:eastAsia="Arial" w:cs="Arial"/>
          <w:i/>
          <w:iCs/>
          <w:sz w:val="20"/>
          <w:szCs w:val="20"/>
        </w:rPr>
        <w:t>(20),</w:t>
      </w:r>
    </w:p>
    <w:p w14:paraId="542D6415" w14:textId="703C73D6" w:rsidR="2E414002" w:rsidRPr="009B5478" w:rsidRDefault="2E414002" w:rsidP="00C8586D">
      <w:pPr>
        <w:rPr>
          <w:rFonts w:eastAsia="Arial" w:cs="Arial"/>
          <w:i/>
          <w:iCs/>
          <w:sz w:val="20"/>
          <w:szCs w:val="20"/>
        </w:rPr>
      </w:pPr>
      <w:proofErr w:type="spellStart"/>
      <w:r w:rsidRPr="009B5478">
        <w:rPr>
          <w:rFonts w:eastAsia="Arial" w:cs="Arial"/>
          <w:i/>
          <w:iCs/>
          <w:sz w:val="20"/>
          <w:szCs w:val="20"/>
        </w:rPr>
        <w:t>fkEmpresa</w:t>
      </w:r>
      <w:proofErr w:type="spellEnd"/>
      <w:r w:rsidRPr="009B5478">
        <w:rPr>
          <w:rFonts w:eastAsia="Arial" w:cs="Arial"/>
          <w:i/>
          <w:iCs/>
          <w:sz w:val="20"/>
          <w:szCs w:val="20"/>
        </w:rPr>
        <w:t xml:space="preserve"> </w:t>
      </w:r>
      <w:proofErr w:type="spellStart"/>
      <w:r w:rsidRPr="009B5478">
        <w:rPr>
          <w:rFonts w:eastAsia="Arial" w:cs="Arial"/>
          <w:i/>
          <w:iCs/>
          <w:sz w:val="20"/>
          <w:szCs w:val="20"/>
        </w:rPr>
        <w:t>int</w:t>
      </w:r>
      <w:proofErr w:type="spellEnd"/>
      <w:r w:rsidRPr="009B5478">
        <w:rPr>
          <w:rFonts w:eastAsia="Arial" w:cs="Arial"/>
          <w:i/>
          <w:iCs/>
          <w:sz w:val="20"/>
          <w:szCs w:val="20"/>
        </w:rPr>
        <w:t xml:space="preserve"> </w:t>
      </w:r>
      <w:proofErr w:type="spellStart"/>
      <w:r w:rsidRPr="009B5478">
        <w:rPr>
          <w:rFonts w:eastAsia="Arial" w:cs="Arial"/>
          <w:i/>
          <w:iCs/>
          <w:sz w:val="20"/>
          <w:szCs w:val="20"/>
        </w:rPr>
        <w:t>foreign</w:t>
      </w:r>
      <w:proofErr w:type="spellEnd"/>
      <w:r w:rsidRPr="009B5478">
        <w:rPr>
          <w:rFonts w:eastAsia="Arial" w:cs="Arial"/>
          <w:i/>
          <w:iCs/>
          <w:sz w:val="20"/>
          <w:szCs w:val="20"/>
        </w:rPr>
        <w:t xml:space="preserve"> </w:t>
      </w:r>
      <w:proofErr w:type="spellStart"/>
      <w:r w:rsidRPr="009B5478">
        <w:rPr>
          <w:rFonts w:eastAsia="Arial" w:cs="Arial"/>
          <w:i/>
          <w:iCs/>
          <w:sz w:val="20"/>
          <w:szCs w:val="20"/>
        </w:rPr>
        <w:t>key</w:t>
      </w:r>
      <w:proofErr w:type="spellEnd"/>
      <w:r w:rsidRPr="009B5478">
        <w:rPr>
          <w:rFonts w:eastAsia="Arial" w:cs="Arial"/>
          <w:i/>
          <w:iCs/>
          <w:sz w:val="20"/>
          <w:szCs w:val="20"/>
        </w:rPr>
        <w:t xml:space="preserve"> </w:t>
      </w:r>
      <w:proofErr w:type="spellStart"/>
      <w:r w:rsidRPr="009B5478">
        <w:rPr>
          <w:rFonts w:eastAsia="Arial" w:cs="Arial"/>
          <w:i/>
          <w:iCs/>
          <w:sz w:val="20"/>
          <w:szCs w:val="20"/>
        </w:rPr>
        <w:t>references</w:t>
      </w:r>
      <w:proofErr w:type="spellEnd"/>
      <w:r w:rsidRPr="009B5478">
        <w:rPr>
          <w:rFonts w:eastAsia="Arial" w:cs="Arial"/>
          <w:i/>
          <w:iCs/>
          <w:sz w:val="20"/>
          <w:szCs w:val="20"/>
        </w:rPr>
        <w:t xml:space="preserve"> Empresa(</w:t>
      </w:r>
      <w:proofErr w:type="spellStart"/>
      <w:r w:rsidRPr="009B5478">
        <w:rPr>
          <w:rFonts w:eastAsia="Arial" w:cs="Arial"/>
          <w:i/>
          <w:iCs/>
          <w:sz w:val="20"/>
          <w:szCs w:val="20"/>
        </w:rPr>
        <w:t>idEmpresa</w:t>
      </w:r>
      <w:proofErr w:type="spellEnd"/>
      <w:r w:rsidRPr="009B5478">
        <w:rPr>
          <w:rFonts w:eastAsia="Arial" w:cs="Arial"/>
          <w:i/>
          <w:iCs/>
          <w:sz w:val="20"/>
          <w:szCs w:val="20"/>
        </w:rPr>
        <w:t>)</w:t>
      </w:r>
      <w:r w:rsidR="00376950" w:rsidRPr="009B5478">
        <w:rPr>
          <w:rFonts w:eastAsia="Arial" w:cs="Arial"/>
          <w:i/>
          <w:iCs/>
          <w:sz w:val="20"/>
          <w:szCs w:val="20"/>
        </w:rPr>
        <w:t>,</w:t>
      </w:r>
    </w:p>
    <w:p w14:paraId="5A34D7D2" w14:textId="718B6AB2" w:rsidR="00376950" w:rsidRPr="00955817" w:rsidRDefault="00376950" w:rsidP="00C8586D">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 xml:space="preserve">Funcionamento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31FF4A" w14:textId="1B380319"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209F73CA" w14:textId="3396B926"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not null,</w:t>
      </w:r>
    </w:p>
    <w:p w14:paraId="69D56662" w14:textId="302C50D5" w:rsidR="2E414002" w:rsidRDefault="2E414002" w:rsidP="00C8586D">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datetime</w:t>
      </w:r>
      <w:proofErr w:type="spellEnd"/>
      <w:r w:rsidRPr="00376950">
        <w:rPr>
          <w:rFonts w:eastAsia="Arial" w:cs="Arial"/>
          <w:i/>
          <w:iCs/>
          <w:sz w:val="20"/>
          <w:szCs w:val="20"/>
          <w:lang w:val="en-GB"/>
        </w:rPr>
        <w:t xml:space="preserve"> not null,</w:t>
      </w:r>
    </w:p>
    <w:p w14:paraId="2F25B7FF" w14:textId="24434C14" w:rsidR="00EC10EB" w:rsidRPr="00376950" w:rsidRDefault="00EC10EB" w:rsidP="00C8586D">
      <w:pPr>
        <w:rPr>
          <w:rFonts w:eastAsia="Arial" w:cs="Arial"/>
          <w:i/>
          <w:iCs/>
          <w:sz w:val="20"/>
          <w:szCs w:val="20"/>
          <w:lang w:val="en-GB"/>
        </w:rPr>
      </w:pPr>
      <w:proofErr w:type="spellStart"/>
      <w:r w:rsidRPr="00EC10EB">
        <w:rPr>
          <w:rFonts w:eastAsia="Arial" w:cs="Arial"/>
          <w:i/>
          <w:iCs/>
          <w:sz w:val="20"/>
          <w:szCs w:val="20"/>
          <w:lang w:val="en-GB"/>
        </w:rPr>
        <w:t>fkAmbiente</w:t>
      </w:r>
      <w:proofErr w:type="spellEnd"/>
      <w:r w:rsidRPr="00EC10EB">
        <w:rPr>
          <w:rFonts w:eastAsia="Arial" w:cs="Arial"/>
          <w:i/>
          <w:iCs/>
          <w:sz w:val="20"/>
          <w:szCs w:val="20"/>
          <w:lang w:val="en-GB"/>
        </w:rPr>
        <w:t xml:space="preserve"> </w:t>
      </w:r>
      <w:proofErr w:type="spellStart"/>
      <w:r w:rsidRPr="00EC10EB">
        <w:rPr>
          <w:rFonts w:eastAsia="Arial" w:cs="Arial"/>
          <w:i/>
          <w:iCs/>
          <w:sz w:val="20"/>
          <w:szCs w:val="20"/>
          <w:lang w:val="en-GB"/>
        </w:rPr>
        <w:t>int</w:t>
      </w:r>
      <w:proofErr w:type="spellEnd"/>
      <w:r w:rsidRPr="00EC10EB">
        <w:rPr>
          <w:rFonts w:eastAsia="Arial" w:cs="Arial"/>
          <w:i/>
          <w:iCs/>
          <w:sz w:val="20"/>
          <w:szCs w:val="20"/>
          <w:lang w:val="en-GB"/>
        </w:rPr>
        <w:t xml:space="preserve"> foreign key references </w:t>
      </w:r>
      <w:proofErr w:type="spellStart"/>
      <w:r w:rsidRPr="00EC10EB">
        <w:rPr>
          <w:rFonts w:eastAsia="Arial" w:cs="Arial"/>
          <w:i/>
          <w:iCs/>
          <w:sz w:val="20"/>
          <w:szCs w:val="20"/>
          <w:lang w:val="en-GB"/>
        </w:rPr>
        <w:t>Ambiente</w:t>
      </w:r>
      <w:proofErr w:type="spellEnd"/>
      <w:r w:rsidRPr="00EC10EB">
        <w:rPr>
          <w:rFonts w:eastAsia="Arial" w:cs="Arial"/>
          <w:i/>
          <w:iCs/>
          <w:sz w:val="20"/>
          <w:szCs w:val="20"/>
          <w:lang w:val="en-GB"/>
        </w:rPr>
        <w:t>(</w:t>
      </w:r>
      <w:proofErr w:type="spellStart"/>
      <w:r w:rsidRPr="00EC10EB">
        <w:rPr>
          <w:rFonts w:eastAsia="Arial" w:cs="Arial"/>
          <w:i/>
          <w:iCs/>
          <w:sz w:val="20"/>
          <w:szCs w:val="20"/>
          <w:lang w:val="en-GB"/>
        </w:rPr>
        <w:t>idAmbiente</w:t>
      </w:r>
      <w:proofErr w:type="spellEnd"/>
      <w:r w:rsidRPr="00EC10EB">
        <w:rPr>
          <w:rFonts w:eastAsia="Arial" w:cs="Arial"/>
          <w:i/>
          <w:iCs/>
          <w:sz w:val="20"/>
          <w:szCs w:val="20"/>
          <w:lang w:val="en-GB"/>
        </w:rPr>
        <w:t>)</w:t>
      </w:r>
    </w:p>
    <w:p w14:paraId="041DBDC5" w14:textId="7141FC89"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w:t>
      </w:r>
    </w:p>
    <w:p w14:paraId="135D9A4D" w14:textId="169D885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00C8586D">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0053A2FC" w:rsidR="2E414002" w:rsidRDefault="2E414002" w:rsidP="00C8586D">
      <w:pPr>
        <w:rPr>
          <w:rFonts w:eastAsia="Arial" w:cs="Arial"/>
          <w:i/>
          <w:iCs/>
          <w:sz w:val="20"/>
          <w:szCs w:val="20"/>
        </w:rPr>
      </w:pPr>
      <w:r w:rsidRPr="2E414002">
        <w:rPr>
          <w:rFonts w:eastAsia="Arial" w:cs="Arial"/>
          <w:i/>
          <w:iCs/>
          <w:sz w:val="20"/>
          <w:szCs w:val="20"/>
        </w:rPr>
        <w:t>);</w:t>
      </w:r>
    </w:p>
    <w:p w14:paraId="23A04DCE" w14:textId="77777777" w:rsidR="003C596E" w:rsidRDefault="003C596E" w:rsidP="00C8586D">
      <w:pPr>
        <w:rPr>
          <w:rFonts w:eastAsia="Arial" w:cs="Arial"/>
          <w:i/>
          <w:iCs/>
          <w:sz w:val="20"/>
          <w:szCs w:val="20"/>
        </w:rPr>
      </w:pPr>
    </w:p>
    <w:p w14:paraId="273A8423" w14:textId="33BA1CAB" w:rsidR="00E04392" w:rsidRPr="003C596E" w:rsidRDefault="00E04392" w:rsidP="00C8586D">
      <w:pPr>
        <w:pStyle w:val="Ttulo2"/>
        <w:spacing w:line="360" w:lineRule="auto"/>
        <w:rPr>
          <w:b/>
        </w:rPr>
      </w:pPr>
      <w:bookmarkStart w:id="19" w:name="_Toc512519603"/>
      <w:r w:rsidRPr="00192CAB">
        <w:rPr>
          <w:b/>
        </w:rPr>
        <w:t>Protótipo das telas, lógica e usabilidade</w:t>
      </w:r>
      <w:bookmarkEnd w:id="19"/>
      <w:r w:rsidRPr="00192CAB">
        <w:rPr>
          <w:b/>
        </w:rPr>
        <w:t xml:space="preserve"> </w:t>
      </w:r>
    </w:p>
    <w:p w14:paraId="30A0F2BB" w14:textId="407E877B" w:rsidR="4457601F" w:rsidRDefault="4457601F" w:rsidP="00C8586D">
      <w:pPr>
        <w:jc w:val="left"/>
        <w:rPr>
          <w:rFonts w:cs="Arial"/>
          <w:b/>
          <w:bCs/>
          <w:color w:val="000000" w:themeColor="text1"/>
        </w:rPr>
      </w:pPr>
    </w:p>
    <w:p w14:paraId="4958401E" w14:textId="34684A3C" w:rsidR="2E414002" w:rsidRPr="00955817" w:rsidRDefault="5483855B" w:rsidP="00C8586D">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C8586D"/>
    <w:p w14:paraId="1BDB5E12" w14:textId="6EC30B57" w:rsidR="00955817" w:rsidRDefault="00955817" w:rsidP="00C8586D">
      <w:pPr>
        <w:pStyle w:val="PargrafodaLista"/>
        <w:numPr>
          <w:ilvl w:val="0"/>
          <w:numId w:val="19"/>
        </w:numPr>
        <w:rPr>
          <w:b/>
        </w:rPr>
      </w:pPr>
      <w:r w:rsidRPr="00955817">
        <w:rPr>
          <w:b/>
        </w:rPr>
        <w:lastRenderedPageBreak/>
        <w:t>Site Institucional</w:t>
      </w:r>
    </w:p>
    <w:p w14:paraId="4B96FD6B" w14:textId="77777777" w:rsidR="00955817" w:rsidRPr="00955817" w:rsidRDefault="00955817" w:rsidP="00C8586D">
      <w:pPr>
        <w:pStyle w:val="PargrafodaLista"/>
        <w:rPr>
          <w:b/>
        </w:rPr>
      </w:pPr>
    </w:p>
    <w:p w14:paraId="54904AE4" w14:textId="2C6B09E7" w:rsidR="00955817" w:rsidRDefault="0C8BC555" w:rsidP="00C8586D">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16C25679" w14:textId="4C213C1E" w:rsidR="003C596E" w:rsidRDefault="00955817" w:rsidP="00C8586D">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00C8586D"/>
    <w:p w14:paraId="7575E128" w14:textId="464BB4F4" w:rsidR="003C596E" w:rsidRDefault="003C596E" w:rsidP="00C8586D"/>
    <w:p w14:paraId="6169C8C9" w14:textId="3248A02F" w:rsidR="003C596E" w:rsidRDefault="003C596E" w:rsidP="00C8586D"/>
    <w:p w14:paraId="27360AC2" w14:textId="5F478C97" w:rsidR="003C596E" w:rsidRDefault="003C596E" w:rsidP="00C8586D"/>
    <w:p w14:paraId="56E96E12" w14:textId="543093FC" w:rsidR="003C596E" w:rsidRDefault="003C596E" w:rsidP="00C8586D"/>
    <w:p w14:paraId="66AA1684" w14:textId="77777777" w:rsidR="003C596E" w:rsidRDefault="003C596E" w:rsidP="00C8586D"/>
    <w:p w14:paraId="098416FF" w14:textId="54023976" w:rsidR="5483855B" w:rsidRDefault="5483855B" w:rsidP="00C8586D"/>
    <w:p w14:paraId="34CF1204" w14:textId="04E9DD55" w:rsidR="00955817" w:rsidRDefault="5483855B" w:rsidP="00C8586D">
      <w:r>
        <w:t xml:space="preserve">Desta interação nossa empresa poderá entrar em contato e finalizar o cadastro da empresa interessada, que será feito na seção administrativa da aplicação. </w:t>
      </w:r>
    </w:p>
    <w:p w14:paraId="1ADCA6ED" w14:textId="4EB13921" w:rsidR="004E550B" w:rsidRDefault="006B598D" w:rsidP="00C8586D">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00C8586D"/>
    <w:p w14:paraId="040F7196" w14:textId="6854126F" w:rsidR="00955817" w:rsidRPr="00955817" w:rsidRDefault="00955817" w:rsidP="00C8586D">
      <w:pPr>
        <w:pStyle w:val="PargrafodaLista"/>
        <w:numPr>
          <w:ilvl w:val="0"/>
          <w:numId w:val="19"/>
        </w:numPr>
        <w:rPr>
          <w:b/>
        </w:rPr>
      </w:pPr>
      <w:r w:rsidRPr="00955817">
        <w:rPr>
          <w:b/>
        </w:rPr>
        <w:t>Login</w:t>
      </w:r>
    </w:p>
    <w:p w14:paraId="51B4ADA6" w14:textId="6D20B812" w:rsidR="5483855B" w:rsidRDefault="5483855B" w:rsidP="00C8586D">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00C8586D">
      <w:proofErr w:type="spellStart"/>
      <w:r>
        <w:t>TechHumi</w:t>
      </w:r>
      <w:proofErr w:type="spellEnd"/>
      <w:r>
        <w:t>.</w:t>
      </w:r>
    </w:p>
    <w:p w14:paraId="1A2713FB" w14:textId="0D247723" w:rsidR="5483855B" w:rsidRDefault="00955817" w:rsidP="00C8586D">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00C8586D"/>
    <w:p w14:paraId="141F5D2A" w14:textId="1245D3F3" w:rsidR="00955817" w:rsidRDefault="00955817" w:rsidP="00C8586D"/>
    <w:p w14:paraId="1BE0D3E4" w14:textId="1B5F0FB7" w:rsidR="00955817" w:rsidRPr="00955817" w:rsidRDefault="00955817" w:rsidP="00C8586D">
      <w:pPr>
        <w:pStyle w:val="PargrafodaLista"/>
        <w:numPr>
          <w:ilvl w:val="0"/>
          <w:numId w:val="19"/>
        </w:numPr>
        <w:rPr>
          <w:b/>
        </w:rPr>
      </w:pPr>
      <w:r w:rsidRPr="00955817">
        <w:rPr>
          <w:b/>
        </w:rPr>
        <w:t>Recuperação de Senha</w:t>
      </w:r>
    </w:p>
    <w:p w14:paraId="0B953AE4" w14:textId="28EA8D6A" w:rsidR="00955817" w:rsidRDefault="5483855B" w:rsidP="00C8586D">
      <w:r w:rsidRPr="5483855B">
        <w:lastRenderedPageBreak/>
        <w:t xml:space="preserve">Na tela de login se suas credencias não forem validadas ele receberá um alerta e, se não lembrar suas credenciais poderá entrar na tela de Recuperação de senha. </w:t>
      </w:r>
    </w:p>
    <w:p w14:paraId="493FDC3F" w14:textId="76CB7E5B" w:rsidR="00955817" w:rsidRDefault="00955817" w:rsidP="00C8586D">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00C8586D"/>
    <w:p w14:paraId="45CA30FD" w14:textId="78C62C8E" w:rsidR="003C596E" w:rsidRDefault="003C596E" w:rsidP="00C8586D"/>
    <w:p w14:paraId="65A82AD6" w14:textId="7F803944" w:rsidR="003C596E" w:rsidRDefault="003C596E" w:rsidP="00C8586D"/>
    <w:p w14:paraId="7521EA9F" w14:textId="3132DEF5" w:rsidR="003C596E" w:rsidRDefault="003C596E" w:rsidP="00C8586D"/>
    <w:p w14:paraId="07A026F6" w14:textId="2603698F" w:rsidR="003C596E" w:rsidRDefault="003C596E" w:rsidP="00C8586D"/>
    <w:p w14:paraId="6BF563A5" w14:textId="3FFCA2D5" w:rsidR="003C596E" w:rsidRDefault="003C596E" w:rsidP="00C8586D"/>
    <w:p w14:paraId="59FFA2D0" w14:textId="3F15F2CF" w:rsidR="003C596E" w:rsidRDefault="003C596E" w:rsidP="00C8586D"/>
    <w:p w14:paraId="4810C298" w14:textId="4606216D" w:rsidR="003C596E" w:rsidRDefault="003C596E" w:rsidP="00C8586D"/>
    <w:p w14:paraId="743D3520" w14:textId="6B2C075B" w:rsidR="003C596E" w:rsidRDefault="003C596E" w:rsidP="00C8586D"/>
    <w:p w14:paraId="13231C48" w14:textId="4500B120" w:rsidR="003C596E" w:rsidRDefault="003C596E" w:rsidP="00C8586D"/>
    <w:p w14:paraId="4697F097" w14:textId="4DF5B423" w:rsidR="003C596E" w:rsidRDefault="003C596E" w:rsidP="00C8586D"/>
    <w:p w14:paraId="660C700A" w14:textId="06331ADC" w:rsidR="003C596E" w:rsidRDefault="003C596E" w:rsidP="00C8586D"/>
    <w:p w14:paraId="719A1A9F" w14:textId="3FFC4883" w:rsidR="003C596E" w:rsidRDefault="003C596E" w:rsidP="00C8586D"/>
    <w:p w14:paraId="4C76A214" w14:textId="77777777" w:rsidR="003C596E" w:rsidRDefault="003C596E" w:rsidP="00C8586D"/>
    <w:p w14:paraId="78498670" w14:textId="77777777" w:rsidR="00955817" w:rsidRDefault="00955817" w:rsidP="00C8586D"/>
    <w:p w14:paraId="40B67153" w14:textId="77777777" w:rsidR="00955817" w:rsidRDefault="00955817" w:rsidP="00C8586D"/>
    <w:p w14:paraId="02463293" w14:textId="7157BB32" w:rsidR="00955817" w:rsidRPr="00955817" w:rsidRDefault="00955817" w:rsidP="00C8586D">
      <w:pPr>
        <w:pStyle w:val="PargrafodaLista"/>
        <w:numPr>
          <w:ilvl w:val="0"/>
          <w:numId w:val="19"/>
        </w:numPr>
        <w:rPr>
          <w:b/>
        </w:rPr>
      </w:pPr>
      <w:r w:rsidRPr="00955817">
        <w:rPr>
          <w:b/>
        </w:rPr>
        <w:t>Dashboard (Gráficos)</w:t>
      </w:r>
    </w:p>
    <w:p w14:paraId="2E0E3B3F" w14:textId="7E34C6F5" w:rsidR="5483855B" w:rsidRDefault="5483855B" w:rsidP="00C8586D">
      <w:r w:rsidRPr="5483855B">
        <w:lastRenderedPageBreak/>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00C8586D"/>
    <w:p w14:paraId="0FA69AAE" w14:textId="4678E027" w:rsidR="004E550B" w:rsidRDefault="00EC10EB" w:rsidP="00C8586D">
      <w:r>
        <w:rPr>
          <w:noProof/>
          <w:lang w:eastAsia="pt-BR"/>
        </w:rPr>
        <w:drawing>
          <wp:inline distT="0" distB="0" distL="0" distR="0" wp14:anchorId="263C1B73" wp14:editId="370AB0C5">
            <wp:extent cx="5760720" cy="55492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49265"/>
                    </a:xfrm>
                    <a:prstGeom prst="rect">
                      <a:avLst/>
                    </a:prstGeom>
                  </pic:spPr>
                </pic:pic>
              </a:graphicData>
            </a:graphic>
          </wp:inline>
        </w:drawing>
      </w:r>
    </w:p>
    <w:p w14:paraId="4664B8BB" w14:textId="210FBF6B" w:rsidR="003C596E" w:rsidRDefault="003C596E" w:rsidP="00C8586D"/>
    <w:p w14:paraId="742F2B68" w14:textId="50A1362F" w:rsidR="003C596E" w:rsidRDefault="003C596E" w:rsidP="00C8586D"/>
    <w:p w14:paraId="53A87739" w14:textId="00F2B0DC" w:rsidR="003C596E" w:rsidRDefault="003C596E" w:rsidP="00C8586D"/>
    <w:p w14:paraId="797791A7" w14:textId="77777777" w:rsidR="003C596E" w:rsidRDefault="003C596E" w:rsidP="00C8586D"/>
    <w:p w14:paraId="0B0C772A" w14:textId="2E77E34D" w:rsidR="5483855B" w:rsidRDefault="5483855B" w:rsidP="00C8586D"/>
    <w:p w14:paraId="33A0FD18" w14:textId="385A2D33" w:rsidR="006B598D" w:rsidRPr="006B598D" w:rsidRDefault="006B598D" w:rsidP="00C8586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00C8586D"/>
    <w:p w14:paraId="75F91DE2" w14:textId="619FFFAA" w:rsidR="006B598D" w:rsidRDefault="5483855B" w:rsidP="00C8586D">
      <w:r>
        <w:t xml:space="preserve">Para acessar dados de funcionários ele encontrará na barra lateral esquerda o link Usuários, nesta seção terá uma tabela com todos os dados cadastrados. </w:t>
      </w:r>
    </w:p>
    <w:p w14:paraId="6143F1B3" w14:textId="27B9DB78" w:rsidR="006B598D" w:rsidRDefault="007438AC" w:rsidP="00C8586D">
      <w:r>
        <w:rPr>
          <w:noProof/>
          <w:lang w:eastAsia="pt-BR"/>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00C8586D">
      <w:r>
        <w:rPr>
          <w:noProof/>
          <w:lang w:eastAsia="pt-BR"/>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00C8586D"/>
    <w:p w14:paraId="12F16C1D" w14:textId="77777777" w:rsidR="003C596E" w:rsidRDefault="003C596E" w:rsidP="00C8586D"/>
    <w:p w14:paraId="350978F0" w14:textId="77777777" w:rsidR="009A2E2B" w:rsidRDefault="009A2E2B" w:rsidP="00C8586D"/>
    <w:p w14:paraId="66DD2C29" w14:textId="7C3915E2" w:rsidR="5483855B" w:rsidRDefault="5483855B" w:rsidP="00C8586D">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00C8586D">
      <w:r>
        <w:rPr>
          <w:noProof/>
          <w:lang w:eastAsia="pt-BR"/>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00C8586D"/>
    <w:p w14:paraId="43FB6EA0" w14:textId="52CD4995" w:rsidR="009A2E2B" w:rsidRDefault="009A2E2B" w:rsidP="00C8586D"/>
    <w:p w14:paraId="288CCA0C" w14:textId="3C2FFDEF" w:rsidR="003C596E" w:rsidRDefault="003C596E" w:rsidP="00C8586D"/>
    <w:p w14:paraId="182D8FEB" w14:textId="26F6F8E6" w:rsidR="003C596E" w:rsidRDefault="003C596E" w:rsidP="00C8586D"/>
    <w:p w14:paraId="6BB750D1" w14:textId="72A443C8" w:rsidR="003C596E" w:rsidRDefault="003C596E" w:rsidP="00C8586D"/>
    <w:p w14:paraId="22C93230" w14:textId="1B972FE2" w:rsidR="003C596E" w:rsidRDefault="003C596E" w:rsidP="00C8586D"/>
    <w:p w14:paraId="1214BFC8" w14:textId="410E047E" w:rsidR="003C596E" w:rsidRDefault="003C596E" w:rsidP="00C8586D"/>
    <w:p w14:paraId="51CF2F63" w14:textId="1459CC19" w:rsidR="003C596E" w:rsidRDefault="003C596E" w:rsidP="00C8586D"/>
    <w:p w14:paraId="53F79A78" w14:textId="5CEDE10F" w:rsidR="003C596E" w:rsidRDefault="003C596E" w:rsidP="00C8586D"/>
    <w:p w14:paraId="2CDFD2C5" w14:textId="21A58CA3" w:rsidR="003C596E" w:rsidRDefault="003C596E" w:rsidP="00C8586D"/>
    <w:p w14:paraId="6710FE1D" w14:textId="11F18185" w:rsidR="003C596E" w:rsidRDefault="003C596E" w:rsidP="00C8586D"/>
    <w:p w14:paraId="79027CC4" w14:textId="6F7966E8" w:rsidR="003C596E" w:rsidRDefault="003C596E" w:rsidP="00C8586D"/>
    <w:p w14:paraId="1F6DCE4A" w14:textId="528FB809" w:rsidR="003C596E" w:rsidRDefault="003C596E" w:rsidP="00C8586D"/>
    <w:p w14:paraId="6E941239" w14:textId="418C168F" w:rsidR="003C596E" w:rsidRDefault="003C596E" w:rsidP="00C8586D"/>
    <w:p w14:paraId="364A3D8C" w14:textId="5927F647" w:rsidR="003C596E" w:rsidRDefault="003C596E" w:rsidP="00C8586D"/>
    <w:p w14:paraId="6D1FFA80" w14:textId="7ED9F23D" w:rsidR="003C596E" w:rsidRDefault="003C596E" w:rsidP="00C8586D"/>
    <w:p w14:paraId="0A2F042D" w14:textId="77777777" w:rsidR="003C596E" w:rsidRDefault="003C596E" w:rsidP="00C8586D"/>
    <w:p w14:paraId="221E9F4E" w14:textId="25F6B888" w:rsidR="009A2E2B" w:rsidRDefault="009A2E2B" w:rsidP="00C8586D">
      <w:pPr>
        <w:pStyle w:val="PargrafodaLista"/>
        <w:numPr>
          <w:ilvl w:val="0"/>
          <w:numId w:val="19"/>
        </w:numPr>
        <w:rPr>
          <w:b/>
        </w:rPr>
      </w:pPr>
      <w:r w:rsidRPr="009A2E2B">
        <w:rPr>
          <w:b/>
        </w:rPr>
        <w:lastRenderedPageBreak/>
        <w:t>Configurações</w:t>
      </w:r>
    </w:p>
    <w:p w14:paraId="0511EF82" w14:textId="77777777" w:rsidR="009A2E2B" w:rsidRPr="007B1A05" w:rsidRDefault="009A2E2B" w:rsidP="00C8586D">
      <w:pPr>
        <w:ind w:left="360"/>
        <w:rPr>
          <w:b/>
        </w:rPr>
      </w:pPr>
    </w:p>
    <w:p w14:paraId="6CBC3711" w14:textId="48BFE91F" w:rsidR="007B1A05" w:rsidRDefault="5483855B" w:rsidP="00C8586D">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00C8586D"/>
    <w:p w14:paraId="5C0628BF" w14:textId="2CB3F9BC" w:rsidR="007B1A05" w:rsidRDefault="007438AC" w:rsidP="00C8586D">
      <w:r>
        <w:rPr>
          <w:noProof/>
          <w:lang w:eastAsia="pt-BR"/>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00C8586D"/>
    <w:p w14:paraId="5DC82D3A" w14:textId="637BF0A5" w:rsidR="003C596E" w:rsidRDefault="003C596E" w:rsidP="00C8586D"/>
    <w:p w14:paraId="24CBDD55" w14:textId="3BF6D53B" w:rsidR="003C596E" w:rsidRDefault="003C596E" w:rsidP="00C8586D"/>
    <w:p w14:paraId="075EF9A0" w14:textId="619B23A6" w:rsidR="003C596E" w:rsidRDefault="003C596E" w:rsidP="00C8586D"/>
    <w:p w14:paraId="17B37DCF" w14:textId="5BEE3441" w:rsidR="003C596E" w:rsidRDefault="003C596E" w:rsidP="00C8586D"/>
    <w:p w14:paraId="5C579B72" w14:textId="27F34B98" w:rsidR="003C596E" w:rsidRDefault="003C596E" w:rsidP="00C8586D"/>
    <w:p w14:paraId="3BA7BE44" w14:textId="77777777" w:rsidR="003C596E" w:rsidRDefault="003C596E" w:rsidP="00C8586D"/>
    <w:p w14:paraId="1C755FC8" w14:textId="77777777" w:rsidR="007B1A05" w:rsidRDefault="007B1A05" w:rsidP="00C8586D"/>
    <w:p w14:paraId="2F791C1F" w14:textId="097F5B0B" w:rsidR="007B1A05" w:rsidRDefault="5483855B" w:rsidP="00C8586D">
      <w:r w:rsidRPr="5483855B">
        <w:lastRenderedPageBreak/>
        <w:t xml:space="preserve">Para o funcionário comum a opção de configurações só terá a redefinição de sua senha. </w:t>
      </w:r>
    </w:p>
    <w:p w14:paraId="75D463D3" w14:textId="71B57058" w:rsidR="007B1A05" w:rsidRDefault="007438AC" w:rsidP="00C8586D">
      <w:r>
        <w:rPr>
          <w:noProof/>
          <w:lang w:eastAsia="pt-BR"/>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00C8586D"/>
    <w:p w14:paraId="5525BB52" w14:textId="734602DF" w:rsidR="5483855B" w:rsidRDefault="5483855B" w:rsidP="00C8586D">
      <w:r w:rsidRPr="5483855B">
        <w:t>Todos os usuários poderão fazer o logout na barra superior no ícone de usuário no lado direto.</w:t>
      </w:r>
    </w:p>
    <w:p w14:paraId="5FE91FE4" w14:textId="2D3B0B73" w:rsidR="007B1A05" w:rsidRDefault="007438AC" w:rsidP="00C8586D">
      <w:r>
        <w:rPr>
          <w:noProof/>
          <w:lang w:eastAsia="pt-BR"/>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00C8586D"/>
    <w:p w14:paraId="238CD887" w14:textId="3EBC8B78" w:rsidR="003C596E" w:rsidRDefault="003C596E" w:rsidP="00C8586D"/>
    <w:p w14:paraId="667AB4FE" w14:textId="56F8D4E9" w:rsidR="7123C692" w:rsidRPr="00501224" w:rsidRDefault="00E04392" w:rsidP="00C8586D">
      <w:pPr>
        <w:pStyle w:val="Ttulo2"/>
        <w:spacing w:line="360" w:lineRule="auto"/>
        <w:rPr>
          <w:b/>
        </w:rPr>
      </w:pPr>
      <w:bookmarkStart w:id="20" w:name="_Toc512519604"/>
      <w:r w:rsidRPr="00192CAB">
        <w:rPr>
          <w:b/>
        </w:rPr>
        <w:lastRenderedPageBreak/>
        <w:t>Testes</w:t>
      </w:r>
      <w:bookmarkEnd w:id="20"/>
      <w:r w:rsidRPr="00192CAB">
        <w:rPr>
          <w:b/>
        </w:rPr>
        <w:t xml:space="preserve"> </w:t>
      </w:r>
    </w:p>
    <w:p w14:paraId="75FC08D1" w14:textId="62FD4915" w:rsidR="569C5A0C" w:rsidRDefault="7F8824FE" w:rsidP="00C8586D">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00C8586D">
      <w:pPr>
        <w:rPr>
          <w:rFonts w:eastAsia="Arial" w:cs="Arial"/>
        </w:rPr>
      </w:pPr>
    </w:p>
    <w:p w14:paraId="6E05DB4C" w14:textId="037108E2" w:rsidR="5769B838" w:rsidRDefault="7F8824FE" w:rsidP="00C8586D">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00C8586D">
      <w:pPr>
        <w:rPr>
          <w:rFonts w:eastAsia="Arial" w:cs="Arial"/>
        </w:rPr>
      </w:pPr>
    </w:p>
    <w:p w14:paraId="48D7BC84" w14:textId="53E6F9B0" w:rsidR="5769B838" w:rsidRDefault="7F8824FE" w:rsidP="00C8586D">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030FBF89" w:rsidR="5769B838" w:rsidRDefault="5769B838" w:rsidP="00C8586D"/>
    <w:p w14:paraId="796405F3" w14:textId="5286FEDB" w:rsidR="5769B838" w:rsidRDefault="003C596E" w:rsidP="00C8586D">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00C8586D">
      <w:pPr>
        <w:jc w:val="center"/>
        <w:rPr>
          <w:rFonts w:eastAsia="Arial" w:cs="Arial"/>
          <w:sz w:val="18"/>
          <w:szCs w:val="18"/>
        </w:rPr>
      </w:pPr>
    </w:p>
    <w:p w14:paraId="680E0BAE" w14:textId="281B6B51" w:rsidR="00501224" w:rsidRDefault="00501224" w:rsidP="00C8586D">
      <w:pPr>
        <w:jc w:val="center"/>
        <w:rPr>
          <w:rFonts w:eastAsia="Arial" w:cs="Arial"/>
          <w:sz w:val="18"/>
          <w:szCs w:val="18"/>
        </w:rPr>
      </w:pPr>
    </w:p>
    <w:p w14:paraId="07554B94" w14:textId="6E41148D" w:rsidR="00501224" w:rsidRDefault="00501224" w:rsidP="00C8586D">
      <w:pPr>
        <w:jc w:val="center"/>
        <w:rPr>
          <w:rFonts w:eastAsia="Arial" w:cs="Arial"/>
          <w:sz w:val="18"/>
          <w:szCs w:val="18"/>
        </w:rPr>
      </w:pPr>
    </w:p>
    <w:p w14:paraId="51BE505F" w14:textId="6ED6E85B" w:rsidR="00501224" w:rsidRDefault="00501224" w:rsidP="00C8586D">
      <w:pPr>
        <w:jc w:val="center"/>
        <w:rPr>
          <w:rFonts w:eastAsia="Arial" w:cs="Arial"/>
          <w:sz w:val="18"/>
          <w:szCs w:val="18"/>
        </w:rPr>
      </w:pPr>
    </w:p>
    <w:p w14:paraId="57422CEB" w14:textId="0163BB25" w:rsidR="00501224" w:rsidRDefault="00501224" w:rsidP="00C8586D">
      <w:pPr>
        <w:jc w:val="center"/>
        <w:rPr>
          <w:rFonts w:eastAsia="Arial" w:cs="Arial"/>
          <w:sz w:val="18"/>
          <w:szCs w:val="18"/>
        </w:rPr>
      </w:pPr>
    </w:p>
    <w:p w14:paraId="53C03167" w14:textId="0F3424F2" w:rsidR="00501224" w:rsidRDefault="00501224" w:rsidP="00C8586D">
      <w:pPr>
        <w:jc w:val="center"/>
        <w:rPr>
          <w:rFonts w:eastAsia="Arial" w:cs="Arial"/>
          <w:sz w:val="18"/>
          <w:szCs w:val="18"/>
        </w:rPr>
      </w:pPr>
    </w:p>
    <w:p w14:paraId="5E7A1A4D" w14:textId="0D4FD344" w:rsidR="00501224" w:rsidRDefault="00501224" w:rsidP="00C8586D">
      <w:pPr>
        <w:jc w:val="center"/>
        <w:rPr>
          <w:rFonts w:eastAsia="Arial" w:cs="Arial"/>
          <w:sz w:val="18"/>
          <w:szCs w:val="18"/>
        </w:rPr>
      </w:pPr>
    </w:p>
    <w:p w14:paraId="4A68A2A2" w14:textId="2B33ECE8" w:rsidR="00501224" w:rsidRDefault="00501224" w:rsidP="00C8586D">
      <w:pPr>
        <w:jc w:val="center"/>
        <w:rPr>
          <w:rFonts w:eastAsia="Arial" w:cs="Arial"/>
          <w:sz w:val="18"/>
          <w:szCs w:val="18"/>
        </w:rPr>
      </w:pPr>
    </w:p>
    <w:p w14:paraId="021441C6" w14:textId="5E2BF2F7" w:rsidR="00501224" w:rsidRDefault="00501224" w:rsidP="00C8586D">
      <w:pPr>
        <w:jc w:val="center"/>
        <w:rPr>
          <w:rFonts w:eastAsia="Arial" w:cs="Arial"/>
          <w:sz w:val="18"/>
          <w:szCs w:val="18"/>
        </w:rPr>
      </w:pPr>
    </w:p>
    <w:p w14:paraId="5714C3C0" w14:textId="69F50873" w:rsidR="00501224" w:rsidRDefault="00501224" w:rsidP="00C8586D">
      <w:pPr>
        <w:jc w:val="center"/>
        <w:rPr>
          <w:rFonts w:eastAsia="Arial" w:cs="Arial"/>
          <w:sz w:val="18"/>
          <w:szCs w:val="18"/>
        </w:rPr>
      </w:pPr>
    </w:p>
    <w:p w14:paraId="7F63E692" w14:textId="2EC7F326" w:rsidR="003C596E" w:rsidRPr="006A0F72" w:rsidRDefault="003C596E" w:rsidP="00C8586D">
      <w:pPr>
        <w:rPr>
          <w:rFonts w:eastAsia="Arial" w:cs="Arial"/>
          <w:i/>
          <w:sz w:val="20"/>
          <w:szCs w:val="14"/>
        </w:rPr>
      </w:pPr>
      <w:r w:rsidRPr="006A0F72">
        <w:rPr>
          <w:rFonts w:eastAsia="Arial" w:cs="Arial"/>
          <w:i/>
          <w:sz w:val="20"/>
          <w:szCs w:val="14"/>
        </w:rPr>
        <w:t>Tabela de Premissas</w:t>
      </w:r>
    </w:p>
    <w:p w14:paraId="78521105" w14:textId="369175B0" w:rsidR="003C596E" w:rsidRPr="006A0F72" w:rsidRDefault="003C596E" w:rsidP="00C8586D">
      <w:pPr>
        <w:jc w:val="left"/>
        <w:rPr>
          <w:rFonts w:eastAsia="Arial" w:cs="Arial"/>
          <w:i/>
          <w:szCs w:val="18"/>
        </w:rPr>
      </w:pPr>
    </w:p>
    <w:p w14:paraId="055CA427" w14:textId="4E121D05" w:rsidR="003C596E" w:rsidRDefault="003C596E" w:rsidP="00C8586D">
      <w:pPr>
        <w:jc w:val="left"/>
        <w:rPr>
          <w:rFonts w:eastAsia="Arial" w:cs="Arial"/>
          <w:sz w:val="18"/>
          <w:szCs w:val="18"/>
        </w:rPr>
      </w:pPr>
    </w:p>
    <w:p w14:paraId="27F03324" w14:textId="6716C207" w:rsidR="003C596E" w:rsidRDefault="003C596E" w:rsidP="00C8586D">
      <w:pPr>
        <w:jc w:val="left"/>
        <w:rPr>
          <w:rFonts w:eastAsia="Arial" w:cs="Arial"/>
          <w:sz w:val="18"/>
          <w:szCs w:val="18"/>
        </w:rPr>
      </w:pPr>
      <w:r>
        <w:rPr>
          <w:noProof/>
          <w:lang w:eastAsia="pt-BR"/>
        </w:rPr>
        <w:lastRenderedPageBreak/>
        <w:drawing>
          <wp:inline distT="0" distB="0" distL="0" distR="0" wp14:anchorId="6F1E85B2" wp14:editId="79F813E7">
            <wp:extent cx="6028660" cy="2620926"/>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8745" cy="2634005"/>
                    </a:xfrm>
                    <a:prstGeom prst="rect">
                      <a:avLst/>
                    </a:prstGeom>
                  </pic:spPr>
                </pic:pic>
              </a:graphicData>
            </a:graphic>
          </wp:inline>
        </w:drawing>
      </w:r>
    </w:p>
    <w:p w14:paraId="0BD79ED5" w14:textId="13AD0E3E" w:rsidR="003C596E" w:rsidRPr="006A0F72" w:rsidRDefault="00192FB1" w:rsidP="00C8586D">
      <w:pPr>
        <w:rPr>
          <w:rFonts w:eastAsia="Arial" w:cs="Arial"/>
          <w:i/>
          <w:sz w:val="20"/>
          <w:szCs w:val="14"/>
        </w:rPr>
      </w:pPr>
      <w:r w:rsidRPr="006A0F72">
        <w:rPr>
          <w:i/>
          <w:sz w:val="20"/>
          <w:szCs w:val="14"/>
        </w:rPr>
        <w:t xml:space="preserve">Tabela de </w:t>
      </w:r>
      <w:proofErr w:type="spellStart"/>
      <w:r w:rsidRPr="006A0F72">
        <w:rPr>
          <w:i/>
          <w:sz w:val="20"/>
          <w:szCs w:val="14"/>
        </w:rPr>
        <w:t>Check-list</w:t>
      </w:r>
      <w:proofErr w:type="spellEnd"/>
    </w:p>
    <w:p w14:paraId="0376F2FB" w14:textId="77777777" w:rsidR="00501224" w:rsidRDefault="00501224" w:rsidP="00C8586D"/>
    <w:p w14:paraId="0FCC59B0" w14:textId="00240101" w:rsidR="5346410E" w:rsidRDefault="7F8824FE" w:rsidP="00C8586D">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00C8586D">
      <w:pPr>
        <w:rPr>
          <w:sz w:val="14"/>
          <w:szCs w:val="14"/>
        </w:rPr>
      </w:pPr>
      <w:r>
        <w:rPr>
          <w:noProof/>
          <w:lang w:eastAsia="pt-BR"/>
        </w:rPr>
        <w:drawing>
          <wp:inline distT="0" distB="0" distL="0" distR="0" wp14:anchorId="2E773D62" wp14:editId="3AF59935">
            <wp:extent cx="5837274" cy="4183380"/>
            <wp:effectExtent l="0" t="0" r="0" b="762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41948" cy="4186730"/>
                    </a:xfrm>
                    <a:prstGeom prst="rect">
                      <a:avLst/>
                    </a:prstGeom>
                  </pic:spPr>
                </pic:pic>
              </a:graphicData>
            </a:graphic>
          </wp:inline>
        </w:drawing>
      </w:r>
    </w:p>
    <w:p w14:paraId="7008211D" w14:textId="1941927B" w:rsidR="5346410E" w:rsidRPr="006A0F72" w:rsidRDefault="00192FB1" w:rsidP="00C8586D">
      <w:pPr>
        <w:rPr>
          <w:i/>
          <w:sz w:val="20"/>
          <w:szCs w:val="20"/>
        </w:rPr>
      </w:pPr>
      <w:r w:rsidRPr="006A0F72">
        <w:rPr>
          <w:i/>
          <w:sz w:val="20"/>
          <w:szCs w:val="20"/>
        </w:rPr>
        <w:t>Tabela de Cenário de Teste</w:t>
      </w:r>
    </w:p>
    <w:p w14:paraId="26296866" w14:textId="26EF469B" w:rsidR="5769B838" w:rsidRDefault="006A0F72" w:rsidP="00C8586D">
      <w:r>
        <w:rPr>
          <w:noProof/>
          <w:lang w:eastAsia="pt-BR"/>
        </w:rPr>
        <w:lastRenderedPageBreak/>
        <w:drawing>
          <wp:anchor distT="0" distB="0" distL="114300" distR="114300" simplePos="0" relativeHeight="251658752" behindDoc="0" locked="0" layoutInCell="1" allowOverlap="1" wp14:anchorId="5FF043E4" wp14:editId="0044E2EB">
            <wp:simplePos x="0" y="0"/>
            <wp:positionH relativeFrom="margin">
              <wp:posOffset>-27940</wp:posOffset>
            </wp:positionH>
            <wp:positionV relativeFrom="paragraph">
              <wp:posOffset>1992630</wp:posOffset>
            </wp:positionV>
            <wp:extent cx="5860415" cy="2221865"/>
            <wp:effectExtent l="0" t="0" r="6985" b="6985"/>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0415" cy="2221865"/>
                    </a:xfrm>
                    <a:prstGeom prst="rect">
                      <a:avLst/>
                    </a:prstGeom>
                  </pic:spPr>
                </pic:pic>
              </a:graphicData>
            </a:graphic>
            <wp14:sizeRelH relativeFrom="page">
              <wp14:pctWidth>0</wp14:pctWidth>
            </wp14:sizeRelH>
            <wp14:sizeRelV relativeFrom="page">
              <wp14:pctHeight>0</wp14:pctHeight>
            </wp14:sizeRelV>
          </wp:anchor>
        </w:drawing>
      </w:r>
      <w:r w:rsidR="7F8824FE">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21D296C8" w:rsidR="5346410E" w:rsidRDefault="7F8824FE" w:rsidP="00C8586D">
      <w:r>
        <w:t>.</w:t>
      </w:r>
    </w:p>
    <w:p w14:paraId="1E307C86" w14:textId="43E246BA" w:rsidR="00192FB1" w:rsidRPr="006A0F72" w:rsidRDefault="00192FB1" w:rsidP="00C8586D">
      <w:pPr>
        <w:rPr>
          <w:i/>
          <w:sz w:val="32"/>
          <w:szCs w:val="22"/>
        </w:rPr>
      </w:pPr>
      <w:r w:rsidRPr="006A0F72">
        <w:rPr>
          <w:i/>
          <w:sz w:val="20"/>
          <w:szCs w:val="14"/>
        </w:rPr>
        <w:t>Tabela de Regressão Básica</w:t>
      </w:r>
    </w:p>
    <w:p w14:paraId="71C7DCA8" w14:textId="47182930" w:rsidR="00192FB1" w:rsidRDefault="00192FB1" w:rsidP="00C8586D">
      <w:pPr>
        <w:jc w:val="left"/>
      </w:pPr>
    </w:p>
    <w:p w14:paraId="04F0FDB1" w14:textId="2C412E51" w:rsidR="009B5478" w:rsidRDefault="009B5478" w:rsidP="00C8586D">
      <w:pPr>
        <w:jc w:val="left"/>
      </w:pPr>
    </w:p>
    <w:p w14:paraId="5B9AAA0C" w14:textId="577A7948" w:rsidR="009B5478" w:rsidRDefault="009B5478" w:rsidP="00C8586D">
      <w:pPr>
        <w:jc w:val="left"/>
      </w:pPr>
    </w:p>
    <w:p w14:paraId="108BA0B7" w14:textId="57A152FD" w:rsidR="009B5478" w:rsidRDefault="009B5478" w:rsidP="00C8586D">
      <w:pPr>
        <w:jc w:val="left"/>
      </w:pPr>
    </w:p>
    <w:p w14:paraId="62F98AD3" w14:textId="1A4FB578" w:rsidR="009B5478" w:rsidRDefault="009B5478" w:rsidP="00C8586D">
      <w:pPr>
        <w:jc w:val="left"/>
      </w:pPr>
    </w:p>
    <w:p w14:paraId="7EF176E2" w14:textId="106AC872" w:rsidR="009B5478" w:rsidRDefault="009B5478" w:rsidP="00C8586D">
      <w:pPr>
        <w:jc w:val="left"/>
      </w:pPr>
    </w:p>
    <w:p w14:paraId="6B987921" w14:textId="536BDE46" w:rsidR="009B5478" w:rsidRDefault="009B5478" w:rsidP="00C8586D">
      <w:pPr>
        <w:jc w:val="left"/>
      </w:pPr>
    </w:p>
    <w:p w14:paraId="6C3B03DC" w14:textId="2F10065C" w:rsidR="009B5478" w:rsidRDefault="009B5478" w:rsidP="00C8586D">
      <w:pPr>
        <w:jc w:val="left"/>
      </w:pPr>
    </w:p>
    <w:p w14:paraId="14D0BF95" w14:textId="27526789" w:rsidR="009B5478" w:rsidRDefault="009B5478" w:rsidP="00C8586D">
      <w:pPr>
        <w:jc w:val="left"/>
      </w:pPr>
    </w:p>
    <w:p w14:paraId="1F5AB349" w14:textId="759CBA0E" w:rsidR="009B5478" w:rsidRDefault="009B5478" w:rsidP="00C8586D">
      <w:pPr>
        <w:jc w:val="left"/>
      </w:pPr>
    </w:p>
    <w:p w14:paraId="189A9051" w14:textId="7C9F362F" w:rsidR="009B5478" w:rsidRDefault="009B5478" w:rsidP="00C8586D">
      <w:pPr>
        <w:jc w:val="left"/>
      </w:pPr>
    </w:p>
    <w:p w14:paraId="02EEA336" w14:textId="17F80518" w:rsidR="009B5478" w:rsidRDefault="009B5478" w:rsidP="00C8586D">
      <w:pPr>
        <w:jc w:val="left"/>
      </w:pPr>
    </w:p>
    <w:p w14:paraId="20E81F39" w14:textId="04028C5A" w:rsidR="009B5478" w:rsidRDefault="009B5478" w:rsidP="00C8586D">
      <w:pPr>
        <w:jc w:val="left"/>
      </w:pPr>
    </w:p>
    <w:p w14:paraId="70CF0679" w14:textId="51384F7C" w:rsidR="009B5478" w:rsidRDefault="009B5478" w:rsidP="00C8586D">
      <w:pPr>
        <w:jc w:val="left"/>
      </w:pPr>
    </w:p>
    <w:bookmarkEnd w:id="16"/>
    <w:p w14:paraId="221D7F24" w14:textId="45F079A3" w:rsidR="00192FB1" w:rsidRDefault="00192FB1" w:rsidP="00C8586D"/>
    <w:p w14:paraId="35773982" w14:textId="77777777" w:rsidR="006A0F72" w:rsidRDefault="006A0F72" w:rsidP="00C8586D">
      <w:pPr>
        <w:rPr>
          <w:rFonts w:cs="Arial"/>
        </w:rPr>
      </w:pPr>
    </w:p>
    <w:p w14:paraId="70CA3108" w14:textId="77777777" w:rsidR="009B5478" w:rsidRDefault="009B5478" w:rsidP="009B5478">
      <w:pPr>
        <w:pStyle w:val="FolhadeRostodosCaptulos"/>
      </w:pPr>
      <w:fldSimple w:instr=" REF _Ref125307006 \w ">
        <w:r>
          <w:t>4</w:t>
        </w:r>
      </w:fldSimple>
      <w:r>
        <w:tab/>
        <w:t>implantação do projeto</w:t>
      </w:r>
    </w:p>
    <w:p w14:paraId="2A3BF478" w14:textId="264D7CAA" w:rsidR="0C8BC555" w:rsidRDefault="0C8BC555" w:rsidP="00C8586D">
      <w:pPr>
        <w:pStyle w:val="Ttulo1"/>
        <w:spacing w:line="360" w:lineRule="auto"/>
      </w:pPr>
      <w:r>
        <w:lastRenderedPageBreak/>
        <w:t>implantação do projeto</w:t>
      </w:r>
    </w:p>
    <w:p w14:paraId="1DFB948A" w14:textId="1935FAAE" w:rsidR="0C8BC555" w:rsidRPr="00955817" w:rsidRDefault="0C8BC555" w:rsidP="00C8586D">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C8586D">
      <w:pPr>
        <w:rPr>
          <w:rFonts w:cs="Arial"/>
          <w:sz w:val="28"/>
        </w:rPr>
      </w:pPr>
    </w:p>
    <w:p w14:paraId="5DA00C83" w14:textId="77777777" w:rsidR="008F3EFD" w:rsidRPr="00192CAB" w:rsidRDefault="65D007C8" w:rsidP="00C8586D">
      <w:pPr>
        <w:pStyle w:val="Ttulo2"/>
        <w:spacing w:line="360" w:lineRule="auto"/>
        <w:rPr>
          <w:b/>
        </w:rPr>
      </w:pPr>
      <w:bookmarkStart w:id="21" w:name="_Toc512519606"/>
      <w:r w:rsidRPr="65D007C8">
        <w:rPr>
          <w:b/>
        </w:rPr>
        <w:t xml:space="preserve">Manual de Instalação da solução </w:t>
      </w:r>
      <w:bookmarkEnd w:id="21"/>
    </w:p>
    <w:p w14:paraId="67D3E714" w14:textId="77777777" w:rsidR="008F3EFD" w:rsidRPr="00954501" w:rsidRDefault="008F3EFD" w:rsidP="00C8586D">
      <w:pPr>
        <w:jc w:val="left"/>
        <w:rPr>
          <w:rFonts w:cs="Arial"/>
          <w:b/>
          <w:bCs/>
          <w:color w:val="FF0000"/>
        </w:rPr>
      </w:pPr>
    </w:p>
    <w:p w14:paraId="2925681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Abaixo se encontram as orientações necessárias para que o técnico da </w:t>
      </w:r>
      <w:proofErr w:type="spellStart"/>
      <w:r w:rsidRPr="00954501">
        <w:rPr>
          <w:rStyle w:val="spellingerror"/>
          <w:rFonts w:ascii="Arial" w:hAnsi="Arial" w:cs="Arial"/>
        </w:rPr>
        <w:t>TechHumi</w:t>
      </w:r>
      <w:proofErr w:type="spellEnd"/>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w:t>
      </w:r>
      <w:proofErr w:type="spellStart"/>
      <w:r w:rsidRPr="00954501">
        <w:rPr>
          <w:rStyle w:val="spellingerror"/>
          <w:rFonts w:ascii="Arial" w:hAnsi="Arial" w:cs="Arial"/>
        </w:rPr>
        <w:t>Protoborad</w:t>
      </w:r>
      <w:proofErr w:type="spellEnd"/>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lastRenderedPageBreak/>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3933997E" w14:textId="410142C6" w:rsidR="00954501" w:rsidRPr="00C8586D" w:rsidRDefault="0095450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C8586D">
        <w:rPr>
          <w:rStyle w:val="eop"/>
          <w:rFonts w:ascii="Arial" w:hAnsi="Arial" w:cs="Arial"/>
        </w:rPr>
        <w:t> </w:t>
      </w:r>
    </w:p>
    <w:p w14:paraId="0B94372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p>
    <w:p w14:paraId="5B19F1BA"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C8586D">
      <w:pPr>
        <w:pStyle w:val="paragraph"/>
        <w:spacing w:before="0" w:beforeAutospacing="0" w:after="0" w:afterAutospacing="0" w:line="360" w:lineRule="auto"/>
        <w:jc w:val="both"/>
        <w:textAlignment w:val="baseline"/>
        <w:rPr>
          <w:rFonts w:ascii="Arial" w:hAnsi="Arial" w:cs="Arial"/>
        </w:rPr>
      </w:pPr>
    </w:p>
    <w:p w14:paraId="0889C75E" w14:textId="5CEED14A" w:rsidR="00954501" w:rsidRPr="00C8586D" w:rsidRDefault="00192FB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lastRenderedPageBreak/>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C8586D">
        <w:rPr>
          <w:rStyle w:val="eop"/>
          <w:rFonts w:ascii="Arial" w:hAnsi="Arial" w:cs="Arial"/>
        </w:rPr>
        <w:t> </w:t>
      </w:r>
    </w:p>
    <w:p w14:paraId="28B223E9" w14:textId="1450057A"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EF19F4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CF838C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E44457"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7847F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1D67E1A"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5960C56D" w14:textId="69E53B9B"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1A2C8BD8"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3E3B16F" w14:textId="7E184456"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04028CE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2748C16" w14:textId="7082C59B"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C8586D">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 xml:space="preserve">Primeiro deverá ser conectado o Arduino, com o sensor já acoplado, ao dispositivo. Caso os LED da placa não liguem desconecte imediatamente e </w:t>
      </w:r>
      <w:r w:rsidRPr="00954501">
        <w:rPr>
          <w:rStyle w:val="normaltextrun"/>
          <w:rFonts w:ascii="Arial" w:hAnsi="Arial" w:cs="Arial"/>
        </w:rPr>
        <w:lastRenderedPageBreak/>
        <w:t>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C8586D">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proofErr w:type="spellStart"/>
      <w:r w:rsidRPr="00954501">
        <w:rPr>
          <w:rStyle w:val="spellingerror"/>
          <w:rFonts w:ascii="Arial" w:hAnsi="Arial" w:cs="Arial"/>
        </w:rPr>
        <w:t>conexao-arduino</w:t>
      </w:r>
      <w:proofErr w:type="spellEnd"/>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83921F6" w14:textId="27A77DDE" w:rsidR="00954501" w:rsidRPr="005C198B" w:rsidRDefault="00954501" w:rsidP="005C198B">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Em seguida deverá ser criado o servidor local via o algoritmo no arquivo ‘servidor-local’. Este algoritmo possui o arquivo </w:t>
      </w:r>
      <w:proofErr w:type="spellStart"/>
      <w:proofErr w:type="gramStart"/>
      <w:r w:rsidRPr="00954501">
        <w:rPr>
          <w:rStyle w:val="spellingerror"/>
          <w:rFonts w:ascii="Arial" w:hAnsi="Arial" w:cs="Arial"/>
        </w:rPr>
        <w:t>package.json</w:t>
      </w:r>
      <w:proofErr w:type="spellEnd"/>
      <w:proofErr w:type="gramEnd"/>
      <w:r w:rsidRPr="00954501">
        <w:rPr>
          <w:rStyle w:val="normaltextrun"/>
          <w:rFonts w:ascii="Arial" w:hAnsi="Arial" w:cs="Arial"/>
        </w:rPr>
        <w:t> que informa as dependências necessárias para a criação do servidor, entre elas o </w:t>
      </w:r>
      <w:proofErr w:type="spellStart"/>
      <w:r w:rsidRPr="00954501">
        <w:rPr>
          <w:rStyle w:val="spellingerror"/>
          <w:rFonts w:ascii="Arial" w:hAnsi="Arial" w:cs="Arial"/>
        </w:rPr>
        <w:t>express</w:t>
      </w:r>
      <w:proofErr w:type="spellEnd"/>
      <w:r w:rsidRPr="00954501">
        <w:rPr>
          <w:rStyle w:val="normaltextrun"/>
          <w:rFonts w:ascii="Arial" w:hAnsi="Arial" w:cs="Arial"/>
        </w:rPr>
        <w:t>, </w:t>
      </w:r>
      <w:proofErr w:type="spellStart"/>
      <w:r w:rsidRPr="00954501">
        <w:rPr>
          <w:rStyle w:val="spellingerror"/>
          <w:rFonts w:ascii="Arial" w:hAnsi="Arial" w:cs="Arial"/>
        </w:rPr>
        <w:t>nodemon</w:t>
      </w:r>
      <w:proofErr w:type="spellEnd"/>
      <w:r w:rsidRPr="00954501">
        <w:rPr>
          <w:rStyle w:val="normaltextrun"/>
          <w:rFonts w:ascii="Arial" w:hAnsi="Arial" w:cs="Arial"/>
        </w:rPr>
        <w:t> e </w:t>
      </w:r>
      <w:proofErr w:type="spellStart"/>
      <w:r w:rsidRPr="00954501">
        <w:rPr>
          <w:rStyle w:val="spellingerror"/>
          <w:rFonts w:ascii="Arial" w:hAnsi="Arial" w:cs="Arial"/>
        </w:rPr>
        <w:t>mssql</w:t>
      </w:r>
      <w:proofErr w:type="spellEnd"/>
      <w:r w:rsidRPr="00954501">
        <w:rPr>
          <w:rStyle w:val="normaltextrun"/>
          <w:rFonts w:ascii="Arial" w:hAnsi="Arial" w:cs="Arial"/>
        </w:rPr>
        <w:t>. O servidor local estará funcionando se o prompt de comando (ou o </w:t>
      </w:r>
      <w:proofErr w:type="spellStart"/>
      <w:r w:rsidRPr="00954501">
        <w:rPr>
          <w:rStyle w:val="spellingerror"/>
          <w:rFonts w:ascii="Arial" w:hAnsi="Arial" w:cs="Arial"/>
        </w:rPr>
        <w:t>git</w:t>
      </w:r>
      <w:proofErr w:type="spellEnd"/>
      <w:r w:rsidRPr="00954501">
        <w:rPr>
          <w:rStyle w:val="normaltextrun"/>
          <w:rFonts w:ascii="Arial" w:hAnsi="Arial" w:cs="Arial"/>
        </w:rPr>
        <w:t> </w:t>
      </w:r>
      <w:proofErr w:type="spellStart"/>
      <w:r w:rsidRPr="00954501">
        <w:rPr>
          <w:rStyle w:val="spellingerror"/>
          <w:rFonts w:ascii="Arial" w:hAnsi="Arial" w:cs="Arial"/>
        </w:rPr>
        <w:t>bash</w:t>
      </w:r>
      <w:proofErr w:type="spellEnd"/>
      <w:r w:rsidRPr="00954501">
        <w:rPr>
          <w:rStyle w:val="normaltextrun"/>
          <w:rFonts w:ascii="Arial" w:hAnsi="Arial" w:cs="Arial"/>
        </w:rPr>
        <w:t> ou qualquer outro terminal) esteja com a aparência igual </w:t>
      </w:r>
      <w:proofErr w:type="spellStart"/>
      <w:r w:rsidRPr="00954501">
        <w:rPr>
          <w:rStyle w:val="contextualspellingandgrammarerror"/>
          <w:rFonts w:ascii="Arial" w:hAnsi="Arial" w:cs="Arial"/>
        </w:rPr>
        <w:t>a</w:t>
      </w:r>
      <w:proofErr w:type="spellEnd"/>
      <w:r w:rsidRPr="00954501">
        <w:rPr>
          <w:rStyle w:val="normaltextrun"/>
          <w:rFonts w:ascii="Arial" w:hAnsi="Arial" w:cs="Arial"/>
        </w:rPr>
        <w:t> da imagem abaixo.</w:t>
      </w:r>
      <w:r w:rsidRPr="00954501">
        <w:rPr>
          <w:rStyle w:val="eop"/>
          <w:rFonts w:ascii="Arial" w:hAnsi="Arial" w:cs="Arial"/>
        </w:rPr>
        <w:t> </w:t>
      </w:r>
    </w:p>
    <w:p w14:paraId="732C8DB6" w14:textId="312AE70D" w:rsidR="00954501" w:rsidRPr="003B0417" w:rsidRDefault="00954501" w:rsidP="00C8586D">
      <w:pPr>
        <w:pStyle w:val="paragraph"/>
        <w:spacing w:before="0" w:beforeAutospacing="0" w:after="0" w:afterAutospacing="0" w:line="360" w:lineRule="auto"/>
        <w:ind w:left="360"/>
        <w:jc w:val="both"/>
        <w:textAlignment w:val="baseline"/>
      </w:pPr>
      <w:r w:rsidRPr="00954501">
        <w:rPr>
          <w:rStyle w:val="eop"/>
          <w:rFonts w:ascii="Arial" w:hAnsi="Arial" w:cs="Arial"/>
        </w:rPr>
        <w:t> </w:t>
      </w:r>
    </w:p>
    <w:p w14:paraId="0F457B34" w14:textId="5443B0A2"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7942592" w14:textId="2A6B234E" w:rsidR="00954501" w:rsidRPr="00954501" w:rsidRDefault="00954501" w:rsidP="00C8586D">
      <w:pPr>
        <w:pStyle w:val="paragraph"/>
        <w:numPr>
          <w:ilvl w:val="0"/>
          <w:numId w:val="24"/>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C8586D">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00C8586D">
      <w:pPr>
        <w:ind w:left="360"/>
      </w:pPr>
      <w:r>
        <w:t xml:space="preserve">  </w:t>
      </w:r>
    </w:p>
    <w:p w14:paraId="1D3AE9DE" w14:textId="7B0BD7F4" w:rsidR="4457601F" w:rsidRDefault="4457601F" w:rsidP="00C8586D">
      <w:pPr>
        <w:ind w:left="360"/>
      </w:pPr>
    </w:p>
    <w:p w14:paraId="53BFC4F4" w14:textId="14181D59" w:rsidR="007B1F20" w:rsidRPr="007B1F20" w:rsidRDefault="2DB20E45" w:rsidP="007B1F20">
      <w:pPr>
        <w:pStyle w:val="Ttulo2"/>
        <w:spacing w:line="360" w:lineRule="auto"/>
        <w:rPr>
          <w:b/>
        </w:rPr>
      </w:pPr>
      <w:bookmarkStart w:id="22" w:name="_Toc512519607"/>
      <w:r w:rsidRPr="2DB20E45">
        <w:rPr>
          <w:b/>
        </w:rPr>
        <w:lastRenderedPageBreak/>
        <w:t xml:space="preserve">Processo de Atendimento e Suporte </w:t>
      </w:r>
      <w:bookmarkEnd w:id="22"/>
    </w:p>
    <w:p w14:paraId="6EEAFA39" w14:textId="5B120C8B" w:rsidR="2DB20E45" w:rsidRDefault="2DB20E45" w:rsidP="00C8586D">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00C8586D">
      <w:pPr>
        <w:ind w:firstLine="1134"/>
      </w:pPr>
    </w:p>
    <w:p w14:paraId="663AC44E" w14:textId="77777777" w:rsidR="00955817" w:rsidRDefault="2DB20E45" w:rsidP="00C8586D">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00C8586D">
      <w:pPr>
        <w:rPr>
          <w:rFonts w:eastAsia="Arial" w:cs="Arial"/>
          <w:noProof/>
        </w:rPr>
      </w:pPr>
    </w:p>
    <w:p w14:paraId="3C9F7DF7" w14:textId="68DD3A78" w:rsidR="2DB20E45" w:rsidRDefault="2DB20E45" w:rsidP="00C8586D">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764568DF" w14:textId="1463F8B6" w:rsidR="00192FB1" w:rsidRDefault="00192FB1" w:rsidP="00C8586D">
      <w:pPr>
        <w:rPr>
          <w:rFonts w:eastAsia="Arial" w:cs="Arial"/>
          <w:noProof/>
        </w:rPr>
      </w:pPr>
      <w:r>
        <w:rPr>
          <w:noProof/>
          <w:lang w:eastAsia="pt-BR"/>
        </w:rPr>
        <w:lastRenderedPageBreak/>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C8586D">
      <w:r w:rsidRPr="2DB20E45">
        <w:rPr>
          <w:b/>
          <w:bCs/>
        </w:rPr>
        <w:t>N1</w:t>
      </w:r>
    </w:p>
    <w:p w14:paraId="405348B3" w14:textId="69E86B29" w:rsidR="2DB20E45" w:rsidRDefault="2DB20E45" w:rsidP="00C8586D"/>
    <w:p w14:paraId="12A086EB" w14:textId="33649EC4" w:rsidR="00192FB1" w:rsidRDefault="00192FB1" w:rsidP="00C8586D"/>
    <w:p w14:paraId="64482502" w14:textId="73793437" w:rsidR="2DB20E45" w:rsidRDefault="2DB20E45" w:rsidP="00C8586D"/>
    <w:p w14:paraId="6D5025A3" w14:textId="0EBDD837" w:rsidR="00192FB1" w:rsidRDefault="00192FB1" w:rsidP="00C8586D"/>
    <w:p w14:paraId="241C74C6" w14:textId="72B88BA5" w:rsidR="00192FB1" w:rsidRDefault="00192FB1" w:rsidP="00C8586D"/>
    <w:p w14:paraId="2CD2303B" w14:textId="16910182" w:rsidR="00192FB1" w:rsidRDefault="00192FB1" w:rsidP="00C8586D"/>
    <w:p w14:paraId="53F382EF" w14:textId="3FF2F932" w:rsidR="00192FB1" w:rsidRDefault="00192FB1" w:rsidP="00C8586D"/>
    <w:p w14:paraId="674EBBFE" w14:textId="323C3CAE" w:rsidR="00192FB1" w:rsidRDefault="00192FB1" w:rsidP="00C8586D"/>
    <w:p w14:paraId="505C5A7A" w14:textId="0BD50783" w:rsidR="00192FB1" w:rsidRDefault="00192FB1" w:rsidP="00C8586D">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00C8586D"/>
    <w:p w14:paraId="6932C9CB" w14:textId="297981A2" w:rsidR="2DB20E45" w:rsidRDefault="2DB20E45" w:rsidP="00C8586D"/>
    <w:p w14:paraId="26889F7D" w14:textId="77777777" w:rsidR="00192FB1" w:rsidRDefault="00192FB1" w:rsidP="00C8586D">
      <w:r w:rsidRPr="2DB20E45">
        <w:rPr>
          <w:b/>
          <w:bCs/>
        </w:rPr>
        <w:t>N</w:t>
      </w:r>
      <w:r>
        <w:rPr>
          <w:b/>
          <w:bCs/>
        </w:rPr>
        <w:t>2</w:t>
      </w:r>
    </w:p>
    <w:p w14:paraId="795A6B04" w14:textId="77777777" w:rsidR="00370E34" w:rsidRDefault="00370E34" w:rsidP="00C8586D">
      <w:pPr>
        <w:rPr>
          <w:noProof/>
        </w:rPr>
      </w:pPr>
    </w:p>
    <w:p w14:paraId="4E6B3D93" w14:textId="77777777" w:rsidR="00192FB1" w:rsidRPr="00192FB1" w:rsidRDefault="00192FB1" w:rsidP="00C8586D"/>
    <w:p w14:paraId="67AB43F1" w14:textId="77777777" w:rsidR="00192FB1" w:rsidRPr="00192FB1" w:rsidRDefault="00192FB1" w:rsidP="00C8586D"/>
    <w:p w14:paraId="14898EFB" w14:textId="77777777" w:rsidR="00192FB1" w:rsidRPr="00192FB1" w:rsidRDefault="00192FB1" w:rsidP="00C8586D"/>
    <w:p w14:paraId="12C502D9" w14:textId="77777777" w:rsidR="00192FB1" w:rsidRDefault="00192FB1" w:rsidP="00C8586D">
      <w:pPr>
        <w:rPr>
          <w:noProof/>
        </w:rPr>
      </w:pPr>
    </w:p>
    <w:p w14:paraId="5E888C29" w14:textId="77777777" w:rsidR="00192FB1" w:rsidRDefault="00192FB1" w:rsidP="00C8586D">
      <w:pPr>
        <w:rPr>
          <w:noProof/>
        </w:rPr>
      </w:pPr>
    </w:p>
    <w:p w14:paraId="441DB8E0" w14:textId="77777777" w:rsidR="00192FB1" w:rsidRDefault="00192FB1" w:rsidP="00C8586D">
      <w:pPr>
        <w:rPr>
          <w:noProof/>
        </w:rPr>
      </w:pPr>
    </w:p>
    <w:p w14:paraId="2730E412" w14:textId="29F9477B" w:rsidR="00192FB1" w:rsidRDefault="00192FB1" w:rsidP="00C8586D"/>
    <w:p w14:paraId="37600500" w14:textId="54A28FE5" w:rsidR="00192FB1" w:rsidRPr="00192FB1" w:rsidRDefault="00192FB1" w:rsidP="00C8586D">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C8586D"/>
    <w:p w14:paraId="62D5B00F" w14:textId="77777777" w:rsidR="00192FB1" w:rsidRPr="00192FB1" w:rsidRDefault="00192FB1" w:rsidP="00C8586D">
      <w:pPr>
        <w:rPr>
          <w:b/>
          <w:bCs/>
        </w:rPr>
      </w:pPr>
      <w:r w:rsidRPr="2DB20E45">
        <w:rPr>
          <w:b/>
          <w:bCs/>
        </w:rPr>
        <w:t>N</w:t>
      </w:r>
      <w:r>
        <w:rPr>
          <w:b/>
          <w:bCs/>
        </w:rPr>
        <w:t>3</w:t>
      </w:r>
    </w:p>
    <w:p w14:paraId="20F661A1" w14:textId="77777777" w:rsidR="00192FB1" w:rsidRDefault="00192FB1" w:rsidP="00C8586D"/>
    <w:p w14:paraId="17328B8A" w14:textId="77777777" w:rsidR="00192FB1" w:rsidRPr="00192FB1" w:rsidRDefault="00192FB1" w:rsidP="00C8586D"/>
    <w:p w14:paraId="29DE30FB" w14:textId="77777777" w:rsidR="00192FB1" w:rsidRPr="00192FB1" w:rsidRDefault="00192FB1" w:rsidP="00C8586D"/>
    <w:p w14:paraId="2EC352F6" w14:textId="77777777" w:rsidR="00192FB1" w:rsidRPr="00192FB1" w:rsidRDefault="00192FB1" w:rsidP="00C8586D"/>
    <w:p w14:paraId="75E8E349" w14:textId="04BD24DB" w:rsidR="00192FB1" w:rsidRDefault="00192FB1" w:rsidP="00C8586D"/>
    <w:p w14:paraId="673B89AC" w14:textId="721D7A73" w:rsidR="007B1F20" w:rsidRDefault="007B1F20" w:rsidP="00C8586D"/>
    <w:p w14:paraId="6FEF8E5A" w14:textId="1C9C3E66" w:rsidR="007B1F20" w:rsidRDefault="007B1F20" w:rsidP="00C8586D"/>
    <w:p w14:paraId="31128D19" w14:textId="2FBBBAD8" w:rsidR="007B1F20" w:rsidRDefault="007B1F20" w:rsidP="00C8586D"/>
    <w:p w14:paraId="4FFBC43D" w14:textId="08A434DA" w:rsidR="007B1F20" w:rsidRDefault="007B1F20" w:rsidP="00C8586D"/>
    <w:p w14:paraId="041D86B9" w14:textId="77777777" w:rsidR="007B1F20" w:rsidRDefault="007B1F20" w:rsidP="007B1F20">
      <w:pPr>
        <w:pStyle w:val="FolhadeRostodosCaptulos"/>
      </w:pPr>
      <w:fldSimple w:instr=" REF _Ref125307146 \w ">
        <w:r>
          <w:t>5</w:t>
        </w:r>
      </w:fldSimple>
      <w:r>
        <w:tab/>
      </w:r>
      <w:fldSimple w:instr=" REF _Ref125307146 ">
        <w:r>
          <w:t>CONCLUSÕES</w:t>
        </w:r>
      </w:fldSimple>
    </w:p>
    <w:p w14:paraId="1E8C36C3" w14:textId="77777777" w:rsidR="007B1F20" w:rsidRDefault="007B1F20" w:rsidP="00C8586D"/>
    <w:p w14:paraId="3360A73F" w14:textId="5E85B554" w:rsidR="00370E34" w:rsidRDefault="00842F56" w:rsidP="00C8586D">
      <w:pPr>
        <w:pStyle w:val="FolhadeRostodosCaptulos"/>
        <w:jc w:val="both"/>
      </w:pPr>
      <w:r>
        <w:lastRenderedPageBreak/>
        <w:fldChar w:fldCharType="begin"/>
      </w:r>
      <w:r>
        <w:instrText xml:space="preserve"> REF _Ref125307146 \w </w:instrText>
      </w:r>
      <w:r w:rsidR="00C8586D">
        <w:instrText xml:space="preserve"> \* MERGEFORMAT </w:instrText>
      </w:r>
      <w:r>
        <w:fldChar w:fldCharType="separate"/>
      </w:r>
      <w:r w:rsidR="008841DA">
        <w:t>5</w:t>
      </w:r>
      <w:r>
        <w:fldChar w:fldCharType="end"/>
      </w:r>
      <w:r w:rsidR="00BB1C7D">
        <w:tab/>
      </w:r>
      <w:r>
        <w:fldChar w:fldCharType="begin"/>
      </w:r>
      <w:r>
        <w:instrText xml:space="preserve"> REF _Ref125307146 </w:instrText>
      </w:r>
      <w:r w:rsidR="00C8586D">
        <w:instrText xml:space="preserve"> \* MERGEFORMAT </w:instrText>
      </w:r>
      <w:r>
        <w:fldChar w:fldCharType="separate"/>
      </w:r>
      <w:r w:rsidR="008841DA">
        <w:t>CONCLUSÕES</w:t>
      </w:r>
      <w:r>
        <w:fldChar w:fldCharType="end"/>
      </w:r>
    </w:p>
    <w:p w14:paraId="1DFCDF8D" w14:textId="500EF185" w:rsidR="00573DD1" w:rsidRPr="00192CAB" w:rsidRDefault="00743ABA" w:rsidP="00C8586D">
      <w:pPr>
        <w:pStyle w:val="Ttulo2"/>
        <w:numPr>
          <w:ilvl w:val="0"/>
          <w:numId w:val="0"/>
        </w:numPr>
        <w:spacing w:line="360" w:lineRule="auto"/>
        <w:rPr>
          <w:b/>
        </w:rPr>
      </w:pPr>
      <w:bookmarkStart w:id="23" w:name="_Toc512519609"/>
      <w:r w:rsidRPr="00743ABA">
        <w:rPr>
          <w:bCs w:val="0"/>
        </w:rPr>
        <w:t>5.1</w:t>
      </w:r>
      <w:r>
        <w:rPr>
          <w:b/>
        </w:rPr>
        <w:t xml:space="preserve"> </w:t>
      </w:r>
      <w:r w:rsidR="25A84F53" w:rsidRPr="25A84F53">
        <w:rPr>
          <w:b/>
        </w:rPr>
        <w:t xml:space="preserve">resultados </w:t>
      </w:r>
      <w:bookmarkEnd w:id="23"/>
    </w:p>
    <w:p w14:paraId="16548AFA" w14:textId="679D2917" w:rsidR="00573DD1" w:rsidRDefault="25A84F53" w:rsidP="00C8586D">
      <w:pPr>
        <w:rPr>
          <w:rFonts w:eastAsia="Arial" w:cs="Arial"/>
        </w:rPr>
      </w:pPr>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133E334C" w14:textId="77777777" w:rsidR="007B1F20" w:rsidRDefault="007B1F20" w:rsidP="00C8586D"/>
    <w:p w14:paraId="19CDD37A" w14:textId="7A5F18B7" w:rsidR="00573DD1" w:rsidRDefault="25A84F53" w:rsidP="00C8586D">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r w:rsidR="007B1F20">
        <w:t xml:space="preserve"> </w:t>
      </w:r>
      <w:r w:rsidRPr="25A84F53">
        <w:rPr>
          <w:rFonts w:eastAsia="Arial" w:cs="Arial"/>
        </w:rPr>
        <w:t>Concluímos assim, que através dos resultados obtidos, nossos objetivos foram alcançados com êxito.</w:t>
      </w:r>
    </w:p>
    <w:p w14:paraId="7C289C36" w14:textId="77777777" w:rsidR="00573DD1" w:rsidRDefault="00573DD1" w:rsidP="00C8586D"/>
    <w:p w14:paraId="3CFDBC54" w14:textId="03CF7DBF" w:rsidR="00573DD1" w:rsidRPr="00743ABA" w:rsidRDefault="00743ABA" w:rsidP="00C8586D">
      <w:pPr>
        <w:pStyle w:val="Ttulo2"/>
        <w:numPr>
          <w:ilvl w:val="0"/>
          <w:numId w:val="0"/>
        </w:numPr>
        <w:spacing w:line="360" w:lineRule="auto"/>
        <w:rPr>
          <w:b/>
        </w:rPr>
      </w:pPr>
      <w:bookmarkStart w:id="24" w:name="_Toc512519610"/>
      <w:r w:rsidRPr="00743ABA">
        <w:rPr>
          <w:bCs w:val="0"/>
        </w:rPr>
        <w:t>5.2</w:t>
      </w:r>
      <w:r>
        <w:rPr>
          <w:b/>
        </w:rPr>
        <w:t xml:space="preserve"> </w:t>
      </w:r>
      <w:r w:rsidR="25A84F53" w:rsidRPr="00743ABA">
        <w:rPr>
          <w:b/>
        </w:rPr>
        <w:t xml:space="preserve">Processo de aprendizado com o projeto </w:t>
      </w:r>
      <w:bookmarkEnd w:id="24"/>
    </w:p>
    <w:p w14:paraId="1E215869" w14:textId="57D3C815" w:rsidR="2DB20E45" w:rsidRDefault="2DB20E45" w:rsidP="00C8586D"/>
    <w:p w14:paraId="05089A31" w14:textId="10FE0821" w:rsidR="00573DD1" w:rsidRDefault="00573DD1" w:rsidP="00C8586D">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C8586D">
      <w:pPr>
        <w:pStyle w:val="Ttulo2"/>
        <w:numPr>
          <w:ilvl w:val="0"/>
          <w:numId w:val="0"/>
        </w:numPr>
        <w:spacing w:line="360" w:lineRule="auto"/>
        <w:rPr>
          <w:b/>
        </w:rPr>
      </w:pPr>
      <w:bookmarkStart w:id="25" w:name="_Toc512519611"/>
      <w:r w:rsidRPr="00743ABA">
        <w:rPr>
          <w:bCs w:val="0"/>
        </w:rPr>
        <w:lastRenderedPageBreak/>
        <w:t>5.3</w:t>
      </w:r>
      <w:r>
        <w:rPr>
          <w:b/>
        </w:rPr>
        <w:t xml:space="preserve"> </w:t>
      </w:r>
      <w:r w:rsidR="25A84F53" w:rsidRPr="25A84F53">
        <w:rPr>
          <w:b/>
        </w:rPr>
        <w:t xml:space="preserve">Considerações finais sobre A evolução da solução </w:t>
      </w:r>
      <w:bookmarkEnd w:id="25"/>
    </w:p>
    <w:p w14:paraId="69307BBC" w14:textId="2C0D14A6" w:rsidR="00573DD1" w:rsidRDefault="25A84F53" w:rsidP="00C8586D">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00C8586D"/>
    <w:p w14:paraId="6B65EE36" w14:textId="77777777" w:rsidR="00573DD1" w:rsidRPr="00336677" w:rsidRDefault="00573DD1" w:rsidP="00C8586D">
      <w:pPr>
        <w:jc w:val="left"/>
        <w:rPr>
          <w:rFonts w:cs="Arial"/>
          <w:b/>
          <w:bCs/>
          <w:color w:val="000000"/>
        </w:rPr>
      </w:pPr>
    </w:p>
    <w:p w14:paraId="40708A73" w14:textId="77777777" w:rsidR="00573DD1" w:rsidRPr="00336677" w:rsidRDefault="00573DD1" w:rsidP="00C8586D">
      <w:pPr>
        <w:jc w:val="left"/>
        <w:rPr>
          <w:rFonts w:cs="Arial"/>
          <w:b/>
          <w:bCs/>
          <w:color w:val="000000"/>
        </w:rPr>
      </w:pPr>
    </w:p>
    <w:p w14:paraId="387C28EE" w14:textId="77777777" w:rsidR="00B424CD" w:rsidRDefault="00B424CD" w:rsidP="00C8586D">
      <w:pPr>
        <w:tabs>
          <w:tab w:val="clear" w:pos="851"/>
        </w:tabs>
      </w:pPr>
      <w:bookmarkStart w:id="26" w:name="_Toc124080469"/>
      <w:bookmarkStart w:id="27" w:name="_Toc125201972"/>
      <w:bookmarkStart w:id="28" w:name="_Toc125374528"/>
    </w:p>
    <w:p w14:paraId="7F9A2973" w14:textId="77777777" w:rsidR="00B424CD" w:rsidRPr="004910EE" w:rsidRDefault="00B424CD" w:rsidP="00C8586D">
      <w:pPr>
        <w:tabs>
          <w:tab w:val="clear" w:pos="851"/>
        </w:tabs>
        <w:sectPr w:rsidR="00B424CD" w:rsidRPr="004910EE">
          <w:headerReference w:type="even" r:id="rId49"/>
          <w:headerReference w:type="default" r:id="rId50"/>
          <w:footerReference w:type="default" r:id="rId51"/>
          <w:headerReference w:type="first" r:id="rId52"/>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C8586D">
      <w:pPr>
        <w:pStyle w:val="Ttulo"/>
      </w:pPr>
      <w:bookmarkStart w:id="29" w:name="_Toc156754425"/>
      <w:bookmarkStart w:id="30" w:name="_Toc512519612"/>
      <w:r w:rsidRPr="00B55442">
        <w:lastRenderedPageBreak/>
        <w:t>ReferÊncias</w:t>
      </w:r>
      <w:bookmarkEnd w:id="26"/>
      <w:bookmarkEnd w:id="27"/>
      <w:bookmarkEnd w:id="28"/>
      <w:bookmarkEnd w:id="29"/>
      <w:bookmarkEnd w:id="30"/>
    </w:p>
    <w:p w14:paraId="0A3363DE" w14:textId="77777777" w:rsidR="00370E34" w:rsidRPr="00B55442" w:rsidRDefault="00370E34" w:rsidP="00C8586D">
      <w:pPr>
        <w:pStyle w:val="Ttulo"/>
      </w:pPr>
    </w:p>
    <w:p w14:paraId="57E8B6DE" w14:textId="6044552D" w:rsidR="3D763709" w:rsidRDefault="4457601F" w:rsidP="00C8586D">
      <w:pPr>
        <w:pStyle w:val="Referncias"/>
        <w:spacing w:after="0" w:line="360" w:lineRule="auto"/>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00C8586D">
      <w:pPr>
        <w:pStyle w:val="Referncias"/>
        <w:spacing w:after="0" w:line="360" w:lineRule="auto"/>
        <w:rPr>
          <w:rFonts w:cs="Arial"/>
          <w:noProof/>
          <w:lang w:val="pt-BR"/>
        </w:rPr>
      </w:pPr>
    </w:p>
    <w:p w14:paraId="390D48AD" w14:textId="731413E2" w:rsidR="4457601F" w:rsidRDefault="4457601F" w:rsidP="00C8586D">
      <w:pPr>
        <w:pStyle w:val="Referncias"/>
        <w:spacing w:after="0" w:line="360" w:lineRule="auto"/>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00C8586D">
      <w:pPr>
        <w:pStyle w:val="Referncias"/>
        <w:spacing w:line="360" w:lineRule="auto"/>
        <w:rPr>
          <w:color w:val="FF0000"/>
          <w:lang w:val="pt-BR"/>
        </w:rPr>
      </w:pPr>
    </w:p>
    <w:p w14:paraId="46DBD0F2" w14:textId="77777777" w:rsidR="00F2517D" w:rsidRDefault="00F2517D" w:rsidP="00C8586D">
      <w:pPr>
        <w:pStyle w:val="EstiloNormalGrandeesquerda"/>
      </w:pPr>
    </w:p>
    <w:sectPr w:rsidR="00F2517D" w:rsidSect="008B07EE">
      <w:headerReference w:type="default" r:id="rId53"/>
      <w:footerReference w:type="default" r:id="rId54"/>
      <w:headerReference w:type="first" r:id="rId55"/>
      <w:footerReference w:type="first" r:id="rId5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0E0E6" w14:textId="77777777" w:rsidR="00E02855" w:rsidRDefault="00E02855">
      <w:r>
        <w:separator/>
      </w:r>
    </w:p>
    <w:p w14:paraId="6A00961E" w14:textId="77777777" w:rsidR="00E02855" w:rsidRDefault="00E02855"/>
    <w:p w14:paraId="338BF070" w14:textId="77777777" w:rsidR="00E02855" w:rsidRDefault="00E02855"/>
    <w:p w14:paraId="1A93D5FA" w14:textId="77777777" w:rsidR="00E02855" w:rsidRDefault="00E02855"/>
  </w:endnote>
  <w:endnote w:type="continuationSeparator" w:id="0">
    <w:p w14:paraId="5CB28AD7" w14:textId="77777777" w:rsidR="00E02855" w:rsidRDefault="00E02855">
      <w:r>
        <w:continuationSeparator/>
      </w:r>
    </w:p>
    <w:p w14:paraId="48853990" w14:textId="77777777" w:rsidR="00E02855" w:rsidRDefault="00E02855"/>
    <w:p w14:paraId="39FE32E3" w14:textId="77777777" w:rsidR="00E02855" w:rsidRDefault="00E02855"/>
    <w:p w14:paraId="67F305AE" w14:textId="77777777" w:rsidR="00E02855" w:rsidRDefault="00E02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4DEE5" w14:textId="77777777" w:rsidR="003C596E" w:rsidRDefault="003C596E">
    <w:pPr>
      <w:pStyle w:val="Rodap"/>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9474" w14:textId="77777777" w:rsidR="003C596E" w:rsidRDefault="003C596E" w:rsidP="00317E2D">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EE1B" w14:textId="77777777" w:rsidR="003C596E" w:rsidRDefault="003C596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E48BC" w14:textId="77777777" w:rsidR="00E02855" w:rsidRDefault="00E02855">
      <w:r>
        <w:separator/>
      </w:r>
    </w:p>
    <w:p w14:paraId="56C94853" w14:textId="77777777" w:rsidR="00E02855" w:rsidRDefault="00E02855"/>
    <w:p w14:paraId="02E8694E" w14:textId="77777777" w:rsidR="00E02855" w:rsidRDefault="00E02855"/>
    <w:p w14:paraId="291C7DF3" w14:textId="77777777" w:rsidR="00E02855" w:rsidRDefault="00E02855"/>
  </w:footnote>
  <w:footnote w:type="continuationSeparator" w:id="0">
    <w:p w14:paraId="5B8BA50B" w14:textId="77777777" w:rsidR="00E02855" w:rsidRDefault="00E02855">
      <w:r>
        <w:continuationSeparator/>
      </w:r>
    </w:p>
    <w:p w14:paraId="17477290" w14:textId="77777777" w:rsidR="00E02855" w:rsidRDefault="00E02855"/>
    <w:p w14:paraId="2B02B071" w14:textId="77777777" w:rsidR="00E02855" w:rsidRDefault="00E02855"/>
    <w:p w14:paraId="2137A662" w14:textId="77777777" w:rsidR="00E02855" w:rsidRDefault="00E0285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CB5D" w14:textId="77777777"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07102" w14:textId="22735A9A" w:rsidR="003C596E" w:rsidRDefault="00ED1168">
    <w:pPr>
      <w:pStyle w:val="Cabealho"/>
    </w:pPr>
    <w:r>
      <w:rPr>
        <w:noProof/>
        <w:lang w:eastAsia="pt-BR"/>
      </w:rPr>
      <w:drawing>
        <wp:anchor distT="0" distB="0" distL="114300" distR="114300" simplePos="0" relativeHeight="251662848" behindDoc="0" locked="0" layoutInCell="1" allowOverlap="1" wp14:anchorId="4AA0FE85" wp14:editId="619CDEDF">
          <wp:simplePos x="0" y="0"/>
          <wp:positionH relativeFrom="margin">
            <wp:align>left</wp:align>
          </wp:positionH>
          <wp:positionV relativeFrom="margin">
            <wp:posOffset>-626036</wp:posOffset>
          </wp:positionV>
          <wp:extent cx="1551940" cy="323215"/>
          <wp:effectExtent l="0" t="0" r="0"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fundo-transparente.png"/>
                  <pic:cNvPicPr/>
                </pic:nvPicPr>
                <pic:blipFill>
                  <a:blip r:embed="rId1"/>
                  <a:stretch>
                    <a:fillRect/>
                  </a:stretch>
                </pic:blipFill>
                <pic:spPr>
                  <a:xfrm>
                    <a:off x="0" y="0"/>
                    <a:ext cx="1551940" cy="323215"/>
                  </a:xfrm>
                  <a:prstGeom prst="rect">
                    <a:avLst/>
                  </a:prstGeom>
                </pic:spPr>
              </pic:pic>
            </a:graphicData>
          </a:graphic>
        </wp:anchor>
      </w:drawing>
    </w:r>
    <w:r>
      <w:rPr>
        <w:noProof/>
        <w:lang w:eastAsia="pt-BR"/>
      </w:rPr>
      <w:drawing>
        <wp:anchor distT="0" distB="0" distL="114300" distR="114300" simplePos="0" relativeHeight="251661824" behindDoc="0" locked="0" layoutInCell="1" allowOverlap="1" wp14:anchorId="52F898FA" wp14:editId="755A5301">
          <wp:simplePos x="0" y="0"/>
          <wp:positionH relativeFrom="margin">
            <wp:posOffset>4072668</wp:posOffset>
          </wp:positionH>
          <wp:positionV relativeFrom="paragraph">
            <wp:posOffset>-190825</wp:posOffset>
          </wp:positionV>
          <wp:extent cx="1868805" cy="695960"/>
          <wp:effectExtent l="0" t="0" r="0" b="8890"/>
          <wp:wrapThrough wrapText="bothSides">
            <wp:wrapPolygon edited="0">
              <wp:start x="0" y="0"/>
              <wp:lineTo x="0" y="21285"/>
              <wp:lineTo x="21358" y="21285"/>
              <wp:lineTo x="21358" y="0"/>
              <wp:lineTo x="0" y="0"/>
            </wp:wrapPolygon>
          </wp:wrapThrough>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04AD" w14:textId="77777777" w:rsidR="003C596E" w:rsidRDefault="003C596E"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E0EF6" w14:textId="77777777" w:rsidR="003C596E" w:rsidRDefault="003C596E">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1"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4"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1"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5"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7"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8"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9"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20"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1"/>
  </w:num>
  <w:num w:numId="3">
    <w:abstractNumId w:val="14"/>
  </w:num>
  <w:num w:numId="4">
    <w:abstractNumId w:val="18"/>
  </w:num>
  <w:num w:numId="5">
    <w:abstractNumId w:val="19"/>
  </w:num>
  <w:num w:numId="6">
    <w:abstractNumId w:val="2"/>
  </w:num>
  <w:num w:numId="7">
    <w:abstractNumId w:val="12"/>
  </w:num>
  <w:num w:numId="8">
    <w:abstractNumId w:val="17"/>
  </w:num>
  <w:num w:numId="9">
    <w:abstractNumId w:val="3"/>
  </w:num>
  <w:num w:numId="10">
    <w:abstractNumId w:val="10"/>
  </w:num>
  <w:num w:numId="11">
    <w:abstractNumId w:val="13"/>
  </w:num>
  <w:num w:numId="12">
    <w:abstractNumId w:val="16"/>
  </w:num>
  <w:num w:numId="13">
    <w:abstractNumId w:val="5"/>
  </w:num>
  <w:num w:numId="14">
    <w:abstractNumId w:val="20"/>
  </w:num>
  <w:num w:numId="15">
    <w:abstractNumId w:val="6"/>
  </w:num>
  <w:num w:numId="16">
    <w:abstractNumId w:val="11"/>
  </w:num>
  <w:num w:numId="17">
    <w:abstractNumId w:val="23"/>
  </w:num>
  <w:num w:numId="18">
    <w:abstractNumId w:val="2"/>
  </w:num>
  <w:num w:numId="19">
    <w:abstractNumId w:val="22"/>
  </w:num>
  <w:num w:numId="20">
    <w:abstractNumId w:val="8"/>
  </w:num>
  <w:num w:numId="21">
    <w:abstractNumId w:val="15"/>
  </w:num>
  <w:num w:numId="22">
    <w:abstractNumId w:val="9"/>
  </w:num>
  <w:num w:numId="23">
    <w:abstractNumId w:val="21"/>
  </w:num>
  <w:num w:numId="24">
    <w:abstractNumId w:val="7"/>
  </w:num>
  <w:num w:numId="25">
    <w:abstractNumId w:val="2"/>
    <w:lvlOverride w:ilvl="0">
      <w:startOverride w:val="5"/>
    </w:lvlOverride>
    <w:lvlOverride w:ilvl="1">
      <w:startOverride w:val="2"/>
    </w:lvlOverride>
  </w:num>
  <w:num w:numId="26">
    <w:abstractNumId w:val="2"/>
    <w:lvlOverride w:ilvl="0">
      <w:startOverride w:val="5"/>
    </w:lvlOverride>
    <w:lvlOverride w:ilvl="1">
      <w:startOverride w:val="2"/>
    </w:lvlOverride>
  </w:num>
  <w:num w:numId="27">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ctiveWritingStyle w:appName="MSWord" w:lang="pt-BR" w:vendorID="64" w:dllVersion="0" w:nlCheck="1" w:checkStyle="0"/>
  <w:activeWritingStyle w:appName="MSWord" w:lang="en-GB" w:vendorID="64" w:dllVersion="0" w:nlCheck="1" w:checkStyle="0"/>
  <w:activeWritingStyle w:appName="MSWord" w:lang="pt-BR" w:vendorID="64" w:dllVersion="131078" w:nlCheck="1" w:checkStyle="0"/>
  <w:activeWritingStyle w:appName="MSWord" w:lang="en-GB" w:vendorID="64" w:dllVersion="131078"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98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0F72"/>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1F20"/>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F5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8678A"/>
    <w:rsid w:val="00991CE0"/>
    <w:rsid w:val="00994312"/>
    <w:rsid w:val="00994C1F"/>
    <w:rsid w:val="00996621"/>
    <w:rsid w:val="00996D2B"/>
    <w:rsid w:val="00997291"/>
    <w:rsid w:val="009A2E2B"/>
    <w:rsid w:val="009A46B4"/>
    <w:rsid w:val="009A6155"/>
    <w:rsid w:val="009B1027"/>
    <w:rsid w:val="009B2742"/>
    <w:rsid w:val="009B4092"/>
    <w:rsid w:val="009B5478"/>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8586D"/>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072"/>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855"/>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3CA5"/>
    <w:rsid w:val="00EB418B"/>
    <w:rsid w:val="00EB41C5"/>
    <w:rsid w:val="00EB4A20"/>
    <w:rsid w:val="00EB50AA"/>
    <w:rsid w:val="00EB6AB4"/>
    <w:rsid w:val="00EC10EB"/>
    <w:rsid w:val="00EC1FBF"/>
    <w:rsid w:val="00EC4F81"/>
    <w:rsid w:val="00EC5918"/>
    <w:rsid w:val="00EC5F28"/>
    <w:rsid w:val="00ED095F"/>
    <w:rsid w:val="00ED0FDD"/>
    <w:rsid w:val="00ED1168"/>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F8928-5A15-48BB-8B13-156DA9E9C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355</TotalTime>
  <Pages>46</Pages>
  <Words>4589</Words>
  <Characters>25850</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Aluno</cp:lastModifiedBy>
  <cp:revision>26</cp:revision>
  <cp:lastPrinted>2009-11-04T00:12:00Z</cp:lastPrinted>
  <dcterms:created xsi:type="dcterms:W3CDTF">2019-06-01T15:21:00Z</dcterms:created>
  <dcterms:modified xsi:type="dcterms:W3CDTF">2019-06-12T19:00:00Z</dcterms:modified>
</cp:coreProperties>
</file>